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7DD" w:rsidRPr="00C50162" w:rsidRDefault="001C77DD" w:rsidP="001C77DD">
      <w:pPr>
        <w:pStyle w:val="Heading1"/>
        <w:numPr>
          <w:ilvl w:val="0"/>
          <w:numId w:val="0"/>
        </w:numPr>
      </w:pPr>
      <w:bookmarkStart w:id="0" w:name="_Toc517098108"/>
      <w:bookmarkStart w:id="1" w:name="_Toc169424238"/>
      <w:bookmarkStart w:id="2" w:name="_Toc169424237"/>
      <w:r w:rsidRPr="00C50162">
        <w:t>PHIẾU GIAO NHIỆM VỤ ĐỒ ÁN TỐT NGHIỆP</w:t>
      </w:r>
      <w:bookmarkEnd w:id="0"/>
    </w:p>
    <w:p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Tr="0046767F">
        <w:tc>
          <w:tcPr>
            <w:tcW w:w="4233" w:type="dxa"/>
          </w:tcPr>
          <w:p w:rsidR="001C77DD" w:rsidRPr="005B4F51" w:rsidRDefault="001C77DD" w:rsidP="0046767F">
            <w:pPr>
              <w:ind w:firstLine="0"/>
            </w:pPr>
            <w:r>
              <w:t>Tên đề tài</w:t>
            </w:r>
          </w:p>
        </w:tc>
        <w:tc>
          <w:tcPr>
            <w:tcW w:w="3949" w:type="dxa"/>
          </w:tcPr>
          <w:p w:rsidR="001C77DD" w:rsidRPr="00630D52" w:rsidRDefault="00630D52" w:rsidP="0046767F">
            <w:pPr>
              <w:ind w:firstLine="0"/>
            </w:pPr>
            <w:r>
              <w:t>Xây dựng w</w:t>
            </w:r>
            <w:r w:rsidRPr="00630D52">
              <w:t xml:space="preserve">ebsite </w:t>
            </w:r>
            <w:r w:rsidR="004D394A">
              <w:t>tuyển dụng</w:t>
            </w:r>
            <w:r w:rsidRPr="00630D52">
              <w:t xml:space="preserve"> việc làm</w:t>
            </w:r>
          </w:p>
        </w:tc>
      </w:tr>
      <w:tr w:rsidR="001C77DD" w:rsidTr="0046767F">
        <w:tc>
          <w:tcPr>
            <w:tcW w:w="4233" w:type="dxa"/>
          </w:tcPr>
          <w:p w:rsidR="001C77DD" w:rsidRDefault="001C77DD" w:rsidP="0046767F">
            <w:pPr>
              <w:ind w:firstLine="0"/>
            </w:pPr>
            <w:r w:rsidRPr="005B4F51">
              <w:t>Họ và tên sinh viên:</w:t>
            </w:r>
          </w:p>
        </w:tc>
        <w:tc>
          <w:tcPr>
            <w:tcW w:w="3949" w:type="dxa"/>
          </w:tcPr>
          <w:p w:rsidR="001C77DD" w:rsidRPr="00630D52" w:rsidRDefault="00630D52" w:rsidP="0046767F">
            <w:pPr>
              <w:ind w:firstLine="0"/>
            </w:pPr>
            <w:r>
              <w:t>Lê Xuân Trường</w:t>
            </w:r>
          </w:p>
        </w:tc>
      </w:tr>
      <w:tr w:rsidR="001C77DD" w:rsidTr="0046767F">
        <w:tc>
          <w:tcPr>
            <w:tcW w:w="4233" w:type="dxa"/>
          </w:tcPr>
          <w:p w:rsidR="001C77DD" w:rsidRDefault="001C77DD" w:rsidP="0046767F">
            <w:pPr>
              <w:ind w:firstLine="0"/>
            </w:pPr>
            <w:r w:rsidRPr="005B4F51">
              <w:t xml:space="preserve">Điện thoại liên lạc: </w:t>
            </w:r>
          </w:p>
        </w:tc>
        <w:tc>
          <w:tcPr>
            <w:tcW w:w="3949" w:type="dxa"/>
          </w:tcPr>
          <w:p w:rsidR="001C77DD" w:rsidRPr="00630D52" w:rsidRDefault="00630D52" w:rsidP="0046767F">
            <w:pPr>
              <w:ind w:firstLine="0"/>
            </w:pPr>
            <w:r>
              <w:t>0966178085</w:t>
            </w:r>
          </w:p>
        </w:tc>
      </w:tr>
      <w:tr w:rsidR="001C77DD" w:rsidTr="0046767F">
        <w:tc>
          <w:tcPr>
            <w:tcW w:w="4233" w:type="dxa"/>
          </w:tcPr>
          <w:p w:rsidR="001C77DD" w:rsidRDefault="001C77DD" w:rsidP="0046767F">
            <w:pPr>
              <w:ind w:firstLine="0"/>
            </w:pPr>
            <w:r w:rsidRPr="005B4F51">
              <w:t>Email:</w:t>
            </w:r>
          </w:p>
        </w:tc>
        <w:tc>
          <w:tcPr>
            <w:tcW w:w="3949" w:type="dxa"/>
          </w:tcPr>
          <w:p w:rsidR="001C77DD" w:rsidRPr="00630D52" w:rsidRDefault="00630D52" w:rsidP="0046767F">
            <w:pPr>
              <w:ind w:firstLine="0"/>
            </w:pPr>
            <w:r>
              <w:t>Xuantruong.220494@gmail.com</w:t>
            </w:r>
          </w:p>
        </w:tc>
      </w:tr>
      <w:tr w:rsidR="001C77DD" w:rsidTr="0046767F">
        <w:tc>
          <w:tcPr>
            <w:tcW w:w="4233" w:type="dxa"/>
          </w:tcPr>
          <w:p w:rsidR="001C77DD" w:rsidRDefault="001C77DD" w:rsidP="0046767F">
            <w:pPr>
              <w:ind w:firstLine="0"/>
            </w:pPr>
            <w:r w:rsidRPr="005B4F51">
              <w:t>Lớp:</w:t>
            </w:r>
          </w:p>
        </w:tc>
        <w:tc>
          <w:tcPr>
            <w:tcW w:w="3949" w:type="dxa"/>
          </w:tcPr>
          <w:p w:rsidR="001C77DD" w:rsidRPr="00630D52" w:rsidRDefault="001C77DD" w:rsidP="0046767F">
            <w:pPr>
              <w:ind w:firstLine="0"/>
            </w:pPr>
            <w:r w:rsidRPr="00630D52">
              <w:t xml:space="preserve">Công Nghệ Phần Mềm </w:t>
            </w:r>
            <w:r w:rsidR="00630D52">
              <w:t>A-</w:t>
            </w:r>
            <w:r w:rsidRPr="00630D52">
              <w:t>K</w:t>
            </w:r>
            <w:r w:rsidR="00630D52">
              <w:t>58</w:t>
            </w:r>
          </w:p>
        </w:tc>
      </w:tr>
      <w:tr w:rsidR="001C77DD" w:rsidTr="0046767F">
        <w:tc>
          <w:tcPr>
            <w:tcW w:w="4233" w:type="dxa"/>
          </w:tcPr>
          <w:p w:rsidR="001C77DD" w:rsidRDefault="001C77DD" w:rsidP="0046767F">
            <w:pPr>
              <w:ind w:firstLine="0"/>
            </w:pPr>
            <w:r w:rsidRPr="005B4F51">
              <w:t>Hệ đào tạo:</w:t>
            </w:r>
          </w:p>
        </w:tc>
        <w:tc>
          <w:tcPr>
            <w:tcW w:w="3949" w:type="dxa"/>
          </w:tcPr>
          <w:p w:rsidR="001C77DD" w:rsidRDefault="001C77DD" w:rsidP="0046767F">
            <w:pPr>
              <w:ind w:firstLine="0"/>
            </w:pPr>
            <w:r w:rsidRPr="005B4F51">
              <w:t>Đại học chính quy</w:t>
            </w:r>
          </w:p>
        </w:tc>
      </w:tr>
      <w:tr w:rsidR="001C77DD" w:rsidTr="0046767F">
        <w:tc>
          <w:tcPr>
            <w:tcW w:w="4233" w:type="dxa"/>
          </w:tcPr>
          <w:p w:rsidR="001C77DD" w:rsidRDefault="001C77DD" w:rsidP="0046767F">
            <w:pPr>
              <w:ind w:firstLine="0"/>
            </w:pPr>
            <w:r w:rsidRPr="005B4F51">
              <w:t>Đồ án tốt nghiệp được thực hiện tại:</w:t>
            </w:r>
          </w:p>
        </w:tc>
        <w:tc>
          <w:tcPr>
            <w:tcW w:w="3949" w:type="dxa"/>
          </w:tcPr>
          <w:p w:rsidR="001C77DD" w:rsidRDefault="001C77DD" w:rsidP="0046767F">
            <w:pPr>
              <w:ind w:firstLine="0"/>
            </w:pPr>
            <w:r>
              <w:t>Hà Nội</w:t>
            </w:r>
          </w:p>
        </w:tc>
      </w:tr>
      <w:tr w:rsidR="001C77DD" w:rsidTr="0046767F">
        <w:tc>
          <w:tcPr>
            <w:tcW w:w="4233" w:type="dxa"/>
          </w:tcPr>
          <w:p w:rsidR="001C77DD" w:rsidRDefault="001C77DD" w:rsidP="0046767F">
            <w:pPr>
              <w:ind w:firstLine="0"/>
            </w:pPr>
            <w:r w:rsidRPr="005B4F51">
              <w:t>Thời gian làm ĐATN:</w:t>
            </w:r>
          </w:p>
        </w:tc>
        <w:tc>
          <w:tcPr>
            <w:tcW w:w="3949" w:type="dxa"/>
          </w:tcPr>
          <w:p w:rsidR="001C77DD" w:rsidRPr="00630D52" w:rsidRDefault="0084743B" w:rsidP="0046767F">
            <w:pPr>
              <w:ind w:firstLine="0"/>
            </w:pPr>
            <w:r>
              <w:t>2018</w:t>
            </w:r>
          </w:p>
        </w:tc>
      </w:tr>
    </w:tbl>
    <w:p w:rsidR="001C77DD" w:rsidRPr="00337B4C" w:rsidRDefault="001C77DD" w:rsidP="001C77DD">
      <w:pPr>
        <w:ind w:firstLine="0"/>
        <w:rPr>
          <w:b/>
        </w:rPr>
      </w:pPr>
      <w:r w:rsidRPr="00337B4C">
        <w:rPr>
          <w:b/>
        </w:rPr>
        <w:t>2. Mục tiêu của ĐATN</w:t>
      </w:r>
    </w:p>
    <w:p w:rsidR="002536C8" w:rsidRPr="008A0E16" w:rsidRDefault="008A0E16" w:rsidP="006A33AA">
      <w:pPr>
        <w:rPr>
          <w:szCs w:val="28"/>
        </w:rPr>
      </w:pPr>
      <w:r>
        <w:rPr>
          <w:szCs w:val="28"/>
        </w:rPr>
        <w:t xml:space="preserve">Mục tiêu của đồ án tốt nghiệp này là nhằm xây dựng một website </w:t>
      </w:r>
      <w:r w:rsidR="004912B7">
        <w:rPr>
          <w:szCs w:val="28"/>
        </w:rPr>
        <w:t>tuyển dụng</w:t>
      </w:r>
      <w:r>
        <w:rPr>
          <w:szCs w:val="28"/>
        </w:rPr>
        <w:t xml:space="preserve"> việc làm</w:t>
      </w:r>
    </w:p>
    <w:p w:rsidR="001C77DD" w:rsidRPr="00337B4C" w:rsidRDefault="001C77DD" w:rsidP="001C77DD">
      <w:pPr>
        <w:ind w:firstLine="0"/>
        <w:rPr>
          <w:b/>
        </w:rPr>
      </w:pPr>
      <w:r w:rsidRPr="00337B4C">
        <w:rPr>
          <w:b/>
        </w:rPr>
        <w:t xml:space="preserve">3. Các nhiệm vụ cụ thể của ĐATN </w:t>
      </w:r>
    </w:p>
    <w:p w:rsidR="001C77DD" w:rsidRDefault="002536C8" w:rsidP="001C77DD">
      <w:r>
        <w:t>Nhiệm vụ cụ thể của đồ án tốt nghiệp là:</w:t>
      </w:r>
    </w:p>
    <w:p w:rsidR="002536C8" w:rsidRDefault="002536C8" w:rsidP="001C5A3E">
      <w:pPr>
        <w:pStyle w:val="ListParagraph"/>
        <w:numPr>
          <w:ilvl w:val="0"/>
          <w:numId w:val="8"/>
        </w:numPr>
      </w:pPr>
      <w:r>
        <w:t>Tìm hiểu các khái niệm, nghiệp vụ liên quan đến việc đăng tuyển, tìm kiếm và ứng tuyển vào một công việc.</w:t>
      </w:r>
    </w:p>
    <w:p w:rsidR="00CD2ABC" w:rsidRDefault="0090164D" w:rsidP="001C5A3E">
      <w:pPr>
        <w:pStyle w:val="ListParagraph"/>
        <w:numPr>
          <w:ilvl w:val="0"/>
          <w:numId w:val="8"/>
        </w:numPr>
      </w:pPr>
      <w:r>
        <w:t>Lắng nghe yêu cầu thực tế từ khách hàng để nắm rõ quy trình của website cổng việc làm.</w:t>
      </w:r>
    </w:p>
    <w:p w:rsidR="002536C8" w:rsidRDefault="002536C8" w:rsidP="001C5A3E">
      <w:pPr>
        <w:pStyle w:val="ListParagraph"/>
        <w:numPr>
          <w:ilvl w:val="0"/>
          <w:numId w:val="8"/>
        </w:numPr>
      </w:pPr>
      <w:r>
        <w:t>Tìm hiểu phân tích thiết kế hệ thống website cổng việc làm theo hướng đối tượng sử dụng ngôn ngữ UML.</w:t>
      </w:r>
    </w:p>
    <w:p w:rsidR="006A33AA" w:rsidRPr="006A33AA" w:rsidRDefault="002536C8" w:rsidP="006A33AA">
      <w:pPr>
        <w:pStyle w:val="ListParagraph"/>
        <w:numPr>
          <w:ilvl w:val="0"/>
          <w:numId w:val="8"/>
        </w:numPr>
        <w:rPr>
          <w:szCs w:val="28"/>
        </w:rPr>
      </w:pPr>
      <w:r>
        <w:t>Thực hiện đồ án với công nghệ Laravel Framework theo mô hình MVC đáp ứng được các yêu cầu chính của hệ thống cổng việc làm</w:t>
      </w:r>
      <w:r w:rsidR="006A33AA" w:rsidRPr="006A33AA">
        <w:rPr>
          <w:szCs w:val="28"/>
        </w:rPr>
        <w:t>,</w:t>
      </w:r>
      <w:r w:rsidR="006A33AA">
        <w:rPr>
          <w:szCs w:val="28"/>
        </w:rPr>
        <w:t xml:space="preserve"> website</w:t>
      </w:r>
      <w:r w:rsidR="006A33AA" w:rsidRPr="006A33AA">
        <w:rPr>
          <w:szCs w:val="28"/>
        </w:rPr>
        <w:t xml:space="preserve"> </w:t>
      </w:r>
      <w:r w:rsidR="006A33AA">
        <w:rPr>
          <w:szCs w:val="28"/>
        </w:rPr>
        <w:t>giúp</w:t>
      </w:r>
      <w:r w:rsidR="006A33AA" w:rsidRPr="006A33AA">
        <w:rPr>
          <w:szCs w:val="28"/>
        </w:rPr>
        <w:t>:</w:t>
      </w:r>
    </w:p>
    <w:p w:rsidR="006A33AA" w:rsidRPr="008A0E16" w:rsidRDefault="006A33AA" w:rsidP="006A33AA">
      <w:pPr>
        <w:pStyle w:val="ListParagraph"/>
        <w:numPr>
          <w:ilvl w:val="0"/>
          <w:numId w:val="42"/>
        </w:numPr>
        <w:ind w:left="567"/>
        <w:rPr>
          <w:szCs w:val="28"/>
        </w:rPr>
      </w:pPr>
      <w:r w:rsidRPr="008A0E16">
        <w:rPr>
          <w:szCs w:val="28"/>
        </w:rPr>
        <w:t>Cá nhân, công ty có thể tìm được một công việc phù hợp với ngành nghề mà cá nhân, công ty đang hoạt động</w:t>
      </w:r>
    </w:p>
    <w:p w:rsidR="006A33AA" w:rsidRDefault="006A33AA" w:rsidP="006A33AA">
      <w:pPr>
        <w:pStyle w:val="ListParagraph"/>
        <w:numPr>
          <w:ilvl w:val="0"/>
          <w:numId w:val="42"/>
        </w:numPr>
        <w:ind w:left="567"/>
        <w:rPr>
          <w:szCs w:val="28"/>
        </w:rPr>
      </w:pPr>
      <w:r w:rsidRPr="008A0E16">
        <w:rPr>
          <w:szCs w:val="28"/>
        </w:rPr>
        <w:t>Cá nhân, công ty có thể đăng tải các thông tin tuyển dụng nhân lực cho công ty</w:t>
      </w:r>
    </w:p>
    <w:p w:rsidR="006A33AA" w:rsidRDefault="006A33AA" w:rsidP="006A33AA">
      <w:pPr>
        <w:pStyle w:val="ListParagraph"/>
        <w:numPr>
          <w:ilvl w:val="0"/>
          <w:numId w:val="42"/>
        </w:numPr>
        <w:ind w:left="567"/>
        <w:rPr>
          <w:szCs w:val="28"/>
        </w:rPr>
      </w:pPr>
      <w:r>
        <w:rPr>
          <w:szCs w:val="28"/>
        </w:rPr>
        <w:t>Cá nhân, công ty có thể lưu lại được các công việc quan tâm</w:t>
      </w:r>
    </w:p>
    <w:p w:rsidR="006A33AA" w:rsidRDefault="006A33AA" w:rsidP="006A33AA">
      <w:pPr>
        <w:pStyle w:val="ListParagraph"/>
        <w:numPr>
          <w:ilvl w:val="0"/>
          <w:numId w:val="42"/>
        </w:numPr>
        <w:ind w:left="567"/>
        <w:rPr>
          <w:szCs w:val="28"/>
        </w:rPr>
      </w:pPr>
      <w:r>
        <w:rPr>
          <w:szCs w:val="28"/>
        </w:rPr>
        <w:t>Cá nhân, công ty có thể đánh giá đối tác qua các công việc đã tham gia qua website</w:t>
      </w:r>
    </w:p>
    <w:p w:rsidR="006A33AA" w:rsidRPr="008A0E16" w:rsidRDefault="006A33AA" w:rsidP="006A33AA">
      <w:pPr>
        <w:pStyle w:val="ListParagraph"/>
        <w:numPr>
          <w:ilvl w:val="0"/>
          <w:numId w:val="42"/>
        </w:numPr>
        <w:ind w:left="567"/>
        <w:rPr>
          <w:szCs w:val="28"/>
        </w:rPr>
      </w:pPr>
      <w:r>
        <w:rPr>
          <w:szCs w:val="28"/>
        </w:rPr>
        <w:t>Cá nhân, công ty có thể đăng ký nhận các email thông báo khi có các công việc phù hợp với hồ sơ trên trang web</w:t>
      </w:r>
    </w:p>
    <w:p w:rsidR="001C77DD" w:rsidRPr="00337B4C" w:rsidRDefault="001C77DD" w:rsidP="001C77DD">
      <w:pPr>
        <w:ind w:firstLine="0"/>
        <w:rPr>
          <w:b/>
        </w:rPr>
      </w:pPr>
      <w:r w:rsidRPr="00337B4C">
        <w:rPr>
          <w:b/>
        </w:rPr>
        <w:t>4. Lời cam đoan của sinh viên:</w:t>
      </w:r>
    </w:p>
    <w:p w:rsidR="001C77DD" w:rsidRPr="00D950C8" w:rsidRDefault="001C77DD" w:rsidP="001C77DD">
      <w:r w:rsidRPr="00D950C8">
        <w:t xml:space="preserve">Tôi </w:t>
      </w:r>
      <w:r>
        <w:t>–</w:t>
      </w:r>
      <w:r w:rsidRPr="00D950C8">
        <w:t xml:space="preserve"> </w:t>
      </w:r>
      <w:r w:rsidR="007451FA">
        <w:t>Lê Xuân Trường</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6A33AA">
        <w:t>ThS.</w:t>
      </w:r>
      <w:r w:rsidR="007451FA">
        <w:t xml:space="preserve"> Phạm Văn Đồng</w:t>
      </w:r>
    </w:p>
    <w:p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1"/>
        <w:gridCol w:w="4407"/>
      </w:tblGrid>
      <w:tr w:rsidR="001C77DD" w:rsidRPr="00CB3FD8" w:rsidTr="0046767F">
        <w:tc>
          <w:tcPr>
            <w:tcW w:w="4502"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rsidRPr="00CB3FD8">
              <w:t>Tác giả ĐATN</w:t>
            </w:r>
          </w:p>
          <w:p w:rsidR="001C77DD" w:rsidRDefault="001C77DD" w:rsidP="0046767F"/>
          <w:p w:rsidR="00C20A44" w:rsidRPr="00CB3FD8" w:rsidRDefault="00C20A44" w:rsidP="0046767F"/>
          <w:p w:rsidR="001C77DD" w:rsidRPr="00CB3FD8" w:rsidRDefault="00862AB2" w:rsidP="0046767F">
            <w:pPr>
              <w:jc w:val="center"/>
              <w:rPr>
                <w:i/>
                <w:iCs/>
              </w:rPr>
            </w:pPr>
            <w:r>
              <w:t>Lê Xuân Trường</w:t>
            </w:r>
          </w:p>
        </w:tc>
      </w:tr>
    </w:tbl>
    <w:p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rsidTr="0046767F">
        <w:tc>
          <w:tcPr>
            <w:tcW w:w="4501"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t>Cán bộ</w:t>
            </w:r>
            <w:r w:rsidRPr="00CB3FD8">
              <w:t xml:space="preserve"> hướng dẫn</w:t>
            </w:r>
          </w:p>
          <w:p w:rsidR="001C77DD" w:rsidRPr="00CB3FD8" w:rsidRDefault="001C77DD" w:rsidP="0046767F"/>
          <w:p w:rsidR="001C77DD" w:rsidRPr="00CB3FD8" w:rsidRDefault="001C77DD" w:rsidP="0046767F"/>
          <w:p w:rsidR="001C77DD" w:rsidRPr="00CB3FD8" w:rsidRDefault="00DF5556" w:rsidP="0046767F">
            <w:pPr>
              <w:jc w:val="center"/>
            </w:pPr>
            <w:r>
              <w:t>ThS.</w:t>
            </w:r>
            <w:r w:rsidR="00702997">
              <w:t xml:space="preserve"> </w:t>
            </w:r>
            <w:r w:rsidR="00BE1216">
              <w:t>Phạm Văn Đồng</w:t>
            </w:r>
          </w:p>
          <w:p w:rsidR="001C77DD" w:rsidRPr="00CB3FD8" w:rsidRDefault="001C77DD" w:rsidP="0046767F"/>
          <w:p w:rsidR="001C77DD" w:rsidRPr="00CB3FD8" w:rsidRDefault="001C77DD" w:rsidP="0046767F">
            <w:pPr>
              <w:rPr>
                <w:i/>
                <w:iCs/>
              </w:rPr>
            </w:pPr>
          </w:p>
        </w:tc>
      </w:tr>
    </w:tbl>
    <w:p w:rsidR="0014594F" w:rsidRDefault="0014594F" w:rsidP="001C77DD">
      <w:pPr>
        <w:pStyle w:val="Heading1"/>
        <w:numPr>
          <w:ilvl w:val="0"/>
          <w:numId w:val="0"/>
        </w:numPr>
      </w:pPr>
    </w:p>
    <w:p w:rsidR="0014594F" w:rsidRDefault="0014594F">
      <w:pPr>
        <w:spacing w:before="0" w:line="240" w:lineRule="auto"/>
        <w:ind w:firstLine="0"/>
        <w:jc w:val="left"/>
        <w:rPr>
          <w:rFonts w:cs="Arial"/>
          <w:b/>
          <w:bCs/>
          <w:kern w:val="32"/>
          <w:sz w:val="32"/>
          <w:szCs w:val="32"/>
        </w:rPr>
      </w:pPr>
      <w:r>
        <w:br w:type="page"/>
      </w:r>
    </w:p>
    <w:p w:rsidR="001C77DD" w:rsidRDefault="001C77DD" w:rsidP="001C77DD">
      <w:pPr>
        <w:pStyle w:val="Heading1"/>
        <w:numPr>
          <w:ilvl w:val="0"/>
          <w:numId w:val="0"/>
        </w:numPr>
      </w:pPr>
      <w:bookmarkStart w:id="3" w:name="_Toc517098109"/>
      <w:r>
        <w:lastRenderedPageBreak/>
        <w:t>TÓM TẮT NỘI DUNG ĐỒ ÁN TỐT NGHIỆP</w:t>
      </w:r>
      <w:bookmarkEnd w:id="3"/>
    </w:p>
    <w:p w:rsidR="001C77DD" w:rsidRDefault="00100C76" w:rsidP="001C77DD">
      <w:r>
        <w:t>Nội dung đồ án tốt nghiệp bao gồm việc tìm hiểu những lý thuyết về ngôn ngữ PHP để lập trình website tuyển dụng việc làm. Đầu tiên là những tìm hiểu về lịch sử ngôn ngữ PHP cũng như framework Laravel, cơ sở dữ liệu Mysql, ngôn ngữ mô hình hóa UML phân tích thiết kế hệ thống. Tiếp theo là quá trình xây dựng website tuyển dụng việc làm của bản thân qua các bước: Khảo sát, nắm bắt yêu cầu, phần tích thiết kế hệ thống, lập trình, cài đặt thử nghiệm, đề xuất phương hướng phát triển trong tương lai.</w:t>
      </w:r>
    </w:p>
    <w:p w:rsidR="00100C76" w:rsidRDefault="00100C76" w:rsidP="001C77DD">
      <w:pPr>
        <w:rPr>
          <w:b/>
        </w:rPr>
      </w:pPr>
      <w:r w:rsidRPr="00100C76">
        <w:rPr>
          <w:b/>
        </w:rPr>
        <w:t xml:space="preserve">Nội dung đồ án: </w:t>
      </w:r>
    </w:p>
    <w:p w:rsidR="00100C76" w:rsidRDefault="00100C76" w:rsidP="001C77DD">
      <w:r>
        <w:t>Toàn bộ nội dung báo cáo của đồ án gồm những nội dung chính như sau:</w:t>
      </w:r>
    </w:p>
    <w:p w:rsidR="00100C76" w:rsidRDefault="00100C76" w:rsidP="001C5A3E">
      <w:pPr>
        <w:pStyle w:val="ListParagraph"/>
        <w:numPr>
          <w:ilvl w:val="0"/>
          <w:numId w:val="9"/>
        </w:numPr>
      </w:pPr>
      <w:r>
        <w:t>MỞ ĐẦU: Giới thiệu tổng quan về đề tài</w:t>
      </w:r>
    </w:p>
    <w:p w:rsidR="00100C76" w:rsidRDefault="00100C76" w:rsidP="001C5A3E">
      <w:pPr>
        <w:pStyle w:val="ListParagraph"/>
        <w:numPr>
          <w:ilvl w:val="0"/>
          <w:numId w:val="9"/>
        </w:numPr>
      </w:pPr>
      <w:r w:rsidRPr="00100C76">
        <w:t xml:space="preserve">CHƯƠNG </w:t>
      </w:r>
      <w:r w:rsidR="000B6E86">
        <w:t>1</w:t>
      </w:r>
      <w:r>
        <w:t>: Cơ sở lý thuyết</w:t>
      </w:r>
    </w:p>
    <w:p w:rsidR="00100C76" w:rsidRDefault="00100C76" w:rsidP="001C5A3E">
      <w:pPr>
        <w:pStyle w:val="ListParagraph"/>
        <w:numPr>
          <w:ilvl w:val="0"/>
          <w:numId w:val="9"/>
        </w:numPr>
      </w:pPr>
      <w:r>
        <w:t xml:space="preserve">CHƯƠNG </w:t>
      </w:r>
      <w:r w:rsidR="000B6E86">
        <w:t>2</w:t>
      </w:r>
      <w:r>
        <w:t>: Phân tích thiết kế hệ thống</w:t>
      </w:r>
    </w:p>
    <w:p w:rsidR="00100C76" w:rsidRDefault="00100C76" w:rsidP="001C5A3E">
      <w:pPr>
        <w:pStyle w:val="ListParagraph"/>
        <w:numPr>
          <w:ilvl w:val="0"/>
          <w:numId w:val="9"/>
        </w:numPr>
      </w:pPr>
      <w:r>
        <w:t xml:space="preserve">CHƯƠNG </w:t>
      </w:r>
      <w:r w:rsidR="000B6E86">
        <w:t>3</w:t>
      </w:r>
      <w:r>
        <w:t>: Kết quả cài đặt, thử nghiệm</w:t>
      </w:r>
    </w:p>
    <w:p w:rsidR="00100C76" w:rsidRPr="00962134" w:rsidRDefault="00C20A44" w:rsidP="001C5A3E">
      <w:pPr>
        <w:pStyle w:val="ListParagraph"/>
        <w:numPr>
          <w:ilvl w:val="0"/>
          <w:numId w:val="9"/>
        </w:numPr>
        <w:rPr>
          <w:color w:val="FF0000"/>
        </w:rPr>
      </w:pPr>
      <w:r>
        <w:t xml:space="preserve">CHƯƠNG </w:t>
      </w:r>
      <w:r w:rsidR="000B6E86">
        <w:t>4</w:t>
      </w:r>
      <w:r>
        <w:t xml:space="preserve">: </w:t>
      </w:r>
      <w:r w:rsidR="00563820" w:rsidRPr="00BE01E0">
        <w:t>Kết luận và hướng phát triển</w:t>
      </w:r>
    </w:p>
    <w:p w:rsidR="001C77DD" w:rsidRDefault="001C77DD" w:rsidP="001C77DD">
      <w:pPr>
        <w:pStyle w:val="Heading1"/>
        <w:numPr>
          <w:ilvl w:val="0"/>
          <w:numId w:val="0"/>
        </w:numPr>
      </w:pPr>
      <w:r>
        <w:br w:type="page"/>
      </w:r>
      <w:bookmarkStart w:id="4" w:name="_Toc517098110"/>
      <w:r>
        <w:lastRenderedPageBreak/>
        <w:t>LỜI CẢM ƠN</w:t>
      </w:r>
      <w:bookmarkEnd w:id="4"/>
    </w:p>
    <w:p w:rsidR="001C77DD" w:rsidRDefault="00262FD1" w:rsidP="001C77DD">
      <w:r>
        <w:t xml:space="preserve">Lời đầu tiên, em xin gửi lời cảm ơn chân thành đến các thầy cô khoa Công nghệ thông tin đã dạy em những kiến thức </w:t>
      </w:r>
      <w:r w:rsidR="00047A62">
        <w:t>hay, và các thầy công trong bộ môn Công nghệ phần mềm đã truyền đạt những kiến thức chuyên ngành bổ ích cũng như các kỹ năng trong cuộc sống.</w:t>
      </w:r>
    </w:p>
    <w:p w:rsidR="00047A62" w:rsidRDefault="00786FEC" w:rsidP="001C77DD">
      <w:r>
        <w:t>Đặc biệt em xin cảm ơn sâu sắc tới giáo viên hướng dẫn ThS. Phạm Văn Đồng – Giảng viên bộ môn Công nghệ phần mềm, khoa Công nghệ thông tin, trường Đại học Mỏ - Địa chất đã tận tình hướng dẫn, góp ý theo sát giúp em có thể hoàn thành đồ án tốt nhất.</w:t>
      </w:r>
    </w:p>
    <w:p w:rsidR="00786FEC" w:rsidRDefault="00786FEC" w:rsidP="001C77DD">
      <w:r>
        <w:t>Em xin cảm ơn tới gia đình đã luôn động viên tinh thần, tạo động lực cho em trong quá trình thực hiện đồ án. Cảm ơn tất cả bạn bè, tập thể lớp Công nghệ phần mềm A-K58 đã cùng chia sẻ, góp ý trong quá trình thực hiện.</w:t>
      </w:r>
    </w:p>
    <w:p w:rsidR="00786FEC" w:rsidRDefault="00786FEC" w:rsidP="001C77DD">
      <w:r>
        <w:t>Xin chân thành cảm ơn!</w:t>
      </w:r>
    </w:p>
    <w:p w:rsidR="001C77DD" w:rsidRDefault="001C77DD" w:rsidP="001C77DD">
      <w:pPr>
        <w:spacing w:before="0" w:line="240" w:lineRule="auto"/>
        <w:ind w:firstLine="0"/>
        <w:jc w:val="left"/>
        <w:rPr>
          <w:rFonts w:cs="Arial"/>
          <w:b/>
          <w:bCs/>
          <w:kern w:val="32"/>
          <w:sz w:val="32"/>
          <w:szCs w:val="32"/>
        </w:rPr>
      </w:pPr>
      <w:r w:rsidRPr="00505902">
        <w:br w:type="page"/>
      </w:r>
    </w:p>
    <w:p w:rsidR="004B4BF6" w:rsidRDefault="004B4BF6" w:rsidP="004B4BF6">
      <w:pPr>
        <w:pStyle w:val="Heading1"/>
        <w:numPr>
          <w:ilvl w:val="0"/>
          <w:numId w:val="0"/>
        </w:numPr>
      </w:pPr>
      <w:bookmarkStart w:id="5" w:name="_Toc517098111"/>
      <w:r>
        <w:lastRenderedPageBreak/>
        <w:t>MỤC LỤC</w:t>
      </w:r>
      <w:bookmarkEnd w:id="1"/>
      <w:bookmarkEnd w:id="5"/>
    </w:p>
    <w:p w:rsidR="003A69AD"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517098108" w:history="1">
        <w:r w:rsidR="003A69AD" w:rsidRPr="003C6FFC">
          <w:rPr>
            <w:rStyle w:val="Hyperlink"/>
          </w:rPr>
          <w:t>PHIẾU GIAO NHIỆM VỤ ĐỒ ÁN TỐT NGHIỆP</w:t>
        </w:r>
        <w:r w:rsidR="003A69AD">
          <w:rPr>
            <w:webHidden/>
          </w:rPr>
          <w:tab/>
        </w:r>
        <w:r w:rsidR="003A69AD">
          <w:rPr>
            <w:webHidden/>
          </w:rPr>
          <w:fldChar w:fldCharType="begin"/>
        </w:r>
        <w:r w:rsidR="003A69AD">
          <w:rPr>
            <w:webHidden/>
          </w:rPr>
          <w:instrText xml:space="preserve"> PAGEREF _Toc517098108 \h </w:instrText>
        </w:r>
        <w:r w:rsidR="003A69AD">
          <w:rPr>
            <w:webHidden/>
          </w:rPr>
        </w:r>
        <w:r w:rsidR="003A69AD">
          <w:rPr>
            <w:webHidden/>
          </w:rPr>
          <w:fldChar w:fldCharType="separate"/>
        </w:r>
        <w:r w:rsidR="00B366F8">
          <w:rPr>
            <w:webHidden/>
          </w:rPr>
          <w:t>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09" w:history="1">
        <w:r w:rsidR="003A69AD" w:rsidRPr="003C6FFC">
          <w:rPr>
            <w:rStyle w:val="Hyperlink"/>
          </w:rPr>
          <w:t>TÓM TẮT NỘI DUNG ĐỒ ÁN TỐT NGHIỆP</w:t>
        </w:r>
        <w:r w:rsidR="003A69AD">
          <w:rPr>
            <w:webHidden/>
          </w:rPr>
          <w:tab/>
        </w:r>
        <w:r w:rsidR="003A69AD">
          <w:rPr>
            <w:webHidden/>
          </w:rPr>
          <w:fldChar w:fldCharType="begin"/>
        </w:r>
        <w:r w:rsidR="003A69AD">
          <w:rPr>
            <w:webHidden/>
          </w:rPr>
          <w:instrText xml:space="preserve"> PAGEREF _Toc517098109 \h </w:instrText>
        </w:r>
        <w:r w:rsidR="003A69AD">
          <w:rPr>
            <w:webHidden/>
          </w:rPr>
        </w:r>
        <w:r w:rsidR="003A69AD">
          <w:rPr>
            <w:webHidden/>
          </w:rPr>
          <w:fldChar w:fldCharType="separate"/>
        </w:r>
        <w:r w:rsidR="00B366F8">
          <w:rPr>
            <w:webHidden/>
          </w:rPr>
          <w:t>II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0" w:history="1">
        <w:r w:rsidR="003A69AD" w:rsidRPr="003C6FFC">
          <w:rPr>
            <w:rStyle w:val="Hyperlink"/>
          </w:rPr>
          <w:t>LỜI CẢM ƠN</w:t>
        </w:r>
        <w:r w:rsidR="003A69AD">
          <w:rPr>
            <w:webHidden/>
          </w:rPr>
          <w:tab/>
        </w:r>
        <w:r w:rsidR="003A69AD">
          <w:rPr>
            <w:webHidden/>
          </w:rPr>
          <w:fldChar w:fldCharType="begin"/>
        </w:r>
        <w:r w:rsidR="003A69AD">
          <w:rPr>
            <w:webHidden/>
          </w:rPr>
          <w:instrText xml:space="preserve"> PAGEREF _Toc517098110 \h </w:instrText>
        </w:r>
        <w:r w:rsidR="003A69AD">
          <w:rPr>
            <w:webHidden/>
          </w:rPr>
        </w:r>
        <w:r w:rsidR="003A69AD">
          <w:rPr>
            <w:webHidden/>
          </w:rPr>
          <w:fldChar w:fldCharType="separate"/>
        </w:r>
        <w:r w:rsidR="00B366F8">
          <w:rPr>
            <w:webHidden/>
          </w:rPr>
          <w:t>II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1" w:history="1">
        <w:r w:rsidR="003A69AD" w:rsidRPr="003C6FFC">
          <w:rPr>
            <w:rStyle w:val="Hyperlink"/>
          </w:rPr>
          <w:t>MỤC LỤC</w:t>
        </w:r>
        <w:r w:rsidR="003A69AD">
          <w:rPr>
            <w:webHidden/>
          </w:rPr>
          <w:tab/>
        </w:r>
        <w:r w:rsidR="003A69AD">
          <w:rPr>
            <w:webHidden/>
          </w:rPr>
          <w:fldChar w:fldCharType="begin"/>
        </w:r>
        <w:r w:rsidR="003A69AD">
          <w:rPr>
            <w:webHidden/>
          </w:rPr>
          <w:instrText xml:space="preserve"> PAGEREF _Toc517098111 \h </w:instrText>
        </w:r>
        <w:r w:rsidR="003A69AD">
          <w:rPr>
            <w:webHidden/>
          </w:rPr>
        </w:r>
        <w:r w:rsidR="003A69AD">
          <w:rPr>
            <w:webHidden/>
          </w:rPr>
          <w:fldChar w:fldCharType="separate"/>
        </w:r>
        <w:r w:rsidR="00B366F8">
          <w:rPr>
            <w:webHidden/>
          </w:rPr>
          <w:t>II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2" w:history="1">
        <w:r w:rsidR="003A69AD" w:rsidRPr="003C6FFC">
          <w:rPr>
            <w:rStyle w:val="Hyperlink"/>
          </w:rPr>
          <w:t>DANH MỤC CÁC HÌNH VẼ</w:t>
        </w:r>
        <w:r w:rsidR="003A69AD">
          <w:rPr>
            <w:webHidden/>
          </w:rPr>
          <w:tab/>
        </w:r>
        <w:r w:rsidR="003A69AD">
          <w:rPr>
            <w:webHidden/>
          </w:rPr>
          <w:fldChar w:fldCharType="begin"/>
        </w:r>
        <w:r w:rsidR="003A69AD">
          <w:rPr>
            <w:webHidden/>
          </w:rPr>
          <w:instrText xml:space="preserve"> PAGEREF _Toc517098112 \h </w:instrText>
        </w:r>
        <w:r w:rsidR="003A69AD">
          <w:rPr>
            <w:webHidden/>
          </w:rPr>
        </w:r>
        <w:r w:rsidR="003A69AD">
          <w:rPr>
            <w:webHidden/>
          </w:rPr>
          <w:fldChar w:fldCharType="separate"/>
        </w:r>
        <w:r w:rsidR="00B366F8">
          <w:rPr>
            <w:webHidden/>
          </w:rPr>
          <w:t>II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3" w:history="1">
        <w:r w:rsidR="003A69AD" w:rsidRPr="003C6FFC">
          <w:rPr>
            <w:rStyle w:val="Hyperlink"/>
          </w:rPr>
          <w:t>DANH MỤC CÁC BẢNG BIỂU</w:t>
        </w:r>
        <w:r w:rsidR="003A69AD">
          <w:rPr>
            <w:webHidden/>
          </w:rPr>
          <w:tab/>
        </w:r>
        <w:r w:rsidR="003A69AD">
          <w:rPr>
            <w:webHidden/>
          </w:rPr>
          <w:fldChar w:fldCharType="begin"/>
        </w:r>
        <w:r w:rsidR="003A69AD">
          <w:rPr>
            <w:webHidden/>
          </w:rPr>
          <w:instrText xml:space="preserve"> PAGEREF _Toc517098113 \h </w:instrText>
        </w:r>
        <w:r w:rsidR="003A69AD">
          <w:rPr>
            <w:webHidden/>
          </w:rPr>
        </w:r>
        <w:r w:rsidR="003A69AD">
          <w:rPr>
            <w:webHidden/>
          </w:rPr>
          <w:fldChar w:fldCharType="separate"/>
        </w:r>
        <w:r w:rsidR="00B366F8">
          <w:rPr>
            <w:webHidden/>
          </w:rPr>
          <w:t>II</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4" w:history="1">
        <w:r w:rsidR="003A69AD" w:rsidRPr="003C6FFC">
          <w:rPr>
            <w:rStyle w:val="Hyperlink"/>
          </w:rPr>
          <w:t>MỞ ĐẦU</w:t>
        </w:r>
        <w:r w:rsidR="003A69AD">
          <w:rPr>
            <w:webHidden/>
          </w:rPr>
          <w:tab/>
        </w:r>
        <w:r w:rsidR="003A69AD">
          <w:rPr>
            <w:webHidden/>
          </w:rPr>
          <w:fldChar w:fldCharType="begin"/>
        </w:r>
        <w:r w:rsidR="003A69AD">
          <w:rPr>
            <w:webHidden/>
          </w:rPr>
          <w:instrText xml:space="preserve"> PAGEREF _Toc517098114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15" w:history="1">
        <w:r w:rsidR="003A69AD" w:rsidRPr="003C6FFC">
          <w:rPr>
            <w:rStyle w:val="Hyperlink"/>
          </w:rPr>
          <w:t>CHƯƠNG 1 TỔNG QUAN</w:t>
        </w:r>
        <w:r w:rsidR="003A69AD">
          <w:rPr>
            <w:webHidden/>
          </w:rPr>
          <w:tab/>
        </w:r>
        <w:r w:rsidR="003A69AD">
          <w:rPr>
            <w:webHidden/>
          </w:rPr>
          <w:fldChar w:fldCharType="begin"/>
        </w:r>
        <w:r w:rsidR="003A69AD">
          <w:rPr>
            <w:webHidden/>
          </w:rPr>
          <w:instrText xml:space="preserve"> PAGEREF _Toc517098115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16" w:history="1">
        <w:r w:rsidR="003A69AD" w:rsidRPr="003C6FFC">
          <w:rPr>
            <w:rStyle w:val="Hyperlink"/>
            <w:noProof/>
          </w:rPr>
          <w:t>1.1 Tình hình hiện tại</w:t>
        </w:r>
        <w:r w:rsidR="003A69AD">
          <w:rPr>
            <w:noProof/>
            <w:webHidden/>
          </w:rPr>
          <w:tab/>
        </w:r>
        <w:r w:rsidR="003A69AD">
          <w:rPr>
            <w:noProof/>
            <w:webHidden/>
          </w:rPr>
          <w:fldChar w:fldCharType="begin"/>
        </w:r>
        <w:r w:rsidR="003A69AD">
          <w:rPr>
            <w:noProof/>
            <w:webHidden/>
          </w:rPr>
          <w:instrText xml:space="preserve"> PAGEREF _Toc517098116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17" w:history="1">
        <w:r w:rsidR="003A69AD" w:rsidRPr="003C6FFC">
          <w:rPr>
            <w:rStyle w:val="Hyperlink"/>
            <w:noProof/>
          </w:rPr>
          <w:t>1.2 Nghiên cứu</w:t>
        </w:r>
        <w:r w:rsidR="003A69AD">
          <w:rPr>
            <w:noProof/>
            <w:webHidden/>
          </w:rPr>
          <w:tab/>
        </w:r>
        <w:r w:rsidR="003A69AD">
          <w:rPr>
            <w:noProof/>
            <w:webHidden/>
          </w:rPr>
          <w:fldChar w:fldCharType="begin"/>
        </w:r>
        <w:r w:rsidR="003A69AD">
          <w:rPr>
            <w:noProof/>
            <w:webHidden/>
          </w:rPr>
          <w:instrText xml:space="preserve"> PAGEREF _Toc517098117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18" w:history="1">
        <w:r w:rsidR="003A69AD" w:rsidRPr="003C6FFC">
          <w:rPr>
            <w:rStyle w:val="Hyperlink"/>
            <w:noProof/>
          </w:rPr>
          <w:t>1.3 Giới thiệu chung về chủ đề đồ án</w:t>
        </w:r>
        <w:r w:rsidR="003A69AD">
          <w:rPr>
            <w:noProof/>
            <w:webHidden/>
          </w:rPr>
          <w:tab/>
        </w:r>
        <w:r w:rsidR="003A69AD">
          <w:rPr>
            <w:noProof/>
            <w:webHidden/>
          </w:rPr>
          <w:fldChar w:fldCharType="begin"/>
        </w:r>
        <w:r w:rsidR="003A69AD">
          <w:rPr>
            <w:noProof/>
            <w:webHidden/>
          </w:rPr>
          <w:instrText xml:space="preserve"> PAGEREF _Toc517098118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19" w:history="1">
        <w:r w:rsidR="003A69AD" w:rsidRPr="003C6FFC">
          <w:rPr>
            <w:rStyle w:val="Hyperlink"/>
            <w:noProof/>
          </w:rPr>
          <w:t>1.3.1 Về chức năng</w:t>
        </w:r>
        <w:r w:rsidR="003A69AD">
          <w:rPr>
            <w:noProof/>
            <w:webHidden/>
          </w:rPr>
          <w:tab/>
        </w:r>
        <w:r w:rsidR="003A69AD">
          <w:rPr>
            <w:noProof/>
            <w:webHidden/>
          </w:rPr>
          <w:fldChar w:fldCharType="begin"/>
        </w:r>
        <w:r w:rsidR="003A69AD">
          <w:rPr>
            <w:noProof/>
            <w:webHidden/>
          </w:rPr>
          <w:instrText xml:space="preserve"> PAGEREF _Toc517098119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0" w:history="1">
        <w:r w:rsidR="003A69AD" w:rsidRPr="003C6FFC">
          <w:rPr>
            <w:rStyle w:val="Hyperlink"/>
            <w:noProof/>
          </w:rPr>
          <w:t>1.3.2 Về giao diện</w:t>
        </w:r>
        <w:r w:rsidR="003A69AD">
          <w:rPr>
            <w:noProof/>
            <w:webHidden/>
          </w:rPr>
          <w:tab/>
        </w:r>
        <w:r w:rsidR="003A69AD">
          <w:rPr>
            <w:noProof/>
            <w:webHidden/>
          </w:rPr>
          <w:fldChar w:fldCharType="begin"/>
        </w:r>
        <w:r w:rsidR="003A69AD">
          <w:rPr>
            <w:noProof/>
            <w:webHidden/>
          </w:rPr>
          <w:instrText xml:space="preserve"> PAGEREF _Toc517098120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1" w:history="1">
        <w:r w:rsidR="003A69AD" w:rsidRPr="003C6FFC">
          <w:rPr>
            <w:rStyle w:val="Hyperlink"/>
            <w:noProof/>
          </w:rPr>
          <w:t>1.3.3 Về hệ thống</w:t>
        </w:r>
        <w:r w:rsidR="003A69AD">
          <w:rPr>
            <w:noProof/>
            <w:webHidden/>
          </w:rPr>
          <w:tab/>
        </w:r>
        <w:r w:rsidR="003A69AD">
          <w:rPr>
            <w:noProof/>
            <w:webHidden/>
          </w:rPr>
          <w:fldChar w:fldCharType="begin"/>
        </w:r>
        <w:r w:rsidR="003A69AD">
          <w:rPr>
            <w:noProof/>
            <w:webHidden/>
          </w:rPr>
          <w:instrText xml:space="preserve"> PAGEREF _Toc517098121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22" w:history="1">
        <w:r w:rsidR="003A69AD" w:rsidRPr="003C6FFC">
          <w:rPr>
            <w:rStyle w:val="Hyperlink"/>
            <w:noProof/>
          </w:rPr>
          <w:t>1.4 Kết chương</w:t>
        </w:r>
        <w:r w:rsidR="003A69AD">
          <w:rPr>
            <w:noProof/>
            <w:webHidden/>
          </w:rPr>
          <w:tab/>
        </w:r>
        <w:r w:rsidR="003A69AD">
          <w:rPr>
            <w:noProof/>
            <w:webHidden/>
          </w:rPr>
          <w:fldChar w:fldCharType="begin"/>
        </w:r>
        <w:r w:rsidR="003A69AD">
          <w:rPr>
            <w:noProof/>
            <w:webHidden/>
          </w:rPr>
          <w:instrText xml:space="preserve"> PAGEREF _Toc517098122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23" w:history="1">
        <w:r w:rsidR="003A69AD" w:rsidRPr="003C6FFC">
          <w:rPr>
            <w:rStyle w:val="Hyperlink"/>
          </w:rPr>
          <w:t>CHƯƠNG 2 CƠ SỞ LÝ THUYẾT</w:t>
        </w:r>
        <w:r w:rsidR="003A69AD">
          <w:rPr>
            <w:webHidden/>
          </w:rPr>
          <w:tab/>
        </w:r>
        <w:r w:rsidR="003A69AD">
          <w:rPr>
            <w:webHidden/>
          </w:rPr>
          <w:fldChar w:fldCharType="begin"/>
        </w:r>
        <w:r w:rsidR="003A69AD">
          <w:rPr>
            <w:webHidden/>
          </w:rPr>
          <w:instrText xml:space="preserve"> PAGEREF _Toc517098123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24" w:history="1">
        <w:r w:rsidR="003A69AD" w:rsidRPr="003C6FFC">
          <w:rPr>
            <w:rStyle w:val="Hyperlink"/>
            <w:noProof/>
          </w:rPr>
          <w:t>2.1 Phương pháp phân tích và thiết kế hướng đối tượng UML</w:t>
        </w:r>
        <w:r w:rsidR="003A69AD">
          <w:rPr>
            <w:noProof/>
            <w:webHidden/>
          </w:rPr>
          <w:tab/>
        </w:r>
        <w:r w:rsidR="003A69AD">
          <w:rPr>
            <w:noProof/>
            <w:webHidden/>
          </w:rPr>
          <w:fldChar w:fldCharType="begin"/>
        </w:r>
        <w:r w:rsidR="003A69AD">
          <w:rPr>
            <w:noProof/>
            <w:webHidden/>
          </w:rPr>
          <w:instrText xml:space="preserve"> PAGEREF _Toc517098124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5" w:history="1">
        <w:r w:rsidR="003A69AD" w:rsidRPr="003C6FFC">
          <w:rPr>
            <w:rStyle w:val="Hyperlink"/>
            <w:noProof/>
          </w:rPr>
          <w:t>2.1.1 Đối tượng là gì?</w:t>
        </w:r>
        <w:r w:rsidR="003A69AD">
          <w:rPr>
            <w:noProof/>
            <w:webHidden/>
          </w:rPr>
          <w:tab/>
        </w:r>
        <w:r w:rsidR="003A69AD">
          <w:rPr>
            <w:noProof/>
            <w:webHidden/>
          </w:rPr>
          <w:fldChar w:fldCharType="begin"/>
        </w:r>
        <w:r w:rsidR="003A69AD">
          <w:rPr>
            <w:noProof/>
            <w:webHidden/>
          </w:rPr>
          <w:instrText xml:space="preserve"> PAGEREF _Toc517098125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6" w:history="1">
        <w:r w:rsidR="003A69AD" w:rsidRPr="003C6FFC">
          <w:rPr>
            <w:rStyle w:val="Hyperlink"/>
            <w:noProof/>
          </w:rPr>
          <w:t>2.1.2 Khái niệm phân tích hướng đối tượng (object Oriented Analysis – OOA)</w:t>
        </w:r>
        <w:r w:rsidR="003A69AD">
          <w:rPr>
            <w:noProof/>
            <w:webHidden/>
          </w:rPr>
          <w:tab/>
        </w:r>
        <w:r w:rsidR="003A69AD">
          <w:rPr>
            <w:noProof/>
            <w:webHidden/>
          </w:rPr>
          <w:fldChar w:fldCharType="begin"/>
        </w:r>
        <w:r w:rsidR="003A69AD">
          <w:rPr>
            <w:noProof/>
            <w:webHidden/>
          </w:rPr>
          <w:instrText xml:space="preserve"> PAGEREF _Toc517098126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7" w:history="1">
        <w:r w:rsidR="003A69AD" w:rsidRPr="003C6FFC">
          <w:rPr>
            <w:rStyle w:val="Hyperlink"/>
            <w:noProof/>
          </w:rPr>
          <w:t>2.1.3 Khái niệm thiết kế hướng đối tượng (Object Oriented Design - OOD)</w:t>
        </w:r>
        <w:r w:rsidR="003A69AD">
          <w:rPr>
            <w:noProof/>
            <w:webHidden/>
          </w:rPr>
          <w:tab/>
        </w:r>
        <w:r w:rsidR="003A69AD">
          <w:rPr>
            <w:noProof/>
            <w:webHidden/>
          </w:rPr>
          <w:fldChar w:fldCharType="begin"/>
        </w:r>
        <w:r w:rsidR="003A69AD">
          <w:rPr>
            <w:noProof/>
            <w:webHidden/>
          </w:rPr>
          <w:instrText xml:space="preserve"> PAGEREF _Toc517098127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28" w:history="1">
        <w:r w:rsidR="003A69AD" w:rsidRPr="003C6FFC">
          <w:rPr>
            <w:rStyle w:val="Hyperlink"/>
            <w:noProof/>
          </w:rPr>
          <w:t>2.1.4 Khái niệm UML</w:t>
        </w:r>
        <w:r w:rsidR="003A69AD">
          <w:rPr>
            <w:noProof/>
            <w:webHidden/>
          </w:rPr>
          <w:tab/>
        </w:r>
        <w:r w:rsidR="003A69AD">
          <w:rPr>
            <w:noProof/>
            <w:webHidden/>
          </w:rPr>
          <w:fldChar w:fldCharType="begin"/>
        </w:r>
        <w:r w:rsidR="003A69AD">
          <w:rPr>
            <w:noProof/>
            <w:webHidden/>
          </w:rPr>
          <w:instrText xml:space="preserve"> PAGEREF _Toc517098128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29" w:history="1">
        <w:r w:rsidR="003A69AD" w:rsidRPr="003C6FFC">
          <w:rPr>
            <w:rStyle w:val="Hyperlink"/>
            <w:noProof/>
          </w:rPr>
          <w:t>2.2 Mô hình MVC</w:t>
        </w:r>
        <w:r w:rsidR="003A69AD">
          <w:rPr>
            <w:noProof/>
            <w:webHidden/>
          </w:rPr>
          <w:tab/>
        </w:r>
        <w:r w:rsidR="003A69AD">
          <w:rPr>
            <w:noProof/>
            <w:webHidden/>
          </w:rPr>
          <w:fldChar w:fldCharType="begin"/>
        </w:r>
        <w:r w:rsidR="003A69AD">
          <w:rPr>
            <w:noProof/>
            <w:webHidden/>
          </w:rPr>
          <w:instrText xml:space="preserve"> PAGEREF _Toc517098129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0" w:history="1">
        <w:r w:rsidR="003A69AD" w:rsidRPr="003C6FFC">
          <w:rPr>
            <w:rStyle w:val="Hyperlink"/>
            <w:noProof/>
          </w:rPr>
          <w:t>2.2.1 Khái niệm mô hình MVC</w:t>
        </w:r>
        <w:r w:rsidR="003A69AD">
          <w:rPr>
            <w:noProof/>
            <w:webHidden/>
          </w:rPr>
          <w:tab/>
        </w:r>
        <w:r w:rsidR="003A69AD">
          <w:rPr>
            <w:noProof/>
            <w:webHidden/>
          </w:rPr>
          <w:fldChar w:fldCharType="begin"/>
        </w:r>
        <w:r w:rsidR="003A69AD">
          <w:rPr>
            <w:noProof/>
            <w:webHidden/>
          </w:rPr>
          <w:instrText xml:space="preserve"> PAGEREF _Toc517098130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1" w:history="1">
        <w:r w:rsidR="003A69AD" w:rsidRPr="003C6FFC">
          <w:rPr>
            <w:rStyle w:val="Hyperlink"/>
            <w:noProof/>
          </w:rPr>
          <w:t>2.2.2 Ưu, nhược điểm của mô hình MVC</w:t>
        </w:r>
        <w:r w:rsidR="003A69AD">
          <w:rPr>
            <w:noProof/>
            <w:webHidden/>
          </w:rPr>
          <w:tab/>
        </w:r>
        <w:r w:rsidR="003A69AD">
          <w:rPr>
            <w:noProof/>
            <w:webHidden/>
          </w:rPr>
          <w:fldChar w:fldCharType="begin"/>
        </w:r>
        <w:r w:rsidR="003A69AD">
          <w:rPr>
            <w:noProof/>
            <w:webHidden/>
          </w:rPr>
          <w:instrText xml:space="preserve"> PAGEREF _Toc517098131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32" w:history="1">
        <w:r w:rsidR="003A69AD" w:rsidRPr="003C6FFC">
          <w:rPr>
            <w:rStyle w:val="Hyperlink"/>
            <w:noProof/>
          </w:rPr>
          <w:t>2.3 Laravel Framework</w:t>
        </w:r>
        <w:r w:rsidR="003A69AD">
          <w:rPr>
            <w:noProof/>
            <w:webHidden/>
          </w:rPr>
          <w:tab/>
        </w:r>
        <w:r w:rsidR="003A69AD">
          <w:rPr>
            <w:noProof/>
            <w:webHidden/>
          </w:rPr>
          <w:fldChar w:fldCharType="begin"/>
        </w:r>
        <w:r w:rsidR="003A69AD">
          <w:rPr>
            <w:noProof/>
            <w:webHidden/>
          </w:rPr>
          <w:instrText xml:space="preserve"> PAGEREF _Toc517098132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3" w:history="1">
        <w:r w:rsidR="003A69AD" w:rsidRPr="003C6FFC">
          <w:rPr>
            <w:rStyle w:val="Hyperlink"/>
            <w:noProof/>
          </w:rPr>
          <w:t>2.3.1 Framework là gì?</w:t>
        </w:r>
        <w:r w:rsidR="003A69AD">
          <w:rPr>
            <w:noProof/>
            <w:webHidden/>
          </w:rPr>
          <w:tab/>
        </w:r>
        <w:r w:rsidR="003A69AD">
          <w:rPr>
            <w:noProof/>
            <w:webHidden/>
          </w:rPr>
          <w:fldChar w:fldCharType="begin"/>
        </w:r>
        <w:r w:rsidR="003A69AD">
          <w:rPr>
            <w:noProof/>
            <w:webHidden/>
          </w:rPr>
          <w:instrText xml:space="preserve"> PAGEREF _Toc517098133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4" w:history="1">
        <w:r w:rsidR="003A69AD" w:rsidRPr="003C6FFC">
          <w:rPr>
            <w:rStyle w:val="Hyperlink"/>
            <w:noProof/>
          </w:rPr>
          <w:t>2.3.2 Laravel là gì?</w:t>
        </w:r>
        <w:r w:rsidR="003A69AD">
          <w:rPr>
            <w:noProof/>
            <w:webHidden/>
          </w:rPr>
          <w:tab/>
        </w:r>
        <w:r w:rsidR="003A69AD">
          <w:rPr>
            <w:noProof/>
            <w:webHidden/>
          </w:rPr>
          <w:fldChar w:fldCharType="begin"/>
        </w:r>
        <w:r w:rsidR="003A69AD">
          <w:rPr>
            <w:noProof/>
            <w:webHidden/>
          </w:rPr>
          <w:instrText xml:space="preserve"> PAGEREF _Toc517098134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5" w:history="1">
        <w:r w:rsidR="003A69AD" w:rsidRPr="003C6FFC">
          <w:rPr>
            <w:rStyle w:val="Hyperlink"/>
            <w:noProof/>
          </w:rPr>
          <w:t>2.3.3 Tại sao nên lựa chọn Laravel</w:t>
        </w:r>
        <w:r w:rsidR="003A69AD">
          <w:rPr>
            <w:noProof/>
            <w:webHidden/>
          </w:rPr>
          <w:tab/>
        </w:r>
        <w:r w:rsidR="003A69AD">
          <w:rPr>
            <w:noProof/>
            <w:webHidden/>
          </w:rPr>
          <w:fldChar w:fldCharType="begin"/>
        </w:r>
        <w:r w:rsidR="003A69AD">
          <w:rPr>
            <w:noProof/>
            <w:webHidden/>
          </w:rPr>
          <w:instrText xml:space="preserve"> PAGEREF _Toc517098135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36" w:history="1">
        <w:r w:rsidR="003A69AD" w:rsidRPr="003C6FFC">
          <w:rPr>
            <w:rStyle w:val="Hyperlink"/>
            <w:noProof/>
          </w:rPr>
          <w:t>2.4 Github</w:t>
        </w:r>
        <w:r w:rsidR="003A69AD">
          <w:rPr>
            <w:noProof/>
            <w:webHidden/>
          </w:rPr>
          <w:tab/>
        </w:r>
        <w:r w:rsidR="003A69AD">
          <w:rPr>
            <w:noProof/>
            <w:webHidden/>
          </w:rPr>
          <w:fldChar w:fldCharType="begin"/>
        </w:r>
        <w:r w:rsidR="003A69AD">
          <w:rPr>
            <w:noProof/>
            <w:webHidden/>
          </w:rPr>
          <w:instrText xml:space="preserve"> PAGEREF _Toc517098136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7" w:history="1">
        <w:r w:rsidR="003A69AD" w:rsidRPr="003C6FFC">
          <w:rPr>
            <w:rStyle w:val="Hyperlink"/>
            <w:noProof/>
          </w:rPr>
          <w:t>2.4.1 Github là gì?</w:t>
        </w:r>
        <w:r w:rsidR="003A69AD">
          <w:rPr>
            <w:noProof/>
            <w:webHidden/>
          </w:rPr>
          <w:tab/>
        </w:r>
        <w:r w:rsidR="003A69AD">
          <w:rPr>
            <w:noProof/>
            <w:webHidden/>
          </w:rPr>
          <w:fldChar w:fldCharType="begin"/>
        </w:r>
        <w:r w:rsidR="003A69AD">
          <w:rPr>
            <w:noProof/>
            <w:webHidden/>
          </w:rPr>
          <w:instrText xml:space="preserve"> PAGEREF _Toc517098137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38" w:history="1">
        <w:r w:rsidR="003A69AD" w:rsidRPr="003C6FFC">
          <w:rPr>
            <w:rStyle w:val="Hyperlink"/>
            <w:noProof/>
          </w:rPr>
          <w:t>2.4.2 Tại sao nên sử dụng Git?</w:t>
        </w:r>
        <w:r w:rsidR="003A69AD">
          <w:rPr>
            <w:noProof/>
            <w:webHidden/>
          </w:rPr>
          <w:tab/>
        </w:r>
        <w:r w:rsidR="003A69AD">
          <w:rPr>
            <w:noProof/>
            <w:webHidden/>
          </w:rPr>
          <w:fldChar w:fldCharType="begin"/>
        </w:r>
        <w:r w:rsidR="003A69AD">
          <w:rPr>
            <w:noProof/>
            <w:webHidden/>
          </w:rPr>
          <w:instrText xml:space="preserve"> PAGEREF _Toc517098138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39" w:history="1">
        <w:r w:rsidR="003A69AD" w:rsidRPr="003C6FFC">
          <w:rPr>
            <w:rStyle w:val="Hyperlink"/>
            <w:noProof/>
          </w:rPr>
          <w:t>2.5 Kết chương</w:t>
        </w:r>
        <w:r w:rsidR="003A69AD">
          <w:rPr>
            <w:noProof/>
            <w:webHidden/>
          </w:rPr>
          <w:tab/>
        </w:r>
        <w:r w:rsidR="003A69AD">
          <w:rPr>
            <w:noProof/>
            <w:webHidden/>
          </w:rPr>
          <w:fldChar w:fldCharType="begin"/>
        </w:r>
        <w:r w:rsidR="003A69AD">
          <w:rPr>
            <w:noProof/>
            <w:webHidden/>
          </w:rPr>
          <w:instrText xml:space="preserve"> PAGEREF _Toc517098139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40" w:history="1">
        <w:r w:rsidR="003A69AD" w:rsidRPr="003C6FFC">
          <w:rPr>
            <w:rStyle w:val="Hyperlink"/>
          </w:rPr>
          <w:t>CHƯƠNG 3 PHÂN TÍCH THIẾT KẾ HỆ THỐNG</w:t>
        </w:r>
        <w:r w:rsidR="003A69AD">
          <w:rPr>
            <w:webHidden/>
          </w:rPr>
          <w:tab/>
        </w:r>
        <w:r w:rsidR="003A69AD">
          <w:rPr>
            <w:webHidden/>
          </w:rPr>
          <w:fldChar w:fldCharType="begin"/>
        </w:r>
        <w:r w:rsidR="003A69AD">
          <w:rPr>
            <w:webHidden/>
          </w:rPr>
          <w:instrText xml:space="preserve"> PAGEREF _Toc517098140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41" w:history="1">
        <w:r w:rsidR="003A69AD" w:rsidRPr="003C6FFC">
          <w:rPr>
            <w:rStyle w:val="Hyperlink"/>
            <w:noProof/>
          </w:rPr>
          <w:t>3.1 Yêu cầu bài toán, khảo sát nghiệp vụ</w:t>
        </w:r>
        <w:r w:rsidR="003A69AD">
          <w:rPr>
            <w:noProof/>
            <w:webHidden/>
          </w:rPr>
          <w:tab/>
        </w:r>
        <w:r w:rsidR="003A69AD">
          <w:rPr>
            <w:noProof/>
            <w:webHidden/>
          </w:rPr>
          <w:fldChar w:fldCharType="begin"/>
        </w:r>
        <w:r w:rsidR="003A69AD">
          <w:rPr>
            <w:noProof/>
            <w:webHidden/>
          </w:rPr>
          <w:instrText xml:space="preserve"> PAGEREF _Toc517098141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2" w:history="1">
        <w:r w:rsidR="003A69AD" w:rsidRPr="003C6FFC">
          <w:rPr>
            <w:rStyle w:val="Hyperlink"/>
            <w:noProof/>
          </w:rPr>
          <w:t>3.1.1 Giới thiệu về Công ty Cổ phần CPIT</w:t>
        </w:r>
        <w:r w:rsidR="003A69AD">
          <w:rPr>
            <w:noProof/>
            <w:webHidden/>
          </w:rPr>
          <w:tab/>
        </w:r>
        <w:r w:rsidR="003A69AD">
          <w:rPr>
            <w:noProof/>
            <w:webHidden/>
          </w:rPr>
          <w:fldChar w:fldCharType="begin"/>
        </w:r>
        <w:r w:rsidR="003A69AD">
          <w:rPr>
            <w:noProof/>
            <w:webHidden/>
          </w:rPr>
          <w:instrText xml:space="preserve"> PAGEREF _Toc517098142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3" w:history="1">
        <w:r w:rsidR="003A69AD" w:rsidRPr="003C6FFC">
          <w:rPr>
            <w:rStyle w:val="Hyperlink"/>
            <w:noProof/>
          </w:rPr>
          <w:t>3.1.2 Yêu cầu bài toán</w:t>
        </w:r>
        <w:r w:rsidR="003A69AD">
          <w:rPr>
            <w:noProof/>
            <w:webHidden/>
          </w:rPr>
          <w:tab/>
        </w:r>
        <w:r w:rsidR="003A69AD">
          <w:rPr>
            <w:noProof/>
            <w:webHidden/>
          </w:rPr>
          <w:fldChar w:fldCharType="begin"/>
        </w:r>
        <w:r w:rsidR="003A69AD">
          <w:rPr>
            <w:noProof/>
            <w:webHidden/>
          </w:rPr>
          <w:instrText xml:space="preserve"> PAGEREF _Toc517098143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4" w:history="1">
        <w:r w:rsidR="003A69AD" w:rsidRPr="003C6FFC">
          <w:rPr>
            <w:rStyle w:val="Hyperlink"/>
            <w:noProof/>
          </w:rPr>
          <w:t>3.1.3 Khảo sát nghiệp vụ</w:t>
        </w:r>
        <w:r w:rsidR="003A69AD">
          <w:rPr>
            <w:noProof/>
            <w:webHidden/>
          </w:rPr>
          <w:tab/>
        </w:r>
        <w:r w:rsidR="003A69AD">
          <w:rPr>
            <w:noProof/>
            <w:webHidden/>
          </w:rPr>
          <w:fldChar w:fldCharType="begin"/>
        </w:r>
        <w:r w:rsidR="003A69AD">
          <w:rPr>
            <w:noProof/>
            <w:webHidden/>
          </w:rPr>
          <w:instrText xml:space="preserve"> PAGEREF _Toc517098144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45" w:history="1">
        <w:r w:rsidR="003A69AD" w:rsidRPr="003C6FFC">
          <w:rPr>
            <w:rStyle w:val="Hyperlink"/>
            <w:noProof/>
          </w:rPr>
          <w:t>3.2 Xác định các Actor và Usecase</w:t>
        </w:r>
        <w:r w:rsidR="003A69AD">
          <w:rPr>
            <w:noProof/>
            <w:webHidden/>
          </w:rPr>
          <w:tab/>
        </w:r>
        <w:r w:rsidR="003A69AD">
          <w:rPr>
            <w:noProof/>
            <w:webHidden/>
          </w:rPr>
          <w:fldChar w:fldCharType="begin"/>
        </w:r>
        <w:r w:rsidR="003A69AD">
          <w:rPr>
            <w:noProof/>
            <w:webHidden/>
          </w:rPr>
          <w:instrText xml:space="preserve"> PAGEREF _Toc517098145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6" w:history="1">
        <w:r w:rsidR="003A69AD" w:rsidRPr="003C6FFC">
          <w:rPr>
            <w:rStyle w:val="Hyperlink"/>
            <w:noProof/>
          </w:rPr>
          <w:t>3.2.1 Các tác nhận tham gia vào hệ thống</w:t>
        </w:r>
        <w:r w:rsidR="003A69AD">
          <w:rPr>
            <w:noProof/>
            <w:webHidden/>
          </w:rPr>
          <w:tab/>
        </w:r>
        <w:r w:rsidR="003A69AD">
          <w:rPr>
            <w:noProof/>
            <w:webHidden/>
          </w:rPr>
          <w:fldChar w:fldCharType="begin"/>
        </w:r>
        <w:r w:rsidR="003A69AD">
          <w:rPr>
            <w:noProof/>
            <w:webHidden/>
          </w:rPr>
          <w:instrText xml:space="preserve"> PAGEREF _Toc517098146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7" w:history="1">
        <w:r w:rsidR="003A69AD" w:rsidRPr="003C6FFC">
          <w:rPr>
            <w:rStyle w:val="Hyperlink"/>
            <w:noProof/>
          </w:rPr>
          <w:t>3.2.2 Biểu đồ các Actor và Usecase</w:t>
        </w:r>
        <w:r w:rsidR="003A69AD">
          <w:rPr>
            <w:noProof/>
            <w:webHidden/>
          </w:rPr>
          <w:tab/>
        </w:r>
        <w:r w:rsidR="003A69AD">
          <w:rPr>
            <w:noProof/>
            <w:webHidden/>
          </w:rPr>
          <w:fldChar w:fldCharType="begin"/>
        </w:r>
        <w:r w:rsidR="003A69AD">
          <w:rPr>
            <w:noProof/>
            <w:webHidden/>
          </w:rPr>
          <w:instrText xml:space="preserve"> PAGEREF _Toc517098147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48" w:history="1">
        <w:r w:rsidR="003A69AD" w:rsidRPr="003C6FFC">
          <w:rPr>
            <w:rStyle w:val="Hyperlink"/>
            <w:noProof/>
          </w:rPr>
          <w:t>3.2.3 Đặc tả usecase</w:t>
        </w:r>
        <w:r w:rsidR="003A69AD">
          <w:rPr>
            <w:noProof/>
            <w:webHidden/>
          </w:rPr>
          <w:tab/>
        </w:r>
        <w:r w:rsidR="003A69AD">
          <w:rPr>
            <w:noProof/>
            <w:webHidden/>
          </w:rPr>
          <w:fldChar w:fldCharType="begin"/>
        </w:r>
        <w:r w:rsidR="003A69AD">
          <w:rPr>
            <w:noProof/>
            <w:webHidden/>
          </w:rPr>
          <w:instrText xml:space="preserve"> PAGEREF _Toc517098148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49" w:history="1">
        <w:r w:rsidR="003A69AD" w:rsidRPr="003C6FFC">
          <w:rPr>
            <w:rStyle w:val="Hyperlink"/>
            <w:noProof/>
          </w:rPr>
          <w:t>3.3 Biểu đồ tuần tự</w:t>
        </w:r>
        <w:r w:rsidR="003A69AD">
          <w:rPr>
            <w:noProof/>
            <w:webHidden/>
          </w:rPr>
          <w:tab/>
        </w:r>
        <w:r w:rsidR="003A69AD">
          <w:rPr>
            <w:noProof/>
            <w:webHidden/>
          </w:rPr>
          <w:fldChar w:fldCharType="begin"/>
        </w:r>
        <w:r w:rsidR="003A69AD">
          <w:rPr>
            <w:noProof/>
            <w:webHidden/>
          </w:rPr>
          <w:instrText xml:space="preserve"> PAGEREF _Toc517098149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50" w:history="1">
        <w:r w:rsidR="003A69AD" w:rsidRPr="003C6FFC">
          <w:rPr>
            <w:rStyle w:val="Hyperlink"/>
            <w:noProof/>
          </w:rPr>
          <w:t>3.3.1 Biểu đồ tuần tự dành cho người tìm việc</w:t>
        </w:r>
        <w:r w:rsidR="003A69AD">
          <w:rPr>
            <w:noProof/>
            <w:webHidden/>
          </w:rPr>
          <w:tab/>
        </w:r>
        <w:r w:rsidR="003A69AD">
          <w:rPr>
            <w:noProof/>
            <w:webHidden/>
          </w:rPr>
          <w:fldChar w:fldCharType="begin"/>
        </w:r>
        <w:r w:rsidR="003A69AD">
          <w:rPr>
            <w:noProof/>
            <w:webHidden/>
          </w:rPr>
          <w:instrText xml:space="preserve"> PAGEREF _Toc517098150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51" w:history="1">
        <w:r w:rsidR="003A69AD" w:rsidRPr="003C6FFC">
          <w:rPr>
            <w:rStyle w:val="Hyperlink"/>
            <w:noProof/>
          </w:rPr>
          <w:t>3.3.2 Biểu đồ tuần tự dành cho nhà tuyển dụng</w:t>
        </w:r>
        <w:r w:rsidR="003A69AD">
          <w:rPr>
            <w:noProof/>
            <w:webHidden/>
          </w:rPr>
          <w:tab/>
        </w:r>
        <w:r w:rsidR="003A69AD">
          <w:rPr>
            <w:noProof/>
            <w:webHidden/>
          </w:rPr>
          <w:fldChar w:fldCharType="begin"/>
        </w:r>
        <w:r w:rsidR="003A69AD">
          <w:rPr>
            <w:noProof/>
            <w:webHidden/>
          </w:rPr>
          <w:instrText xml:space="preserve"> PAGEREF _Toc517098151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52" w:history="1">
        <w:r w:rsidR="003A69AD" w:rsidRPr="003C6FFC">
          <w:rPr>
            <w:rStyle w:val="Hyperlink"/>
            <w:noProof/>
          </w:rPr>
          <w:t>3.3.3 Biểu đồ tuần tự dành cho admin</w:t>
        </w:r>
        <w:r w:rsidR="003A69AD">
          <w:rPr>
            <w:noProof/>
            <w:webHidden/>
          </w:rPr>
          <w:tab/>
        </w:r>
        <w:r w:rsidR="003A69AD">
          <w:rPr>
            <w:noProof/>
            <w:webHidden/>
          </w:rPr>
          <w:fldChar w:fldCharType="begin"/>
        </w:r>
        <w:r w:rsidR="003A69AD">
          <w:rPr>
            <w:noProof/>
            <w:webHidden/>
          </w:rPr>
          <w:instrText xml:space="preserve"> PAGEREF _Toc517098152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53" w:history="1">
        <w:r w:rsidR="003A69AD" w:rsidRPr="003C6FFC">
          <w:rPr>
            <w:rStyle w:val="Hyperlink"/>
            <w:noProof/>
          </w:rPr>
          <w:t>3.4 Biểu đồ lớp</w:t>
        </w:r>
        <w:r w:rsidR="003A69AD">
          <w:rPr>
            <w:noProof/>
            <w:webHidden/>
          </w:rPr>
          <w:tab/>
        </w:r>
        <w:r w:rsidR="003A69AD">
          <w:rPr>
            <w:noProof/>
            <w:webHidden/>
          </w:rPr>
          <w:fldChar w:fldCharType="begin"/>
        </w:r>
        <w:r w:rsidR="003A69AD">
          <w:rPr>
            <w:noProof/>
            <w:webHidden/>
          </w:rPr>
          <w:instrText xml:space="preserve"> PAGEREF _Toc517098153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54" w:history="1">
        <w:r w:rsidR="003A69AD" w:rsidRPr="003C6FFC">
          <w:rPr>
            <w:rStyle w:val="Hyperlink"/>
            <w:noProof/>
          </w:rPr>
          <w:t>3.5 Biểu đồ hoạt động</w:t>
        </w:r>
        <w:r w:rsidR="003A69AD">
          <w:rPr>
            <w:noProof/>
            <w:webHidden/>
          </w:rPr>
          <w:tab/>
        </w:r>
        <w:r w:rsidR="003A69AD">
          <w:rPr>
            <w:noProof/>
            <w:webHidden/>
          </w:rPr>
          <w:fldChar w:fldCharType="begin"/>
        </w:r>
        <w:r w:rsidR="003A69AD">
          <w:rPr>
            <w:noProof/>
            <w:webHidden/>
          </w:rPr>
          <w:instrText xml:space="preserve"> PAGEREF _Toc517098154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55" w:history="1">
        <w:r w:rsidR="003A69AD" w:rsidRPr="003C6FFC">
          <w:rPr>
            <w:rStyle w:val="Hyperlink"/>
            <w:noProof/>
          </w:rPr>
          <w:t>3.6 Biểu đồ thực thể liên kết</w:t>
        </w:r>
        <w:r w:rsidR="003A69AD">
          <w:rPr>
            <w:noProof/>
            <w:webHidden/>
          </w:rPr>
          <w:tab/>
        </w:r>
        <w:r w:rsidR="003A69AD">
          <w:rPr>
            <w:noProof/>
            <w:webHidden/>
          </w:rPr>
          <w:fldChar w:fldCharType="begin"/>
        </w:r>
        <w:r w:rsidR="003A69AD">
          <w:rPr>
            <w:noProof/>
            <w:webHidden/>
          </w:rPr>
          <w:instrText xml:space="preserve"> PAGEREF _Toc517098155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56" w:history="1">
        <w:r w:rsidR="003A69AD" w:rsidRPr="003C6FFC">
          <w:rPr>
            <w:rStyle w:val="Hyperlink"/>
            <w:noProof/>
          </w:rPr>
          <w:t>3.7 Kết chương</w:t>
        </w:r>
        <w:r w:rsidR="003A69AD">
          <w:rPr>
            <w:noProof/>
            <w:webHidden/>
          </w:rPr>
          <w:tab/>
        </w:r>
        <w:r w:rsidR="003A69AD">
          <w:rPr>
            <w:noProof/>
            <w:webHidden/>
          </w:rPr>
          <w:fldChar w:fldCharType="begin"/>
        </w:r>
        <w:r w:rsidR="003A69AD">
          <w:rPr>
            <w:noProof/>
            <w:webHidden/>
          </w:rPr>
          <w:instrText xml:space="preserve"> PAGEREF _Toc517098156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57" w:history="1">
        <w:r w:rsidR="003A69AD" w:rsidRPr="003C6FFC">
          <w:rPr>
            <w:rStyle w:val="Hyperlink"/>
          </w:rPr>
          <w:t>CHƯƠNG 4 KẾT QUẢ CÀI ĐẶT, THỬ NGHIỆM  HOẶC KẾT QUẢ NGHIÊN CỨU</w:t>
        </w:r>
        <w:r w:rsidR="003A69AD">
          <w:rPr>
            <w:webHidden/>
          </w:rPr>
          <w:tab/>
        </w:r>
        <w:r w:rsidR="003A69AD">
          <w:rPr>
            <w:webHidden/>
          </w:rPr>
          <w:fldChar w:fldCharType="begin"/>
        </w:r>
        <w:r w:rsidR="003A69AD">
          <w:rPr>
            <w:webHidden/>
          </w:rPr>
          <w:instrText xml:space="preserve"> PAGEREF _Toc517098157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58" w:history="1">
        <w:r w:rsidR="003A69AD" w:rsidRPr="003C6FFC">
          <w:rPr>
            <w:rStyle w:val="Hyperlink"/>
            <w:noProof/>
          </w:rPr>
          <w:t>4.1 Cấu hình hệ thống triển khai</w:t>
        </w:r>
        <w:r w:rsidR="003A69AD">
          <w:rPr>
            <w:noProof/>
            <w:webHidden/>
          </w:rPr>
          <w:tab/>
        </w:r>
        <w:r w:rsidR="003A69AD">
          <w:rPr>
            <w:noProof/>
            <w:webHidden/>
          </w:rPr>
          <w:fldChar w:fldCharType="begin"/>
        </w:r>
        <w:r w:rsidR="003A69AD">
          <w:rPr>
            <w:noProof/>
            <w:webHidden/>
          </w:rPr>
          <w:instrText xml:space="preserve"> PAGEREF _Toc517098158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59" w:history="1">
        <w:r w:rsidR="003A69AD" w:rsidRPr="003C6FFC">
          <w:rPr>
            <w:rStyle w:val="Hyperlink"/>
            <w:noProof/>
          </w:rPr>
          <w:t>4.1.1 Cấu hình server</w:t>
        </w:r>
        <w:r w:rsidR="003A69AD">
          <w:rPr>
            <w:noProof/>
            <w:webHidden/>
          </w:rPr>
          <w:tab/>
        </w:r>
        <w:r w:rsidR="003A69AD">
          <w:rPr>
            <w:noProof/>
            <w:webHidden/>
          </w:rPr>
          <w:fldChar w:fldCharType="begin"/>
        </w:r>
        <w:r w:rsidR="003A69AD">
          <w:rPr>
            <w:noProof/>
            <w:webHidden/>
          </w:rPr>
          <w:instrText xml:space="preserve"> PAGEREF _Toc517098159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60" w:history="1">
        <w:r w:rsidR="003A69AD" w:rsidRPr="003C6FFC">
          <w:rPr>
            <w:rStyle w:val="Hyperlink"/>
            <w:noProof/>
          </w:rPr>
          <w:t>4.2 Giao diện sau khi hoàn thành</w:t>
        </w:r>
        <w:r w:rsidR="003A69AD">
          <w:rPr>
            <w:noProof/>
            <w:webHidden/>
          </w:rPr>
          <w:tab/>
        </w:r>
        <w:r w:rsidR="003A69AD">
          <w:rPr>
            <w:noProof/>
            <w:webHidden/>
          </w:rPr>
          <w:fldChar w:fldCharType="begin"/>
        </w:r>
        <w:r w:rsidR="003A69AD">
          <w:rPr>
            <w:noProof/>
            <w:webHidden/>
          </w:rPr>
          <w:instrText xml:space="preserve"> PAGEREF _Toc517098160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61" w:history="1">
        <w:r w:rsidR="003A69AD" w:rsidRPr="003C6FFC">
          <w:rPr>
            <w:rStyle w:val="Hyperlink"/>
            <w:noProof/>
          </w:rPr>
          <w:t>4.2.1 Giao diện dành nhà thầu tìm việc</w:t>
        </w:r>
        <w:r w:rsidR="003A69AD">
          <w:rPr>
            <w:noProof/>
            <w:webHidden/>
          </w:rPr>
          <w:tab/>
        </w:r>
        <w:r w:rsidR="003A69AD">
          <w:rPr>
            <w:noProof/>
            <w:webHidden/>
          </w:rPr>
          <w:fldChar w:fldCharType="begin"/>
        </w:r>
        <w:r w:rsidR="003A69AD">
          <w:rPr>
            <w:noProof/>
            <w:webHidden/>
          </w:rPr>
          <w:instrText xml:space="preserve"> PAGEREF _Toc517098161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3"/>
        <w:tabs>
          <w:tab w:val="right" w:leader="dot" w:pos="8778"/>
        </w:tabs>
        <w:rPr>
          <w:rFonts w:asciiTheme="minorHAnsi" w:eastAsiaTheme="minorEastAsia" w:hAnsiTheme="minorHAnsi" w:cstheme="minorBidi"/>
          <w:noProof/>
          <w:sz w:val="22"/>
          <w:szCs w:val="22"/>
        </w:rPr>
      </w:pPr>
      <w:hyperlink w:anchor="_Toc517098162" w:history="1">
        <w:r w:rsidR="003A69AD" w:rsidRPr="003C6FFC">
          <w:rPr>
            <w:rStyle w:val="Hyperlink"/>
            <w:noProof/>
          </w:rPr>
          <w:t>4.2.2 Giao diện nhà tuyển dụng</w:t>
        </w:r>
        <w:r w:rsidR="003A69AD">
          <w:rPr>
            <w:noProof/>
            <w:webHidden/>
          </w:rPr>
          <w:tab/>
        </w:r>
        <w:r w:rsidR="003A69AD">
          <w:rPr>
            <w:noProof/>
            <w:webHidden/>
          </w:rPr>
          <w:fldChar w:fldCharType="begin"/>
        </w:r>
        <w:r w:rsidR="003A69AD">
          <w:rPr>
            <w:noProof/>
            <w:webHidden/>
          </w:rPr>
          <w:instrText xml:space="preserve"> PAGEREF _Toc517098162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2"/>
        <w:rPr>
          <w:rFonts w:asciiTheme="minorHAnsi" w:eastAsiaTheme="minorEastAsia" w:hAnsiTheme="minorHAnsi" w:cstheme="minorBidi"/>
          <w:noProof/>
          <w:sz w:val="22"/>
          <w:szCs w:val="22"/>
        </w:rPr>
      </w:pPr>
      <w:hyperlink w:anchor="_Toc517098163" w:history="1">
        <w:r w:rsidR="003A69AD" w:rsidRPr="003C6FFC">
          <w:rPr>
            <w:rStyle w:val="Hyperlink"/>
            <w:noProof/>
          </w:rPr>
          <w:t>4.3 Kết chương</w:t>
        </w:r>
        <w:r w:rsidR="003A69AD">
          <w:rPr>
            <w:noProof/>
            <w:webHidden/>
          </w:rPr>
          <w:tab/>
        </w:r>
        <w:r w:rsidR="003A69AD">
          <w:rPr>
            <w:noProof/>
            <w:webHidden/>
          </w:rPr>
          <w:fldChar w:fldCharType="begin"/>
        </w:r>
        <w:r w:rsidR="003A69AD">
          <w:rPr>
            <w:noProof/>
            <w:webHidden/>
          </w:rPr>
          <w:instrText xml:space="preserve"> PAGEREF _Toc517098163 \h </w:instrText>
        </w:r>
        <w:r w:rsidR="003A69AD">
          <w:rPr>
            <w:noProof/>
            <w:webHidden/>
          </w:rPr>
        </w:r>
        <w:r w:rsidR="003A69AD">
          <w:rPr>
            <w:noProof/>
            <w:webHidden/>
          </w:rPr>
          <w:fldChar w:fldCharType="separate"/>
        </w:r>
        <w:r w:rsidR="00B366F8">
          <w:rPr>
            <w:noProof/>
            <w:webHidden/>
          </w:rPr>
          <w:t>2</w:t>
        </w:r>
        <w:r w:rsidR="003A69AD">
          <w:rPr>
            <w:noProof/>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64" w:history="1">
        <w:r w:rsidR="003A69AD" w:rsidRPr="003C6FFC">
          <w:rPr>
            <w:rStyle w:val="Hyperlink"/>
          </w:rPr>
          <w:t>KẾT LUẬN VÀ HƯỚNG PHÁT TRIỂN</w:t>
        </w:r>
        <w:r w:rsidR="003A69AD">
          <w:rPr>
            <w:webHidden/>
          </w:rPr>
          <w:tab/>
        </w:r>
        <w:r w:rsidR="003A69AD">
          <w:rPr>
            <w:webHidden/>
          </w:rPr>
          <w:fldChar w:fldCharType="begin"/>
        </w:r>
        <w:r w:rsidR="003A69AD">
          <w:rPr>
            <w:webHidden/>
          </w:rPr>
          <w:instrText xml:space="preserve"> PAGEREF _Toc517098164 \h </w:instrText>
        </w:r>
        <w:r w:rsidR="003A69AD">
          <w:rPr>
            <w:webHidden/>
          </w:rPr>
        </w:r>
        <w:r w:rsidR="003A69AD">
          <w:rPr>
            <w:webHidden/>
          </w:rPr>
          <w:fldChar w:fldCharType="separate"/>
        </w:r>
        <w:r w:rsidR="00B366F8">
          <w:rPr>
            <w:webHidden/>
          </w:rPr>
          <w:t>2</w:t>
        </w:r>
        <w:r w:rsidR="003A69AD">
          <w:rPr>
            <w:webHidden/>
          </w:rPr>
          <w:fldChar w:fldCharType="end"/>
        </w:r>
      </w:hyperlink>
    </w:p>
    <w:p w:rsidR="003A69AD" w:rsidRDefault="004E7F72">
      <w:pPr>
        <w:pStyle w:val="TOC1"/>
        <w:rPr>
          <w:rFonts w:asciiTheme="minorHAnsi" w:eastAsiaTheme="minorEastAsia" w:hAnsiTheme="minorHAnsi" w:cstheme="minorBidi"/>
          <w:sz w:val="22"/>
          <w:szCs w:val="22"/>
        </w:rPr>
      </w:pPr>
      <w:hyperlink w:anchor="_Toc517098165" w:history="1">
        <w:r w:rsidR="003A69AD" w:rsidRPr="003C6FFC">
          <w:rPr>
            <w:rStyle w:val="Hyperlink"/>
          </w:rPr>
          <w:t>PHỤ LỤC</w:t>
        </w:r>
        <w:r w:rsidR="003A69AD">
          <w:rPr>
            <w:webHidden/>
          </w:rPr>
          <w:tab/>
        </w:r>
        <w:r w:rsidR="003A69AD">
          <w:rPr>
            <w:webHidden/>
          </w:rPr>
          <w:fldChar w:fldCharType="begin"/>
        </w:r>
        <w:r w:rsidR="003A69AD">
          <w:rPr>
            <w:webHidden/>
          </w:rPr>
          <w:instrText xml:space="preserve"> PAGEREF _Toc517098165 \h </w:instrText>
        </w:r>
        <w:r w:rsidR="003A69AD">
          <w:rPr>
            <w:webHidden/>
          </w:rPr>
        </w:r>
        <w:r w:rsidR="003A69AD">
          <w:rPr>
            <w:webHidden/>
          </w:rPr>
          <w:fldChar w:fldCharType="separate"/>
        </w:r>
        <w:r w:rsidR="00B366F8">
          <w:rPr>
            <w:webHidden/>
          </w:rPr>
          <w:t>2</w:t>
        </w:r>
        <w:r w:rsidR="003A69AD">
          <w:rPr>
            <w:webHidden/>
          </w:rPr>
          <w:fldChar w:fldCharType="end"/>
        </w:r>
      </w:hyperlink>
    </w:p>
    <w:p w:rsidR="00FE5128" w:rsidRDefault="00791320" w:rsidP="00B43BD0">
      <w:pPr>
        <w:pStyle w:val="Heading1"/>
        <w:numPr>
          <w:ilvl w:val="0"/>
          <w:numId w:val="0"/>
        </w:numPr>
        <w:rPr>
          <w:rFonts w:cs="Times New Roman"/>
          <w:b w:val="0"/>
          <w:bCs w:val="0"/>
          <w:noProof/>
          <w:kern w:val="0"/>
          <w:sz w:val="28"/>
          <w:szCs w:val="24"/>
        </w:rPr>
      </w:pPr>
      <w:r>
        <w:rPr>
          <w:rFonts w:cs="Times New Roman"/>
          <w:b w:val="0"/>
          <w:bCs w:val="0"/>
          <w:noProof/>
          <w:kern w:val="0"/>
          <w:sz w:val="28"/>
          <w:szCs w:val="24"/>
        </w:rPr>
        <w:fldChar w:fldCharType="end"/>
      </w:r>
    </w:p>
    <w:p w:rsidR="00FE5128" w:rsidRDefault="00FE5128" w:rsidP="00FE5128">
      <w:pPr>
        <w:rPr>
          <w:noProof/>
        </w:rPr>
      </w:pPr>
      <w:r>
        <w:rPr>
          <w:noProof/>
        </w:rPr>
        <w:br w:type="page"/>
      </w:r>
    </w:p>
    <w:p w:rsidR="00B43BD0" w:rsidRDefault="00511681" w:rsidP="00B43BD0">
      <w:pPr>
        <w:pStyle w:val="Heading1"/>
        <w:numPr>
          <w:ilvl w:val="0"/>
          <w:numId w:val="0"/>
        </w:numPr>
      </w:pPr>
      <w:bookmarkStart w:id="6" w:name="_Toc517098112"/>
      <w:r>
        <w:lastRenderedPageBreak/>
        <w:t>DANH MỤC CÁC HÌNH VẼ</w:t>
      </w:r>
      <w:bookmarkEnd w:id="6"/>
    </w:p>
    <w:p w:rsidR="006A33AA"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517248259" w:history="1">
        <w:r w:rsidR="006A33AA" w:rsidRPr="004E770F">
          <w:rPr>
            <w:rStyle w:val="Hyperlink"/>
            <w:noProof/>
          </w:rPr>
          <w:t>Hình 2</w:t>
        </w:r>
        <w:r w:rsidR="006A33AA" w:rsidRPr="004E770F">
          <w:rPr>
            <w:rStyle w:val="Hyperlink"/>
            <w:noProof/>
          </w:rPr>
          <w:noBreakHyphen/>
          <w:t>1 Mô tả về mô hình MVC</w:t>
        </w:r>
        <w:r w:rsidR="006A33AA">
          <w:rPr>
            <w:noProof/>
            <w:webHidden/>
          </w:rPr>
          <w:tab/>
        </w:r>
        <w:r w:rsidR="006A33AA">
          <w:rPr>
            <w:noProof/>
            <w:webHidden/>
          </w:rPr>
          <w:fldChar w:fldCharType="begin"/>
        </w:r>
        <w:r w:rsidR="006A33AA">
          <w:rPr>
            <w:noProof/>
            <w:webHidden/>
          </w:rPr>
          <w:instrText xml:space="preserve"> PAGEREF _Toc517248259 \h </w:instrText>
        </w:r>
        <w:r w:rsidR="006A33AA">
          <w:rPr>
            <w:noProof/>
            <w:webHidden/>
          </w:rPr>
        </w:r>
        <w:r w:rsidR="006A33AA">
          <w:rPr>
            <w:noProof/>
            <w:webHidden/>
          </w:rPr>
          <w:fldChar w:fldCharType="separate"/>
        </w:r>
        <w:r w:rsidR="00B366F8">
          <w:rPr>
            <w:noProof/>
            <w:webHidden/>
          </w:rPr>
          <w:t>2</w:t>
        </w:r>
        <w:r w:rsidR="006A33AA">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0" w:history="1">
        <w:r w:rsidRPr="004E770F">
          <w:rPr>
            <w:rStyle w:val="Hyperlink"/>
            <w:noProof/>
          </w:rPr>
          <w:t>Hình 2</w:t>
        </w:r>
        <w:r w:rsidRPr="004E770F">
          <w:rPr>
            <w:rStyle w:val="Hyperlink"/>
            <w:noProof/>
          </w:rPr>
          <w:noBreakHyphen/>
          <w:t>2 Laravel</w:t>
        </w:r>
        <w:r>
          <w:rPr>
            <w:noProof/>
            <w:webHidden/>
          </w:rPr>
          <w:tab/>
        </w:r>
        <w:r>
          <w:rPr>
            <w:noProof/>
            <w:webHidden/>
          </w:rPr>
          <w:fldChar w:fldCharType="begin"/>
        </w:r>
        <w:r>
          <w:rPr>
            <w:noProof/>
            <w:webHidden/>
          </w:rPr>
          <w:instrText xml:space="preserve"> PAGEREF _Toc517248260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1" w:history="1">
        <w:r w:rsidRPr="004E770F">
          <w:rPr>
            <w:rStyle w:val="Hyperlink"/>
            <w:noProof/>
          </w:rPr>
          <w:t>Hình 2</w:t>
        </w:r>
        <w:r w:rsidRPr="004E770F">
          <w:rPr>
            <w:rStyle w:val="Hyperlink"/>
            <w:noProof/>
          </w:rPr>
          <w:noBreakHyphen/>
          <w:t>3 mô hình hoạt động DVCS</w:t>
        </w:r>
        <w:r>
          <w:rPr>
            <w:noProof/>
            <w:webHidden/>
          </w:rPr>
          <w:tab/>
        </w:r>
        <w:r>
          <w:rPr>
            <w:noProof/>
            <w:webHidden/>
          </w:rPr>
          <w:fldChar w:fldCharType="begin"/>
        </w:r>
        <w:r>
          <w:rPr>
            <w:noProof/>
            <w:webHidden/>
          </w:rPr>
          <w:instrText xml:space="preserve"> PAGEREF _Toc517248261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2" w:history="1">
        <w:r w:rsidRPr="004E770F">
          <w:rPr>
            <w:rStyle w:val="Hyperlink"/>
            <w:noProof/>
          </w:rPr>
          <w:t>Hình 3</w:t>
        </w:r>
        <w:r w:rsidRPr="004E770F">
          <w:rPr>
            <w:rStyle w:val="Hyperlink"/>
            <w:noProof/>
          </w:rPr>
          <w:noBreakHyphen/>
          <w:t>1 Biểu đồ usecase website</w:t>
        </w:r>
        <w:r>
          <w:rPr>
            <w:noProof/>
            <w:webHidden/>
          </w:rPr>
          <w:tab/>
        </w:r>
        <w:r>
          <w:rPr>
            <w:noProof/>
            <w:webHidden/>
          </w:rPr>
          <w:fldChar w:fldCharType="begin"/>
        </w:r>
        <w:r>
          <w:rPr>
            <w:noProof/>
            <w:webHidden/>
          </w:rPr>
          <w:instrText xml:space="preserve"> PAGEREF _Toc517248262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3" w:history="1">
        <w:r w:rsidRPr="004E770F">
          <w:rPr>
            <w:rStyle w:val="Hyperlink"/>
            <w:noProof/>
          </w:rPr>
          <w:t>Hình 3</w:t>
        </w:r>
        <w:r w:rsidRPr="004E770F">
          <w:rPr>
            <w:rStyle w:val="Hyperlink"/>
            <w:noProof/>
          </w:rPr>
          <w:noBreakHyphen/>
          <w:t>2 Sự kế thừa của actor</w:t>
        </w:r>
        <w:r>
          <w:rPr>
            <w:noProof/>
            <w:webHidden/>
          </w:rPr>
          <w:tab/>
        </w:r>
        <w:r>
          <w:rPr>
            <w:noProof/>
            <w:webHidden/>
          </w:rPr>
          <w:fldChar w:fldCharType="begin"/>
        </w:r>
        <w:r>
          <w:rPr>
            <w:noProof/>
            <w:webHidden/>
          </w:rPr>
          <w:instrText xml:space="preserve"> PAGEREF _Toc517248263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4" w:history="1">
        <w:r w:rsidRPr="004E770F">
          <w:rPr>
            <w:rStyle w:val="Hyperlink"/>
            <w:noProof/>
          </w:rPr>
          <w:t>Hình 3</w:t>
        </w:r>
        <w:r w:rsidRPr="004E770F">
          <w:rPr>
            <w:rStyle w:val="Hyperlink"/>
            <w:noProof/>
          </w:rPr>
          <w:noBreakHyphen/>
          <w:t>3 Biểu đồ tuần tự đăng nhập người tìm việc</w:t>
        </w:r>
        <w:r>
          <w:rPr>
            <w:noProof/>
            <w:webHidden/>
          </w:rPr>
          <w:tab/>
        </w:r>
        <w:r>
          <w:rPr>
            <w:noProof/>
            <w:webHidden/>
          </w:rPr>
          <w:fldChar w:fldCharType="begin"/>
        </w:r>
        <w:r>
          <w:rPr>
            <w:noProof/>
            <w:webHidden/>
          </w:rPr>
          <w:instrText xml:space="preserve"> PAGEREF _Toc517248264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5" w:history="1">
        <w:r w:rsidRPr="004E770F">
          <w:rPr>
            <w:rStyle w:val="Hyperlink"/>
            <w:noProof/>
          </w:rPr>
          <w:t>Hình 3</w:t>
        </w:r>
        <w:r w:rsidRPr="004E770F">
          <w:rPr>
            <w:rStyle w:val="Hyperlink"/>
            <w:noProof/>
          </w:rPr>
          <w:noBreakHyphen/>
          <w:t>4 Biểu đồ tuần tự người tìm việc đăng ký tài khoản</w:t>
        </w:r>
        <w:r>
          <w:rPr>
            <w:noProof/>
            <w:webHidden/>
          </w:rPr>
          <w:tab/>
        </w:r>
        <w:r>
          <w:rPr>
            <w:noProof/>
            <w:webHidden/>
          </w:rPr>
          <w:fldChar w:fldCharType="begin"/>
        </w:r>
        <w:r>
          <w:rPr>
            <w:noProof/>
            <w:webHidden/>
          </w:rPr>
          <w:instrText xml:space="preserve"> PAGEREF _Toc517248265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6" w:history="1">
        <w:r w:rsidRPr="004E770F">
          <w:rPr>
            <w:rStyle w:val="Hyperlink"/>
            <w:noProof/>
          </w:rPr>
          <w:t>Hình 3</w:t>
        </w:r>
        <w:r w:rsidRPr="004E770F">
          <w:rPr>
            <w:rStyle w:val="Hyperlink"/>
            <w:noProof/>
          </w:rPr>
          <w:noBreakHyphen/>
          <w:t>5 Biểu đồ tuần tự người tìm kiếm đăng xuất</w:t>
        </w:r>
        <w:r>
          <w:rPr>
            <w:noProof/>
            <w:webHidden/>
          </w:rPr>
          <w:tab/>
        </w:r>
        <w:r>
          <w:rPr>
            <w:noProof/>
            <w:webHidden/>
          </w:rPr>
          <w:fldChar w:fldCharType="begin"/>
        </w:r>
        <w:r>
          <w:rPr>
            <w:noProof/>
            <w:webHidden/>
          </w:rPr>
          <w:instrText xml:space="preserve"> PAGEREF _Toc517248266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7" w:history="1">
        <w:r w:rsidRPr="004E770F">
          <w:rPr>
            <w:rStyle w:val="Hyperlink"/>
            <w:noProof/>
          </w:rPr>
          <w:t>Hình 3</w:t>
        </w:r>
        <w:r w:rsidRPr="004E770F">
          <w:rPr>
            <w:rStyle w:val="Hyperlink"/>
            <w:noProof/>
          </w:rPr>
          <w:noBreakHyphen/>
          <w:t>6 Biểu đồ tuần tự người dùng tìm kiếm công việc</w:t>
        </w:r>
        <w:r>
          <w:rPr>
            <w:noProof/>
            <w:webHidden/>
          </w:rPr>
          <w:tab/>
        </w:r>
        <w:r>
          <w:rPr>
            <w:noProof/>
            <w:webHidden/>
          </w:rPr>
          <w:fldChar w:fldCharType="begin"/>
        </w:r>
        <w:r>
          <w:rPr>
            <w:noProof/>
            <w:webHidden/>
          </w:rPr>
          <w:instrText xml:space="preserve"> PAGEREF _Toc517248267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8" w:history="1">
        <w:r w:rsidRPr="004E770F">
          <w:rPr>
            <w:rStyle w:val="Hyperlink"/>
            <w:noProof/>
          </w:rPr>
          <w:t>Hình 3</w:t>
        </w:r>
        <w:r w:rsidRPr="004E770F">
          <w:rPr>
            <w:rStyle w:val="Hyperlink"/>
            <w:noProof/>
          </w:rPr>
          <w:noBreakHyphen/>
          <w:t>7 Biểu đồ tuần tự người dùng ứng tuyển</w:t>
        </w:r>
        <w:r>
          <w:rPr>
            <w:noProof/>
            <w:webHidden/>
          </w:rPr>
          <w:tab/>
        </w:r>
        <w:r>
          <w:rPr>
            <w:noProof/>
            <w:webHidden/>
          </w:rPr>
          <w:fldChar w:fldCharType="begin"/>
        </w:r>
        <w:r>
          <w:rPr>
            <w:noProof/>
            <w:webHidden/>
          </w:rPr>
          <w:instrText xml:space="preserve"> PAGEREF _Toc517248268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69" w:history="1">
        <w:r w:rsidRPr="004E770F">
          <w:rPr>
            <w:rStyle w:val="Hyperlink"/>
            <w:noProof/>
          </w:rPr>
          <w:t>Hình 3</w:t>
        </w:r>
        <w:r w:rsidRPr="004E770F">
          <w:rPr>
            <w:rStyle w:val="Hyperlink"/>
            <w:noProof/>
          </w:rPr>
          <w:noBreakHyphen/>
          <w:t>8 Biểu đồ tuần tự quan tâm công việc</w:t>
        </w:r>
        <w:r>
          <w:rPr>
            <w:noProof/>
            <w:webHidden/>
          </w:rPr>
          <w:tab/>
        </w:r>
        <w:r>
          <w:rPr>
            <w:noProof/>
            <w:webHidden/>
          </w:rPr>
          <w:fldChar w:fldCharType="begin"/>
        </w:r>
        <w:r>
          <w:rPr>
            <w:noProof/>
            <w:webHidden/>
          </w:rPr>
          <w:instrText xml:space="preserve"> PAGEREF _Toc517248269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0" w:history="1">
        <w:r w:rsidRPr="004E770F">
          <w:rPr>
            <w:rStyle w:val="Hyperlink"/>
            <w:noProof/>
          </w:rPr>
          <w:t>Hình 3</w:t>
        </w:r>
        <w:r w:rsidRPr="004E770F">
          <w:rPr>
            <w:rStyle w:val="Hyperlink"/>
            <w:noProof/>
          </w:rPr>
          <w:noBreakHyphen/>
          <w:t>9 Biểu đồ tuần tự lưu công ty</w:t>
        </w:r>
        <w:r>
          <w:rPr>
            <w:noProof/>
            <w:webHidden/>
          </w:rPr>
          <w:tab/>
        </w:r>
        <w:r>
          <w:rPr>
            <w:noProof/>
            <w:webHidden/>
          </w:rPr>
          <w:fldChar w:fldCharType="begin"/>
        </w:r>
        <w:r>
          <w:rPr>
            <w:noProof/>
            <w:webHidden/>
          </w:rPr>
          <w:instrText xml:space="preserve"> PAGEREF _Toc517248270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1" w:history="1">
        <w:r w:rsidRPr="004E770F">
          <w:rPr>
            <w:rStyle w:val="Hyperlink"/>
            <w:noProof/>
          </w:rPr>
          <w:t>Hình 3</w:t>
        </w:r>
        <w:r w:rsidRPr="004E770F">
          <w:rPr>
            <w:rStyle w:val="Hyperlink"/>
            <w:noProof/>
          </w:rPr>
          <w:noBreakHyphen/>
          <w:t>10 Biểu đồ tuần tự nhà tuyển dụng đăng nhập</w:t>
        </w:r>
        <w:r>
          <w:rPr>
            <w:noProof/>
            <w:webHidden/>
          </w:rPr>
          <w:tab/>
        </w:r>
        <w:r>
          <w:rPr>
            <w:noProof/>
            <w:webHidden/>
          </w:rPr>
          <w:fldChar w:fldCharType="begin"/>
        </w:r>
        <w:r>
          <w:rPr>
            <w:noProof/>
            <w:webHidden/>
          </w:rPr>
          <w:instrText xml:space="preserve"> PAGEREF _Toc517248271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2" w:history="1">
        <w:r w:rsidRPr="004E770F">
          <w:rPr>
            <w:rStyle w:val="Hyperlink"/>
            <w:noProof/>
          </w:rPr>
          <w:t>Hình 3</w:t>
        </w:r>
        <w:r w:rsidRPr="004E770F">
          <w:rPr>
            <w:rStyle w:val="Hyperlink"/>
            <w:noProof/>
          </w:rPr>
          <w:noBreakHyphen/>
          <w:t>11 Biểu đồ tuần tự nhà tuyển dụng đăng ký tài khoản</w:t>
        </w:r>
        <w:r>
          <w:rPr>
            <w:noProof/>
            <w:webHidden/>
          </w:rPr>
          <w:tab/>
        </w:r>
        <w:r>
          <w:rPr>
            <w:noProof/>
            <w:webHidden/>
          </w:rPr>
          <w:fldChar w:fldCharType="begin"/>
        </w:r>
        <w:r>
          <w:rPr>
            <w:noProof/>
            <w:webHidden/>
          </w:rPr>
          <w:instrText xml:space="preserve"> PAGEREF _Toc517248272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3" w:history="1">
        <w:r w:rsidRPr="004E770F">
          <w:rPr>
            <w:rStyle w:val="Hyperlink"/>
            <w:noProof/>
          </w:rPr>
          <w:t>Hình 3</w:t>
        </w:r>
        <w:r w:rsidRPr="004E770F">
          <w:rPr>
            <w:rStyle w:val="Hyperlink"/>
            <w:noProof/>
          </w:rPr>
          <w:noBreakHyphen/>
          <w:t>12 Biểu đồ tuần tự nhà tuyển dụng đăng xuất</w:t>
        </w:r>
        <w:r>
          <w:rPr>
            <w:noProof/>
            <w:webHidden/>
          </w:rPr>
          <w:tab/>
        </w:r>
        <w:r>
          <w:rPr>
            <w:noProof/>
            <w:webHidden/>
          </w:rPr>
          <w:fldChar w:fldCharType="begin"/>
        </w:r>
        <w:r>
          <w:rPr>
            <w:noProof/>
            <w:webHidden/>
          </w:rPr>
          <w:instrText xml:space="preserve"> PAGEREF _Toc517248273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4" w:history="1">
        <w:r w:rsidRPr="004E770F">
          <w:rPr>
            <w:rStyle w:val="Hyperlink"/>
            <w:noProof/>
          </w:rPr>
          <w:t>Hình 3</w:t>
        </w:r>
        <w:r w:rsidRPr="004E770F">
          <w:rPr>
            <w:rStyle w:val="Hyperlink"/>
            <w:noProof/>
          </w:rPr>
          <w:noBreakHyphen/>
          <w:t>13 Biểu đồ tuần tự nhà tuyển dụng đăng tin tuyển dụng</w:t>
        </w:r>
        <w:r>
          <w:rPr>
            <w:noProof/>
            <w:webHidden/>
          </w:rPr>
          <w:tab/>
        </w:r>
        <w:r>
          <w:rPr>
            <w:noProof/>
            <w:webHidden/>
          </w:rPr>
          <w:fldChar w:fldCharType="begin"/>
        </w:r>
        <w:r>
          <w:rPr>
            <w:noProof/>
            <w:webHidden/>
          </w:rPr>
          <w:instrText xml:space="preserve"> PAGEREF _Toc517248274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5" w:history="1">
        <w:r w:rsidRPr="004E770F">
          <w:rPr>
            <w:rStyle w:val="Hyperlink"/>
            <w:noProof/>
          </w:rPr>
          <w:t>Hình 3</w:t>
        </w:r>
        <w:r w:rsidRPr="004E770F">
          <w:rPr>
            <w:rStyle w:val="Hyperlink"/>
            <w:noProof/>
          </w:rPr>
          <w:noBreakHyphen/>
          <w:t>14 Biểu đồ tuần tự nhà tuyển dụng chấp nhận ứng viên</w:t>
        </w:r>
        <w:r>
          <w:rPr>
            <w:noProof/>
            <w:webHidden/>
          </w:rPr>
          <w:tab/>
        </w:r>
        <w:r>
          <w:rPr>
            <w:noProof/>
            <w:webHidden/>
          </w:rPr>
          <w:fldChar w:fldCharType="begin"/>
        </w:r>
        <w:r>
          <w:rPr>
            <w:noProof/>
            <w:webHidden/>
          </w:rPr>
          <w:instrText xml:space="preserve"> PAGEREF _Toc517248275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6" w:history="1">
        <w:r w:rsidRPr="004E770F">
          <w:rPr>
            <w:rStyle w:val="Hyperlink"/>
            <w:noProof/>
          </w:rPr>
          <w:t>Hình 3</w:t>
        </w:r>
        <w:r w:rsidRPr="004E770F">
          <w:rPr>
            <w:rStyle w:val="Hyperlink"/>
            <w:noProof/>
          </w:rPr>
          <w:noBreakHyphen/>
          <w:t>15 Biểu đồ hoạt động đăng nhập</w:t>
        </w:r>
        <w:r>
          <w:rPr>
            <w:noProof/>
            <w:webHidden/>
          </w:rPr>
          <w:tab/>
        </w:r>
        <w:r>
          <w:rPr>
            <w:noProof/>
            <w:webHidden/>
          </w:rPr>
          <w:fldChar w:fldCharType="begin"/>
        </w:r>
        <w:r>
          <w:rPr>
            <w:noProof/>
            <w:webHidden/>
          </w:rPr>
          <w:instrText xml:space="preserve"> PAGEREF _Toc517248276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7" w:history="1">
        <w:r w:rsidRPr="004E770F">
          <w:rPr>
            <w:rStyle w:val="Hyperlink"/>
            <w:noProof/>
          </w:rPr>
          <w:t>Hình 3</w:t>
        </w:r>
        <w:r w:rsidRPr="004E770F">
          <w:rPr>
            <w:rStyle w:val="Hyperlink"/>
            <w:noProof/>
          </w:rPr>
          <w:noBreakHyphen/>
          <w:t>16 Biểu đồ hoạt động đăng ký tài khoản</w:t>
        </w:r>
        <w:r>
          <w:rPr>
            <w:noProof/>
            <w:webHidden/>
          </w:rPr>
          <w:tab/>
        </w:r>
        <w:r>
          <w:rPr>
            <w:noProof/>
            <w:webHidden/>
          </w:rPr>
          <w:fldChar w:fldCharType="begin"/>
        </w:r>
        <w:r>
          <w:rPr>
            <w:noProof/>
            <w:webHidden/>
          </w:rPr>
          <w:instrText xml:space="preserve"> PAGEREF _Toc517248277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8" w:history="1">
        <w:r w:rsidRPr="004E770F">
          <w:rPr>
            <w:rStyle w:val="Hyperlink"/>
            <w:noProof/>
          </w:rPr>
          <w:t>Hình 3</w:t>
        </w:r>
        <w:r w:rsidRPr="004E770F">
          <w:rPr>
            <w:rStyle w:val="Hyperlink"/>
            <w:noProof/>
          </w:rPr>
          <w:noBreakHyphen/>
          <w:t>17 Biểu đồ hoạt động ứng tuyển</w:t>
        </w:r>
        <w:r>
          <w:rPr>
            <w:noProof/>
            <w:webHidden/>
          </w:rPr>
          <w:tab/>
        </w:r>
        <w:r>
          <w:rPr>
            <w:noProof/>
            <w:webHidden/>
          </w:rPr>
          <w:fldChar w:fldCharType="begin"/>
        </w:r>
        <w:r>
          <w:rPr>
            <w:noProof/>
            <w:webHidden/>
          </w:rPr>
          <w:instrText xml:space="preserve"> PAGEREF _Toc517248278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79" w:history="1">
        <w:r w:rsidRPr="004E770F">
          <w:rPr>
            <w:rStyle w:val="Hyperlink"/>
            <w:noProof/>
          </w:rPr>
          <w:t>Hình 3</w:t>
        </w:r>
        <w:r w:rsidRPr="004E770F">
          <w:rPr>
            <w:rStyle w:val="Hyperlink"/>
            <w:noProof/>
          </w:rPr>
          <w:noBreakHyphen/>
          <w:t>18 Biểu đồ hoạt động chấp nhận ứng viên</w:t>
        </w:r>
        <w:r>
          <w:rPr>
            <w:noProof/>
            <w:webHidden/>
          </w:rPr>
          <w:tab/>
        </w:r>
        <w:r>
          <w:rPr>
            <w:noProof/>
            <w:webHidden/>
          </w:rPr>
          <w:fldChar w:fldCharType="begin"/>
        </w:r>
        <w:r>
          <w:rPr>
            <w:noProof/>
            <w:webHidden/>
          </w:rPr>
          <w:instrText xml:space="preserve"> PAGEREF _Toc517248279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0" w:history="1">
        <w:r w:rsidRPr="004E770F">
          <w:rPr>
            <w:rStyle w:val="Hyperlink"/>
            <w:noProof/>
          </w:rPr>
          <w:t>Hình 3</w:t>
        </w:r>
        <w:r w:rsidRPr="004E770F">
          <w:rPr>
            <w:rStyle w:val="Hyperlink"/>
            <w:noProof/>
          </w:rPr>
          <w:noBreakHyphen/>
          <w:t>19 Biểu đô thực thể liên kết</w:t>
        </w:r>
        <w:r>
          <w:rPr>
            <w:noProof/>
            <w:webHidden/>
          </w:rPr>
          <w:tab/>
        </w:r>
        <w:r>
          <w:rPr>
            <w:noProof/>
            <w:webHidden/>
          </w:rPr>
          <w:fldChar w:fldCharType="begin"/>
        </w:r>
        <w:r>
          <w:rPr>
            <w:noProof/>
            <w:webHidden/>
          </w:rPr>
          <w:instrText xml:space="preserve"> PAGEREF _Toc517248280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1" w:history="1">
        <w:r w:rsidRPr="004E770F">
          <w:rPr>
            <w:rStyle w:val="Hyperlink"/>
            <w:noProof/>
          </w:rPr>
          <w:t>Hình 4</w:t>
        </w:r>
        <w:r w:rsidRPr="004E770F">
          <w:rPr>
            <w:rStyle w:val="Hyperlink"/>
            <w:noProof/>
          </w:rPr>
          <w:noBreakHyphen/>
          <w:t>1 Giao diện trang chủ</w:t>
        </w:r>
        <w:r>
          <w:rPr>
            <w:noProof/>
            <w:webHidden/>
          </w:rPr>
          <w:tab/>
        </w:r>
        <w:r>
          <w:rPr>
            <w:noProof/>
            <w:webHidden/>
          </w:rPr>
          <w:fldChar w:fldCharType="begin"/>
        </w:r>
        <w:r>
          <w:rPr>
            <w:noProof/>
            <w:webHidden/>
          </w:rPr>
          <w:instrText xml:space="preserve"> PAGEREF _Toc517248281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2" w:history="1">
        <w:r w:rsidRPr="004E770F">
          <w:rPr>
            <w:rStyle w:val="Hyperlink"/>
            <w:noProof/>
          </w:rPr>
          <w:t>Hình 4</w:t>
        </w:r>
        <w:r w:rsidRPr="004E770F">
          <w:rPr>
            <w:rStyle w:val="Hyperlink"/>
            <w:noProof/>
          </w:rPr>
          <w:noBreakHyphen/>
          <w:t>2 Giao diện kết quả tìm kiếm</w:t>
        </w:r>
        <w:r>
          <w:rPr>
            <w:noProof/>
            <w:webHidden/>
          </w:rPr>
          <w:tab/>
        </w:r>
        <w:r>
          <w:rPr>
            <w:noProof/>
            <w:webHidden/>
          </w:rPr>
          <w:fldChar w:fldCharType="begin"/>
        </w:r>
        <w:r>
          <w:rPr>
            <w:noProof/>
            <w:webHidden/>
          </w:rPr>
          <w:instrText xml:space="preserve"> PAGEREF _Toc517248282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3" w:history="1">
        <w:r w:rsidRPr="004E770F">
          <w:rPr>
            <w:rStyle w:val="Hyperlink"/>
            <w:noProof/>
          </w:rPr>
          <w:t>Hình 4</w:t>
        </w:r>
        <w:r w:rsidRPr="004E770F">
          <w:rPr>
            <w:rStyle w:val="Hyperlink"/>
            <w:noProof/>
          </w:rPr>
          <w:noBreakHyphen/>
          <w:t>3 Giao diện chi tiết công việc</w:t>
        </w:r>
        <w:r>
          <w:rPr>
            <w:noProof/>
            <w:webHidden/>
          </w:rPr>
          <w:tab/>
        </w:r>
        <w:r>
          <w:rPr>
            <w:noProof/>
            <w:webHidden/>
          </w:rPr>
          <w:fldChar w:fldCharType="begin"/>
        </w:r>
        <w:r>
          <w:rPr>
            <w:noProof/>
            <w:webHidden/>
          </w:rPr>
          <w:instrText xml:space="preserve"> PAGEREF _Toc517248283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4" w:history="1">
        <w:r w:rsidRPr="004E770F">
          <w:rPr>
            <w:rStyle w:val="Hyperlink"/>
            <w:noProof/>
          </w:rPr>
          <w:t>Hình 4</w:t>
        </w:r>
        <w:r w:rsidRPr="004E770F">
          <w:rPr>
            <w:rStyle w:val="Hyperlink"/>
            <w:noProof/>
          </w:rPr>
          <w:noBreakHyphen/>
          <w:t>4 Giao diện đăng nhập</w:t>
        </w:r>
        <w:r>
          <w:rPr>
            <w:noProof/>
            <w:webHidden/>
          </w:rPr>
          <w:tab/>
        </w:r>
        <w:r>
          <w:rPr>
            <w:noProof/>
            <w:webHidden/>
          </w:rPr>
          <w:fldChar w:fldCharType="begin"/>
        </w:r>
        <w:r>
          <w:rPr>
            <w:noProof/>
            <w:webHidden/>
          </w:rPr>
          <w:instrText xml:space="preserve"> PAGEREF _Toc517248284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5" w:history="1">
        <w:r w:rsidRPr="004E770F">
          <w:rPr>
            <w:rStyle w:val="Hyperlink"/>
            <w:noProof/>
          </w:rPr>
          <w:t>Hình 4</w:t>
        </w:r>
        <w:r w:rsidRPr="004E770F">
          <w:rPr>
            <w:rStyle w:val="Hyperlink"/>
            <w:noProof/>
          </w:rPr>
          <w:noBreakHyphen/>
          <w:t>5 Giao diện chọn hồ sơ ứng tuyển và ứng tuyển</w:t>
        </w:r>
        <w:r>
          <w:rPr>
            <w:noProof/>
            <w:webHidden/>
          </w:rPr>
          <w:tab/>
        </w:r>
        <w:r>
          <w:rPr>
            <w:noProof/>
            <w:webHidden/>
          </w:rPr>
          <w:fldChar w:fldCharType="begin"/>
        </w:r>
        <w:r>
          <w:rPr>
            <w:noProof/>
            <w:webHidden/>
          </w:rPr>
          <w:instrText xml:space="preserve"> PAGEREF _Toc517248285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6" w:history="1">
        <w:r w:rsidRPr="004E770F">
          <w:rPr>
            <w:rStyle w:val="Hyperlink"/>
            <w:noProof/>
          </w:rPr>
          <w:t>Hình 4</w:t>
        </w:r>
        <w:r w:rsidRPr="004E770F">
          <w:rPr>
            <w:rStyle w:val="Hyperlink"/>
            <w:noProof/>
          </w:rPr>
          <w:noBreakHyphen/>
          <w:t>6 Giao diện chi tiết công việc sau khi ứng tuyển và lưu</w:t>
        </w:r>
        <w:r>
          <w:rPr>
            <w:noProof/>
            <w:webHidden/>
          </w:rPr>
          <w:tab/>
        </w:r>
        <w:r>
          <w:rPr>
            <w:noProof/>
            <w:webHidden/>
          </w:rPr>
          <w:fldChar w:fldCharType="begin"/>
        </w:r>
        <w:r>
          <w:rPr>
            <w:noProof/>
            <w:webHidden/>
          </w:rPr>
          <w:instrText xml:space="preserve"> PAGEREF _Toc517248286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7" w:history="1">
        <w:r w:rsidRPr="004E770F">
          <w:rPr>
            <w:rStyle w:val="Hyperlink"/>
            <w:noProof/>
          </w:rPr>
          <w:t>Hình 4</w:t>
        </w:r>
        <w:r w:rsidRPr="004E770F">
          <w:rPr>
            <w:rStyle w:val="Hyperlink"/>
            <w:noProof/>
          </w:rPr>
          <w:noBreakHyphen/>
          <w:t>7 Giao diện trang chủ quản lý tìm việc</w:t>
        </w:r>
        <w:r>
          <w:rPr>
            <w:noProof/>
            <w:webHidden/>
          </w:rPr>
          <w:tab/>
        </w:r>
        <w:r>
          <w:rPr>
            <w:noProof/>
            <w:webHidden/>
          </w:rPr>
          <w:fldChar w:fldCharType="begin"/>
        </w:r>
        <w:r>
          <w:rPr>
            <w:noProof/>
            <w:webHidden/>
          </w:rPr>
          <w:instrText xml:space="preserve"> PAGEREF _Toc517248287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8" w:history="1">
        <w:r w:rsidRPr="004E770F">
          <w:rPr>
            <w:rStyle w:val="Hyperlink"/>
            <w:noProof/>
          </w:rPr>
          <w:t>Hình 4</w:t>
        </w:r>
        <w:r w:rsidRPr="004E770F">
          <w:rPr>
            <w:rStyle w:val="Hyperlink"/>
            <w:noProof/>
          </w:rPr>
          <w:noBreakHyphen/>
          <w:t>8 Giao diện danh sách hồ sơ ứng viên</w:t>
        </w:r>
        <w:r>
          <w:rPr>
            <w:noProof/>
            <w:webHidden/>
          </w:rPr>
          <w:tab/>
        </w:r>
        <w:r>
          <w:rPr>
            <w:noProof/>
            <w:webHidden/>
          </w:rPr>
          <w:fldChar w:fldCharType="begin"/>
        </w:r>
        <w:r>
          <w:rPr>
            <w:noProof/>
            <w:webHidden/>
          </w:rPr>
          <w:instrText xml:space="preserve"> PAGEREF _Toc517248288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89" w:history="1">
        <w:r w:rsidRPr="004E770F">
          <w:rPr>
            <w:rStyle w:val="Hyperlink"/>
            <w:noProof/>
          </w:rPr>
          <w:t>Hình 4</w:t>
        </w:r>
        <w:r w:rsidRPr="004E770F">
          <w:rPr>
            <w:rStyle w:val="Hyperlink"/>
            <w:noProof/>
          </w:rPr>
          <w:noBreakHyphen/>
          <w:t>9 Giao diện tạo mới hồ sơ ứng viên</w:t>
        </w:r>
        <w:r>
          <w:rPr>
            <w:noProof/>
            <w:webHidden/>
          </w:rPr>
          <w:tab/>
        </w:r>
        <w:r>
          <w:rPr>
            <w:noProof/>
            <w:webHidden/>
          </w:rPr>
          <w:fldChar w:fldCharType="begin"/>
        </w:r>
        <w:r>
          <w:rPr>
            <w:noProof/>
            <w:webHidden/>
          </w:rPr>
          <w:instrText xml:space="preserve"> PAGEREF _Toc517248289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0" w:history="1">
        <w:r w:rsidRPr="004E770F">
          <w:rPr>
            <w:rStyle w:val="Hyperlink"/>
            <w:noProof/>
          </w:rPr>
          <w:t>Hình 4</w:t>
        </w:r>
        <w:r w:rsidRPr="004E770F">
          <w:rPr>
            <w:rStyle w:val="Hyperlink"/>
            <w:noProof/>
          </w:rPr>
          <w:noBreakHyphen/>
          <w:t>10 Giao diện sửa hồ sơ ứng viên</w:t>
        </w:r>
        <w:r>
          <w:rPr>
            <w:noProof/>
            <w:webHidden/>
          </w:rPr>
          <w:tab/>
        </w:r>
        <w:r>
          <w:rPr>
            <w:noProof/>
            <w:webHidden/>
          </w:rPr>
          <w:fldChar w:fldCharType="begin"/>
        </w:r>
        <w:r>
          <w:rPr>
            <w:noProof/>
            <w:webHidden/>
          </w:rPr>
          <w:instrText xml:space="preserve"> PAGEREF _Toc517248290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1" w:history="1">
        <w:r w:rsidRPr="004E770F">
          <w:rPr>
            <w:rStyle w:val="Hyperlink"/>
            <w:noProof/>
          </w:rPr>
          <w:t>Hình 4</w:t>
        </w:r>
        <w:r w:rsidRPr="004E770F">
          <w:rPr>
            <w:rStyle w:val="Hyperlink"/>
            <w:noProof/>
          </w:rPr>
          <w:noBreakHyphen/>
          <w:t>11 Giao diện đã ứng tuyển, trúng tuyển, từ chối</w:t>
        </w:r>
        <w:r>
          <w:rPr>
            <w:noProof/>
            <w:webHidden/>
          </w:rPr>
          <w:tab/>
        </w:r>
        <w:r>
          <w:rPr>
            <w:noProof/>
            <w:webHidden/>
          </w:rPr>
          <w:fldChar w:fldCharType="begin"/>
        </w:r>
        <w:r>
          <w:rPr>
            <w:noProof/>
            <w:webHidden/>
          </w:rPr>
          <w:instrText xml:space="preserve"> PAGEREF _Toc517248291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2" w:history="1">
        <w:r w:rsidRPr="004E770F">
          <w:rPr>
            <w:rStyle w:val="Hyperlink"/>
            <w:noProof/>
          </w:rPr>
          <w:t>Hình 4</w:t>
        </w:r>
        <w:r w:rsidRPr="004E770F">
          <w:rPr>
            <w:rStyle w:val="Hyperlink"/>
            <w:noProof/>
          </w:rPr>
          <w:noBreakHyphen/>
          <w:t>12 Giao diện thông tin công ty ứng viên</w:t>
        </w:r>
        <w:r>
          <w:rPr>
            <w:noProof/>
            <w:webHidden/>
          </w:rPr>
          <w:tab/>
        </w:r>
        <w:r>
          <w:rPr>
            <w:noProof/>
            <w:webHidden/>
          </w:rPr>
          <w:fldChar w:fldCharType="begin"/>
        </w:r>
        <w:r>
          <w:rPr>
            <w:noProof/>
            <w:webHidden/>
          </w:rPr>
          <w:instrText xml:space="preserve"> PAGEREF _Toc517248292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3" w:history="1">
        <w:r w:rsidRPr="004E770F">
          <w:rPr>
            <w:rStyle w:val="Hyperlink"/>
            <w:noProof/>
          </w:rPr>
          <w:t>Hình 4</w:t>
        </w:r>
        <w:r w:rsidRPr="004E770F">
          <w:rPr>
            <w:rStyle w:val="Hyperlink"/>
            <w:noProof/>
          </w:rPr>
          <w:noBreakHyphen/>
          <w:t>13 giao diện trang đăng nhập</w:t>
        </w:r>
        <w:r>
          <w:rPr>
            <w:noProof/>
            <w:webHidden/>
          </w:rPr>
          <w:tab/>
        </w:r>
        <w:r>
          <w:rPr>
            <w:noProof/>
            <w:webHidden/>
          </w:rPr>
          <w:fldChar w:fldCharType="begin"/>
        </w:r>
        <w:r>
          <w:rPr>
            <w:noProof/>
            <w:webHidden/>
          </w:rPr>
          <w:instrText xml:space="preserve"> PAGEREF _Toc517248293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4" w:history="1">
        <w:r w:rsidRPr="004E770F">
          <w:rPr>
            <w:rStyle w:val="Hyperlink"/>
            <w:noProof/>
          </w:rPr>
          <w:t>Hình 4</w:t>
        </w:r>
        <w:r w:rsidRPr="004E770F">
          <w:rPr>
            <w:rStyle w:val="Hyperlink"/>
            <w:noProof/>
          </w:rPr>
          <w:noBreakHyphen/>
          <w:t>14 Giao diện trang đăng ký tài  khoản</w:t>
        </w:r>
        <w:r>
          <w:rPr>
            <w:noProof/>
            <w:webHidden/>
          </w:rPr>
          <w:tab/>
        </w:r>
        <w:r>
          <w:rPr>
            <w:noProof/>
            <w:webHidden/>
          </w:rPr>
          <w:fldChar w:fldCharType="begin"/>
        </w:r>
        <w:r>
          <w:rPr>
            <w:noProof/>
            <w:webHidden/>
          </w:rPr>
          <w:instrText xml:space="preserve"> PAGEREF _Toc517248294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5" w:history="1">
        <w:r w:rsidRPr="004E770F">
          <w:rPr>
            <w:rStyle w:val="Hyperlink"/>
            <w:noProof/>
          </w:rPr>
          <w:t>Hình 4</w:t>
        </w:r>
        <w:r w:rsidRPr="004E770F">
          <w:rPr>
            <w:rStyle w:val="Hyperlink"/>
            <w:noProof/>
          </w:rPr>
          <w:noBreakHyphen/>
          <w:t>15 Giao diện trang quản trị nhà tuyển dụng</w:t>
        </w:r>
        <w:r>
          <w:rPr>
            <w:noProof/>
            <w:webHidden/>
          </w:rPr>
          <w:tab/>
        </w:r>
        <w:r>
          <w:rPr>
            <w:noProof/>
            <w:webHidden/>
          </w:rPr>
          <w:fldChar w:fldCharType="begin"/>
        </w:r>
        <w:r>
          <w:rPr>
            <w:noProof/>
            <w:webHidden/>
          </w:rPr>
          <w:instrText xml:space="preserve"> PAGEREF _Toc517248295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6" w:history="1">
        <w:r w:rsidRPr="004E770F">
          <w:rPr>
            <w:rStyle w:val="Hyperlink"/>
            <w:noProof/>
          </w:rPr>
          <w:t>Hình 4</w:t>
        </w:r>
        <w:r w:rsidRPr="004E770F">
          <w:rPr>
            <w:rStyle w:val="Hyperlink"/>
            <w:noProof/>
          </w:rPr>
          <w:noBreakHyphen/>
          <w:t>16 Giao diện thông tin nhà tuyển dung</w:t>
        </w:r>
        <w:r>
          <w:rPr>
            <w:noProof/>
            <w:webHidden/>
          </w:rPr>
          <w:tab/>
        </w:r>
        <w:r>
          <w:rPr>
            <w:noProof/>
            <w:webHidden/>
          </w:rPr>
          <w:fldChar w:fldCharType="begin"/>
        </w:r>
        <w:r>
          <w:rPr>
            <w:noProof/>
            <w:webHidden/>
          </w:rPr>
          <w:instrText xml:space="preserve"> PAGEREF _Toc517248296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7" w:history="1">
        <w:r w:rsidRPr="004E770F">
          <w:rPr>
            <w:rStyle w:val="Hyperlink"/>
            <w:noProof/>
          </w:rPr>
          <w:t>Hình 4</w:t>
        </w:r>
        <w:r w:rsidRPr="004E770F">
          <w:rPr>
            <w:rStyle w:val="Hyperlink"/>
            <w:noProof/>
          </w:rPr>
          <w:noBreakHyphen/>
          <w:t>17 Giao diện thêm mới công việc</w:t>
        </w:r>
        <w:r>
          <w:rPr>
            <w:noProof/>
            <w:webHidden/>
          </w:rPr>
          <w:tab/>
        </w:r>
        <w:r>
          <w:rPr>
            <w:noProof/>
            <w:webHidden/>
          </w:rPr>
          <w:fldChar w:fldCharType="begin"/>
        </w:r>
        <w:r>
          <w:rPr>
            <w:noProof/>
            <w:webHidden/>
          </w:rPr>
          <w:instrText xml:space="preserve"> PAGEREF _Toc517248297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8" w:history="1">
        <w:r w:rsidRPr="004E770F">
          <w:rPr>
            <w:rStyle w:val="Hyperlink"/>
            <w:noProof/>
          </w:rPr>
          <w:t>Hình 4</w:t>
        </w:r>
        <w:r w:rsidRPr="004E770F">
          <w:rPr>
            <w:rStyle w:val="Hyperlink"/>
            <w:noProof/>
          </w:rPr>
          <w:noBreakHyphen/>
          <w:t>18 Giao diện danh sách ứng viên</w:t>
        </w:r>
        <w:r>
          <w:rPr>
            <w:noProof/>
            <w:webHidden/>
          </w:rPr>
          <w:tab/>
        </w:r>
        <w:r>
          <w:rPr>
            <w:noProof/>
            <w:webHidden/>
          </w:rPr>
          <w:fldChar w:fldCharType="begin"/>
        </w:r>
        <w:r>
          <w:rPr>
            <w:noProof/>
            <w:webHidden/>
          </w:rPr>
          <w:instrText xml:space="preserve"> PAGEREF _Toc517248298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299" w:history="1">
        <w:r w:rsidRPr="004E770F">
          <w:rPr>
            <w:rStyle w:val="Hyperlink"/>
            <w:noProof/>
          </w:rPr>
          <w:t>Hình 4</w:t>
        </w:r>
        <w:r w:rsidRPr="004E770F">
          <w:rPr>
            <w:rStyle w:val="Hyperlink"/>
            <w:noProof/>
          </w:rPr>
          <w:noBreakHyphen/>
          <w:t>19 Giao diện chi tiết hồ sơ ứng viên</w:t>
        </w:r>
        <w:r>
          <w:rPr>
            <w:noProof/>
            <w:webHidden/>
          </w:rPr>
          <w:tab/>
        </w:r>
        <w:r>
          <w:rPr>
            <w:noProof/>
            <w:webHidden/>
          </w:rPr>
          <w:fldChar w:fldCharType="begin"/>
        </w:r>
        <w:r>
          <w:rPr>
            <w:noProof/>
            <w:webHidden/>
          </w:rPr>
          <w:instrText xml:space="preserve"> PAGEREF _Toc517248299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300" w:history="1">
        <w:r w:rsidRPr="004E770F">
          <w:rPr>
            <w:rStyle w:val="Hyperlink"/>
            <w:noProof/>
          </w:rPr>
          <w:t>Hình 4</w:t>
        </w:r>
        <w:r w:rsidRPr="004E770F">
          <w:rPr>
            <w:rStyle w:val="Hyperlink"/>
            <w:noProof/>
          </w:rPr>
          <w:noBreakHyphen/>
          <w:t>20 Giao diện sau khi chấp nhận ứng viên trúng tuyển</w:t>
        </w:r>
        <w:r>
          <w:rPr>
            <w:noProof/>
            <w:webHidden/>
          </w:rPr>
          <w:tab/>
        </w:r>
        <w:r>
          <w:rPr>
            <w:noProof/>
            <w:webHidden/>
          </w:rPr>
          <w:fldChar w:fldCharType="begin"/>
        </w:r>
        <w:r>
          <w:rPr>
            <w:noProof/>
            <w:webHidden/>
          </w:rPr>
          <w:instrText xml:space="preserve"> PAGEREF _Toc517248300 \h </w:instrText>
        </w:r>
        <w:r>
          <w:rPr>
            <w:noProof/>
            <w:webHidden/>
          </w:rPr>
        </w:r>
        <w:r>
          <w:rPr>
            <w:noProof/>
            <w:webHidden/>
          </w:rPr>
          <w:fldChar w:fldCharType="separate"/>
        </w:r>
        <w:r w:rsidR="00B366F8">
          <w:rPr>
            <w:noProof/>
            <w:webHidden/>
          </w:rPr>
          <w:t>2</w:t>
        </w:r>
        <w:r>
          <w:rPr>
            <w:noProof/>
            <w:webHidden/>
          </w:rPr>
          <w:fldChar w:fldCharType="end"/>
        </w:r>
      </w:hyperlink>
    </w:p>
    <w:p w:rsidR="006A33AA" w:rsidRDefault="006A33AA">
      <w:pPr>
        <w:pStyle w:val="TableofFigures"/>
        <w:tabs>
          <w:tab w:val="right" w:leader="dot" w:pos="8778"/>
        </w:tabs>
        <w:rPr>
          <w:rFonts w:asciiTheme="minorHAnsi" w:eastAsiaTheme="minorEastAsia" w:hAnsiTheme="minorHAnsi" w:cstheme="minorBidi"/>
          <w:noProof/>
          <w:sz w:val="22"/>
          <w:szCs w:val="22"/>
        </w:rPr>
      </w:pPr>
      <w:hyperlink w:anchor="_Toc517248301" w:history="1">
        <w:r w:rsidRPr="004E770F">
          <w:rPr>
            <w:rStyle w:val="Hyperlink"/>
            <w:noProof/>
          </w:rPr>
          <w:t>Hình 4</w:t>
        </w:r>
        <w:r w:rsidRPr="004E770F">
          <w:rPr>
            <w:rStyle w:val="Hyperlink"/>
            <w:noProof/>
          </w:rPr>
          <w:noBreakHyphen/>
          <w:t>21 Giao diện email thông báo có ứng viên quan tâm đến công việc</w:t>
        </w:r>
        <w:r>
          <w:rPr>
            <w:noProof/>
            <w:webHidden/>
          </w:rPr>
          <w:tab/>
        </w:r>
        <w:r>
          <w:rPr>
            <w:noProof/>
            <w:webHidden/>
          </w:rPr>
          <w:fldChar w:fldCharType="begin"/>
        </w:r>
        <w:r>
          <w:rPr>
            <w:noProof/>
            <w:webHidden/>
          </w:rPr>
          <w:instrText xml:space="preserve"> PAGEREF _Toc517248301 \h </w:instrText>
        </w:r>
        <w:r>
          <w:rPr>
            <w:noProof/>
            <w:webHidden/>
          </w:rPr>
        </w:r>
        <w:r>
          <w:rPr>
            <w:noProof/>
            <w:webHidden/>
          </w:rPr>
          <w:fldChar w:fldCharType="separate"/>
        </w:r>
        <w:r w:rsidR="00B366F8">
          <w:rPr>
            <w:noProof/>
            <w:webHidden/>
          </w:rPr>
          <w:t>2</w:t>
        </w:r>
        <w:r>
          <w:rPr>
            <w:noProof/>
            <w:webHidden/>
          </w:rPr>
          <w:fldChar w:fldCharType="end"/>
        </w:r>
      </w:hyperlink>
    </w:p>
    <w:p w:rsidR="00511681" w:rsidRDefault="00791320" w:rsidP="00511681">
      <w:r>
        <w:fldChar w:fldCharType="end"/>
      </w:r>
    </w:p>
    <w:p w:rsidR="00511681" w:rsidRPr="00511681" w:rsidRDefault="00511681" w:rsidP="00511681">
      <w:pPr>
        <w:pStyle w:val="Heading1"/>
        <w:numPr>
          <w:ilvl w:val="0"/>
          <w:numId w:val="0"/>
        </w:numPr>
      </w:pPr>
      <w:bookmarkStart w:id="7" w:name="_Toc517098113"/>
      <w:r>
        <w:t>DANH MỤC CÁC BẢNG BIỂU</w:t>
      </w:r>
      <w:bookmarkEnd w:id="7"/>
    </w:p>
    <w:p w:rsidR="00531F29" w:rsidRDefault="00791320" w:rsidP="00531F29">
      <w:pPr>
        <w:sectPr w:rsidR="00531F29" w:rsidSect="00B21D8D">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r>
        <w:fldChar w:fldCharType="begin"/>
      </w:r>
      <w:r w:rsidR="00511681">
        <w:instrText xml:space="preserve"> TOC \h \z \c "Bảng" </w:instrText>
      </w:r>
      <w:r>
        <w:fldChar w:fldCharType="separate"/>
      </w:r>
      <w:r w:rsidR="006A33AA">
        <w:rPr>
          <w:b/>
          <w:bCs/>
          <w:noProof/>
        </w:rPr>
        <w:t>No table of figures entries found.</w:t>
      </w:r>
      <w:r>
        <w:fldChar w:fldCharType="end"/>
      </w:r>
      <w:bookmarkStart w:id="8" w:name="_Ref262310752"/>
    </w:p>
    <w:p w:rsidR="00E800F6" w:rsidRDefault="0077247B" w:rsidP="0014594F">
      <w:pPr>
        <w:pStyle w:val="Heading1"/>
        <w:numPr>
          <w:ilvl w:val="0"/>
          <w:numId w:val="0"/>
        </w:numPr>
      </w:pPr>
      <w:bookmarkStart w:id="9" w:name="_Toc517098114"/>
      <w:r w:rsidRPr="00597ACF">
        <w:lastRenderedPageBreak/>
        <w:t>MỞ</w:t>
      </w:r>
      <w:r>
        <w:t xml:space="preserve"> ĐẦU</w:t>
      </w:r>
      <w:bookmarkEnd w:id="2"/>
      <w:bookmarkEnd w:id="8"/>
      <w:bookmarkEnd w:id="9"/>
    </w:p>
    <w:p w:rsidR="00916D44" w:rsidRPr="00916D44" w:rsidRDefault="001D730B" w:rsidP="001D730B">
      <w:pPr>
        <w:pStyle w:val="Like-Numbering"/>
      </w:pPr>
      <w:r>
        <w:t xml:space="preserve">1. </w:t>
      </w:r>
      <w:r w:rsidR="00916D44">
        <w:t>T</w:t>
      </w:r>
      <w:r w:rsidR="004B4BF6">
        <w:t>ổng quan tình hình nghiên cứu thuộc lĩnh vực của đề tài</w:t>
      </w:r>
    </w:p>
    <w:p w:rsidR="00414B9D" w:rsidRPr="00FD5B36" w:rsidRDefault="00FD5B36" w:rsidP="00E76491">
      <w:pPr>
        <w:rPr>
          <w:szCs w:val="26"/>
        </w:rPr>
      </w:pPr>
      <w:r>
        <w:rPr>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w:t>
      </w:r>
      <w:r w:rsidR="006A33AA">
        <w:rPr>
          <w:szCs w:val="26"/>
        </w:rPr>
        <w:t>à</w:t>
      </w:r>
      <w:r>
        <w:rPr>
          <w:szCs w:val="26"/>
        </w:rPr>
        <w:t>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w:t>
      </w:r>
      <w:r w:rsidR="007D7712">
        <w:rPr>
          <w:szCs w:val="26"/>
        </w:rPr>
        <w:t xml:space="preserve"> mang lại hiệu quả công việc cao, tiết kiệm chi phí.</w:t>
      </w:r>
    </w:p>
    <w:p w:rsidR="00E76491" w:rsidRDefault="008B69E5" w:rsidP="00E76491">
      <w:pPr>
        <w:rPr>
          <w:szCs w:val="26"/>
        </w:rPr>
      </w:pPr>
      <w:r>
        <w:rPr>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rsidR="008B69E5" w:rsidRDefault="008B69E5" w:rsidP="00E76491">
      <w:pPr>
        <w:rPr>
          <w:szCs w:val="26"/>
        </w:rPr>
      </w:pPr>
      <w:r>
        <w:rPr>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w:t>
      </w:r>
      <w:r w:rsidR="00DA5177">
        <w:rPr>
          <w:szCs w:val="26"/>
        </w:rPr>
        <w:t xml:space="preserve"> mà hiệu quả công việc đem lại không cao đôi khi còn xảy ra sai sót, mất mát, thất lạc hồ sơ ứng viên. Hay việc quản lý hạn đăng tin tuyển dụng sẽ được tự động hóa.</w:t>
      </w:r>
    </w:p>
    <w:p w:rsidR="00DA5177" w:rsidRPr="008B69E5" w:rsidRDefault="00DA5177" w:rsidP="00E76491">
      <w:pPr>
        <w:rPr>
          <w:szCs w:val="26"/>
        </w:rPr>
      </w:pPr>
      <w:r>
        <w:rPr>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rsidR="004B4BF6" w:rsidRDefault="001D730B" w:rsidP="001D730B">
      <w:pPr>
        <w:pStyle w:val="Like-Numbering"/>
      </w:pPr>
      <w:r>
        <w:t xml:space="preserve">2. </w:t>
      </w:r>
      <w:r w:rsidR="00243BE7" w:rsidRPr="00243BE7">
        <w:t>Tính cấp thiết, ý nghĩa khoa học và thực tiễn của đề tài</w:t>
      </w:r>
    </w:p>
    <w:p w:rsidR="00E76491" w:rsidRPr="005C7066" w:rsidRDefault="005C7066" w:rsidP="00E76491">
      <w:pPr>
        <w:rPr>
          <w:szCs w:val="26"/>
        </w:rPr>
      </w:pPr>
      <w:r>
        <w:rPr>
          <w:szCs w:val="26"/>
        </w:rPr>
        <w:t>Trong quá trình khảo sát, 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rsidR="00E76491" w:rsidRDefault="005C7066" w:rsidP="00E76491">
      <w:pPr>
        <w:rPr>
          <w:szCs w:val="26"/>
        </w:rPr>
      </w:pPr>
      <w:r>
        <w:rPr>
          <w:szCs w:val="26"/>
        </w:rPr>
        <w:lastRenderedPageBreak/>
        <w:t>Việc phát triển website đăng tin tuyển dụng việc làm s</w:t>
      </w:r>
      <w:r w:rsidR="00606F8B">
        <w:rPr>
          <w:szCs w:val="26"/>
        </w:rPr>
        <w:t>ẽ giúp các nhà thầu, các cá nhân, doanh nghiệp:</w:t>
      </w:r>
    </w:p>
    <w:p w:rsidR="00606F8B" w:rsidRDefault="00606F8B" w:rsidP="001C5A3E">
      <w:pPr>
        <w:pStyle w:val="ListParagraph"/>
        <w:numPr>
          <w:ilvl w:val="0"/>
          <w:numId w:val="10"/>
        </w:numPr>
        <w:rPr>
          <w:szCs w:val="26"/>
        </w:rPr>
      </w:pPr>
      <w:r>
        <w:rPr>
          <w:szCs w:val="26"/>
        </w:rPr>
        <w:t>Dễ dàng quản lý công việc, đối tác</w:t>
      </w:r>
    </w:p>
    <w:p w:rsidR="00606F8B" w:rsidRDefault="00606F8B" w:rsidP="001C5A3E">
      <w:pPr>
        <w:pStyle w:val="ListParagraph"/>
        <w:numPr>
          <w:ilvl w:val="0"/>
          <w:numId w:val="10"/>
        </w:numPr>
        <w:rPr>
          <w:szCs w:val="26"/>
        </w:rPr>
      </w:pPr>
      <w:r>
        <w:rPr>
          <w:szCs w:val="26"/>
        </w:rPr>
        <w:t>Dễ dàng đánh giá đối tác qua các lần hợp tác</w:t>
      </w:r>
    </w:p>
    <w:p w:rsidR="00606F8B" w:rsidRDefault="00606F8B" w:rsidP="001C5A3E">
      <w:pPr>
        <w:pStyle w:val="ListParagraph"/>
        <w:numPr>
          <w:ilvl w:val="0"/>
          <w:numId w:val="10"/>
        </w:numPr>
        <w:rPr>
          <w:szCs w:val="26"/>
        </w:rPr>
      </w:pPr>
      <w:r>
        <w:rPr>
          <w:szCs w:val="26"/>
        </w:rPr>
        <w:t>Dễ dàng tìm kiếm, quan tâm đến đối tác, công việc phù hợp</w:t>
      </w:r>
    </w:p>
    <w:p w:rsidR="00606F8B" w:rsidRPr="00606F8B" w:rsidRDefault="00606F8B" w:rsidP="001C5A3E">
      <w:pPr>
        <w:pStyle w:val="ListParagraph"/>
        <w:numPr>
          <w:ilvl w:val="0"/>
          <w:numId w:val="10"/>
        </w:numPr>
        <w:rPr>
          <w:szCs w:val="26"/>
        </w:rPr>
      </w:pPr>
      <w:r>
        <w:rPr>
          <w:szCs w:val="26"/>
        </w:rPr>
        <w:t>Tạo nên một cộng đồng chia sẻ, cùng hợp tác phát triển kinh tế.</w:t>
      </w:r>
    </w:p>
    <w:p w:rsidR="006A33AA" w:rsidRDefault="006616A6" w:rsidP="001561B7">
      <w:pPr>
        <w:rPr>
          <w:szCs w:val="26"/>
        </w:rPr>
      </w:pPr>
      <w:r>
        <w:rPr>
          <w:szCs w:val="26"/>
        </w:rPr>
        <w:t>Do vậy, em hy vọng sẽ tạo nên một website hoàn chỉnh nhất có thể để đáp ứng được yêu cầu đặt ra cũng như kỳ vọng, nhiệt tình giúp đỡ từ thầy cô.</w:t>
      </w:r>
    </w:p>
    <w:p w:rsidR="006A33AA" w:rsidRDefault="006A33AA" w:rsidP="006A33AA">
      <w:r>
        <w:br w:type="page"/>
      </w:r>
    </w:p>
    <w:p w:rsidR="003510E3" w:rsidRDefault="006A33AA" w:rsidP="0014594F">
      <w:pPr>
        <w:pStyle w:val="Heading1"/>
      </w:pPr>
      <w:bookmarkStart w:id="10" w:name="_Toc517098115"/>
      <w:r>
        <w:lastRenderedPageBreak/>
        <w:t xml:space="preserve"> </w:t>
      </w:r>
      <w:r w:rsidR="00DC667C">
        <w:t>TỔNG QUAN</w:t>
      </w:r>
      <w:bookmarkEnd w:id="10"/>
    </w:p>
    <w:p w:rsidR="003510E3" w:rsidRDefault="00F35606" w:rsidP="00A16910">
      <w:pPr>
        <w:pStyle w:val="Heading2"/>
      </w:pPr>
      <w:bookmarkStart w:id="11" w:name="_Toc517098116"/>
      <w:r>
        <w:t>Tình hình hiện tại</w:t>
      </w:r>
      <w:bookmarkEnd w:id="11"/>
    </w:p>
    <w:p w:rsidR="00A65AA8" w:rsidRDefault="00A65AA8" w:rsidP="00A65AA8">
      <w:r>
        <w:t xml:space="preserve">Hiện nay, trên mạng có rất nhiều website tuyển dụng việc làm đang phát triển như: Vietnamwork.com, vieclam24h.com … nhưng đều là dành cho tuyển dụng việc làm theo cá nhân và các ngành như công nghệ thông tin, kinh tế … Để tìm được một website tuyển dụng về đặc thù một ngành nghề là khá khó và không đáp ứng được yêu cầu. </w:t>
      </w:r>
    </w:p>
    <w:p w:rsidR="00A65AA8" w:rsidRPr="00A65AA8" w:rsidRDefault="00A65AA8" w:rsidP="00A65AA8">
      <w:r>
        <w:t xml:space="preserve">Lĩnh vực xây dựng có những đặc thù về tuyển dụng, chia sẻ các gói thầu giữa các nhà thầu, đặc thù về yêu cầu khi tuyển dụng song trên các website chưa có website nào làm về mảng chia sẻ các gói thầu giữa các nhà thầu với nhau. </w:t>
      </w:r>
    </w:p>
    <w:p w:rsidR="0066522C" w:rsidRDefault="001C0DCE" w:rsidP="0066522C">
      <w:pPr>
        <w:pStyle w:val="Heading2"/>
      </w:pPr>
      <w:bookmarkStart w:id="12" w:name="_Toc517098117"/>
      <w:r>
        <w:t>Nghiên cứu</w:t>
      </w:r>
      <w:bookmarkEnd w:id="12"/>
    </w:p>
    <w:p w:rsidR="008018AF" w:rsidRDefault="008018AF" w:rsidP="0066522C">
      <w:pPr>
        <w:pStyle w:val="Heading2"/>
      </w:pPr>
      <w:bookmarkStart w:id="13" w:name="_Toc517098118"/>
      <w:r>
        <w:t>Giới thiệu chung về chủ đề đồ án</w:t>
      </w:r>
      <w:bookmarkEnd w:id="13"/>
    </w:p>
    <w:p w:rsidR="00A65AA8" w:rsidRDefault="00A65AA8" w:rsidP="00A65AA8">
      <w:r>
        <w:t>Yêu cầu của khách hàng</w:t>
      </w:r>
    </w:p>
    <w:p w:rsidR="00A65AA8" w:rsidRDefault="00A65AA8" w:rsidP="00A65AA8">
      <w:pPr>
        <w:pStyle w:val="Heading3"/>
      </w:pPr>
      <w:bookmarkStart w:id="14" w:name="_Toc517098119"/>
      <w:r>
        <w:t>Về chức năng</w:t>
      </w:r>
      <w:bookmarkEnd w:id="14"/>
    </w:p>
    <w:p w:rsidR="00E903E4" w:rsidRPr="00E903E4" w:rsidRDefault="00E903E4" w:rsidP="00E903E4">
      <w:r>
        <w:t>Qua bản yêu cầu của khách hàng em đã xác định được các chức năng sau:</w:t>
      </w:r>
    </w:p>
    <w:p w:rsidR="00D46242" w:rsidRDefault="00D46242" w:rsidP="006A33AA">
      <w:pPr>
        <w:pStyle w:val="ListParagraph"/>
        <w:numPr>
          <w:ilvl w:val="0"/>
          <w:numId w:val="25"/>
        </w:numPr>
        <w:ind w:left="284"/>
      </w:pPr>
      <w:r>
        <w:t>Tìm kiếm các gói thầu theo vị trí địa lý: các nhà thầu có thể tìm kiếm các gói thầu thông qua từ khóa và vị trí địa lý nơi mà nhà thầu có thể làm việc</w:t>
      </w:r>
    </w:p>
    <w:p w:rsidR="00D46242" w:rsidRDefault="00D46242" w:rsidP="006A33AA">
      <w:pPr>
        <w:pStyle w:val="ListParagraph"/>
        <w:numPr>
          <w:ilvl w:val="0"/>
          <w:numId w:val="25"/>
        </w:numPr>
        <w:ind w:left="284"/>
      </w:pPr>
      <w:r>
        <w:t xml:space="preserve">Đăng ký nhận email: </w:t>
      </w:r>
      <w:r w:rsidR="007225DE">
        <w:t>Các công ty, nhà thầu có thể đăng ký nhận các email thông báo về các công việc mới theo vị trí, ngành đã đăng ký để nắm bắt được các công việc có thể nhà thầu đáp ứng được.</w:t>
      </w:r>
    </w:p>
    <w:p w:rsidR="007225DE" w:rsidRDefault="001925EE" w:rsidP="006A33AA">
      <w:pPr>
        <w:pStyle w:val="ListParagraph"/>
        <w:numPr>
          <w:ilvl w:val="0"/>
          <w:numId w:val="25"/>
        </w:numPr>
        <w:ind w:left="284"/>
      </w:pPr>
      <w:r>
        <w:t>Tạo công việc mới: Các nhà thầu đăng tải các thông tin tuyển dụng, các gói thầu đang cần đối tác kết hợp thực hiện.</w:t>
      </w:r>
    </w:p>
    <w:p w:rsidR="001925EE" w:rsidRDefault="001925EE" w:rsidP="006A33AA">
      <w:pPr>
        <w:pStyle w:val="ListParagraph"/>
        <w:numPr>
          <w:ilvl w:val="0"/>
          <w:numId w:val="25"/>
        </w:numPr>
        <w:ind w:left="284"/>
      </w:pPr>
      <w:r>
        <w:t>Tạo hồ sơ công ty: Các nhà thầu đăng tải thông tin công ty lên website</w:t>
      </w:r>
    </w:p>
    <w:p w:rsidR="001925EE" w:rsidRDefault="001925EE" w:rsidP="006A33AA">
      <w:pPr>
        <w:pStyle w:val="ListParagraph"/>
        <w:numPr>
          <w:ilvl w:val="0"/>
          <w:numId w:val="25"/>
        </w:numPr>
        <w:ind w:left="284"/>
      </w:pPr>
      <w:r>
        <w:t>Tạo hồ sơ ứng tuyển: Các nhà thầu cần tạo hồ sơ ứng tuyển tương ứng với các ngành mà nhà thầu hoạt động, nộp kèm khi ứng tuyển một gói thầu.</w:t>
      </w:r>
    </w:p>
    <w:p w:rsidR="001925EE" w:rsidRDefault="001925EE" w:rsidP="006A33AA">
      <w:pPr>
        <w:pStyle w:val="ListParagraph"/>
        <w:numPr>
          <w:ilvl w:val="0"/>
          <w:numId w:val="25"/>
        </w:numPr>
        <w:ind w:left="284"/>
      </w:pPr>
      <w:r>
        <w:t>Quản lý ứng viên: Các nhà thầu quản lý được danh sách ứng viên đã ứng tuyển vào gói thầu.</w:t>
      </w:r>
    </w:p>
    <w:p w:rsidR="001925EE" w:rsidRDefault="001925EE" w:rsidP="006A33AA">
      <w:pPr>
        <w:pStyle w:val="ListParagraph"/>
        <w:numPr>
          <w:ilvl w:val="0"/>
          <w:numId w:val="25"/>
        </w:numPr>
        <w:ind w:left="284"/>
      </w:pPr>
      <w:r>
        <w:t>Chấp nhận ứng viên đạt yêu cầu: Nhà tuyển dụng xem danh sách ứng viên đã ứng tuyển, nhà thầu nào đạt yêu cầu sẽ chấp nhận và lưu trữ ứng viên.</w:t>
      </w:r>
    </w:p>
    <w:p w:rsidR="00AC2118" w:rsidRDefault="00AC2118" w:rsidP="006A33AA">
      <w:pPr>
        <w:pStyle w:val="ListParagraph"/>
        <w:numPr>
          <w:ilvl w:val="0"/>
          <w:numId w:val="25"/>
        </w:numPr>
        <w:ind w:left="284"/>
      </w:pPr>
      <w:r>
        <w:t>Quản lý công việc đã ứng tuyển, đã trúng tuyền, bị từ chối.</w:t>
      </w:r>
    </w:p>
    <w:p w:rsidR="00925E88" w:rsidRDefault="00925E88" w:rsidP="00925E88">
      <w:pPr>
        <w:pStyle w:val="Heading3"/>
      </w:pPr>
      <w:bookmarkStart w:id="15" w:name="_Toc517098120"/>
      <w:r>
        <w:t>Về giao diện</w:t>
      </w:r>
      <w:bookmarkEnd w:id="15"/>
    </w:p>
    <w:p w:rsidR="00B0300F" w:rsidRPr="00B0300F" w:rsidRDefault="00B0300F" w:rsidP="00B0300F">
      <w:r>
        <w:t>Yêu cầu về giao diện website:</w:t>
      </w:r>
    </w:p>
    <w:p w:rsidR="00925E88" w:rsidRDefault="000140A2" w:rsidP="006A33AA">
      <w:pPr>
        <w:pStyle w:val="ListParagraph"/>
        <w:numPr>
          <w:ilvl w:val="0"/>
          <w:numId w:val="25"/>
        </w:numPr>
        <w:ind w:left="284"/>
      </w:pPr>
      <w:r>
        <w:t>Bố cục đơn giản, màu sắc hài hòa</w:t>
      </w:r>
    </w:p>
    <w:p w:rsidR="000140A2" w:rsidRDefault="000140A2" w:rsidP="006A33AA">
      <w:pPr>
        <w:pStyle w:val="ListParagraph"/>
        <w:numPr>
          <w:ilvl w:val="0"/>
          <w:numId w:val="25"/>
        </w:numPr>
        <w:ind w:left="284"/>
      </w:pPr>
      <w:r>
        <w:lastRenderedPageBreak/>
        <w:t>Làm nổi bật các thông tin: Tìm kiếm, tên công ty, giá trị gói thầu</w:t>
      </w:r>
    </w:p>
    <w:p w:rsidR="000140A2" w:rsidRDefault="000140A2" w:rsidP="006A33AA">
      <w:pPr>
        <w:pStyle w:val="ListParagraph"/>
        <w:numPr>
          <w:ilvl w:val="0"/>
          <w:numId w:val="25"/>
        </w:numPr>
        <w:ind w:left="284"/>
      </w:pPr>
      <w:r>
        <w:t>Dễ dàng thao tác, lược bỏ những thông tin không cần thiết</w:t>
      </w:r>
    </w:p>
    <w:p w:rsidR="000140A2" w:rsidRDefault="000140A2" w:rsidP="000140A2">
      <w:pPr>
        <w:pStyle w:val="Heading3"/>
      </w:pPr>
      <w:bookmarkStart w:id="16" w:name="_Toc517098121"/>
      <w:r>
        <w:t>Về hệ thống</w:t>
      </w:r>
      <w:bookmarkEnd w:id="16"/>
    </w:p>
    <w:p w:rsidR="007C1D77" w:rsidRPr="007C1D77" w:rsidRDefault="007C1D77" w:rsidP="007C1D77">
      <w:r>
        <w:t>Yêu cầu về hệ thống vận hành website:</w:t>
      </w:r>
    </w:p>
    <w:p w:rsidR="000140A2" w:rsidRDefault="00484DC9" w:rsidP="006A33AA">
      <w:pPr>
        <w:pStyle w:val="ListParagraph"/>
        <w:numPr>
          <w:ilvl w:val="0"/>
          <w:numId w:val="25"/>
        </w:numPr>
        <w:ind w:left="284"/>
      </w:pPr>
      <w:r>
        <w:t>Lưu trữ thông tin dễ dàng</w:t>
      </w:r>
    </w:p>
    <w:p w:rsidR="00484DC9" w:rsidRDefault="00484DC9" w:rsidP="006A33AA">
      <w:pPr>
        <w:pStyle w:val="ListParagraph"/>
        <w:numPr>
          <w:ilvl w:val="0"/>
          <w:numId w:val="25"/>
        </w:numPr>
        <w:ind w:left="284"/>
      </w:pPr>
      <w:r>
        <w:t>Dễ dàng nâng cấp, mở rộng</w:t>
      </w:r>
    </w:p>
    <w:p w:rsidR="00A65AA8" w:rsidRPr="00A65AA8" w:rsidRDefault="00484DC9" w:rsidP="006A33AA">
      <w:pPr>
        <w:pStyle w:val="ListParagraph"/>
        <w:numPr>
          <w:ilvl w:val="0"/>
          <w:numId w:val="25"/>
        </w:numPr>
        <w:ind w:left="284"/>
      </w:pPr>
      <w:r>
        <w:t>Hệ thống chạy ổn định</w:t>
      </w:r>
    </w:p>
    <w:p w:rsidR="005F068B" w:rsidRDefault="008018AF" w:rsidP="0066522C">
      <w:pPr>
        <w:pStyle w:val="Heading2"/>
      </w:pPr>
      <w:bookmarkStart w:id="17" w:name="_Toc517098122"/>
      <w:r>
        <w:t>Kết chương</w:t>
      </w:r>
      <w:bookmarkEnd w:id="17"/>
    </w:p>
    <w:p w:rsidR="00417928" w:rsidRDefault="005F068B" w:rsidP="005F068B">
      <w:r>
        <w:t xml:space="preserve">Ở chương </w:t>
      </w:r>
      <w:r w:rsidR="00CC64A7">
        <w:t>1</w:t>
      </w:r>
      <w:r>
        <w:t xml:space="preserve"> này, em trình bày về yêu cầu đề </w:t>
      </w:r>
      <w:r w:rsidR="00835D5F">
        <w:t>tài</w:t>
      </w:r>
      <w:r>
        <w:t xml:space="preserve">, hướng nghiên cứu và tình hình hiện tại của đề tài, cơ bản phần nào nắm được những yêu cầu đã đặt ra để sang chương </w:t>
      </w:r>
      <w:r w:rsidR="006426DB">
        <w:t>2</w:t>
      </w:r>
      <w:r>
        <w:t xml:space="preserve"> tìm hiểu các lý thuyết để phục vụ quá trình làm đề tài.</w:t>
      </w:r>
      <w:r w:rsidR="00417928">
        <w:br w:type="page"/>
      </w:r>
    </w:p>
    <w:p w:rsidR="002254C6" w:rsidRDefault="00796B5B" w:rsidP="0014594F">
      <w:pPr>
        <w:pStyle w:val="Heading1"/>
      </w:pPr>
      <w:r>
        <w:lastRenderedPageBreak/>
        <w:t xml:space="preserve"> </w:t>
      </w:r>
      <w:bookmarkStart w:id="18" w:name="_Toc517098123"/>
      <w:r w:rsidR="002D5C16">
        <w:t>CƠ SỞ LÝ THUYẾT</w:t>
      </w:r>
      <w:bookmarkEnd w:id="18"/>
      <w:r w:rsidR="002254C6">
        <w:t xml:space="preserve"> </w:t>
      </w:r>
    </w:p>
    <w:p w:rsidR="0088297A" w:rsidRDefault="00032FDE" w:rsidP="0088297A">
      <w:r>
        <w:t xml:space="preserve">Nội dung chính của chương </w:t>
      </w:r>
      <w:r w:rsidR="000F5557">
        <w:t>2 là giới thiệu các cơ sở lý thuyết, cách thức hoạt động áp dụng vào đồ án xây dựng website tuyển dụng việc làm. Kết thúc chương 2 sẽ xác định đúng cơ sở lý thuyết để giải quyết yêu cầu đồ án xây dựng website tuyển dụng việc làm.</w:t>
      </w:r>
    </w:p>
    <w:p w:rsidR="002D5C16" w:rsidRDefault="006F635E" w:rsidP="002D5C16">
      <w:pPr>
        <w:pStyle w:val="Heading2"/>
      </w:pPr>
      <w:bookmarkStart w:id="19" w:name="_Toc517098124"/>
      <w:r>
        <w:t>Phương pháp phân tích và thiết kế hướng đối tượng UML</w:t>
      </w:r>
      <w:bookmarkEnd w:id="19"/>
    </w:p>
    <w:p w:rsidR="00796B5B" w:rsidRDefault="00117909" w:rsidP="00117909">
      <w:pPr>
        <w:pStyle w:val="Heading3"/>
      </w:pPr>
      <w:bookmarkStart w:id="20" w:name="_Toc517098125"/>
      <w:r>
        <w:t>Đối tượng là gì?</w:t>
      </w:r>
      <w:bookmarkEnd w:id="20"/>
      <w:r>
        <w:t xml:space="preserve"> </w:t>
      </w:r>
    </w:p>
    <w:p w:rsidR="00117909" w:rsidRDefault="00117909" w:rsidP="00117909">
      <w:r>
        <w:t xml:space="preserve">Theo </w:t>
      </w:r>
      <w:sdt>
        <w:sdtPr>
          <w:id w:val="762183021"/>
          <w:citation/>
        </w:sdtPr>
        <w:sdtContent>
          <w:r>
            <w:fldChar w:fldCharType="begin"/>
          </w:r>
          <w:r>
            <w:instrText xml:space="preserve"> CITATION And06 \l 1033 </w:instrText>
          </w:r>
          <w:r>
            <w:fldChar w:fldCharType="separate"/>
          </w:r>
          <w:r w:rsidR="00E61945">
            <w:rPr>
              <w:noProof/>
            </w:rPr>
            <w:t>[1]</w:t>
          </w:r>
          <w:r>
            <w:fldChar w:fldCharType="end"/>
          </w:r>
        </w:sdtContent>
      </w:sdt>
      <w:r w:rsidR="00962134">
        <w:t>,</w:t>
      </w:r>
      <w:r>
        <w:t xml:space="preserve"> đối tượng là những sự vật, sự việc mà có những tính chất, đặc tính, hành động giống nhau và ta gom góp lại thành đối tượng.</w:t>
      </w:r>
    </w:p>
    <w:p w:rsidR="00901700" w:rsidRDefault="00901700" w:rsidP="00117909">
      <w:r>
        <w:t>Ví dụ: Sinh viên là một đối tượng vì sinh viên có các đặc tính như tên, mã sinh viên, giới tính… và những hành động như đi học, điểm danh…. Mỗi sinh viên là thể hiện của đối tượng sinh viên.</w:t>
      </w:r>
    </w:p>
    <w:p w:rsidR="005D2BE3" w:rsidRDefault="005D2BE3" w:rsidP="005D2BE3">
      <w:pPr>
        <w:pStyle w:val="Heading3"/>
      </w:pPr>
      <w:bookmarkStart w:id="21" w:name="_Toc517098126"/>
      <w:r>
        <w:t>Khái niệm phân tích hướng đối tượng</w:t>
      </w:r>
      <w:r w:rsidR="0014157B">
        <w:t xml:space="preserve"> (object Oriented Analysis – OOA)</w:t>
      </w:r>
      <w:bookmarkEnd w:id="21"/>
    </w:p>
    <w:p w:rsidR="005D2BE3" w:rsidRDefault="0014157B" w:rsidP="005D2BE3">
      <w:r>
        <w:t xml:space="preserve">Theo </w:t>
      </w:r>
      <w:sdt>
        <w:sdtPr>
          <w:id w:val="-1977590586"/>
          <w:citation/>
        </w:sdtPr>
        <w:sdtContent>
          <w:r>
            <w:fldChar w:fldCharType="begin"/>
          </w:r>
          <w:r>
            <w:instrText xml:space="preserve"> CITATION Hoà15 \l 1033 </w:instrText>
          </w:r>
          <w:r>
            <w:fldChar w:fldCharType="separate"/>
          </w:r>
          <w:r w:rsidR="00E61945">
            <w:rPr>
              <w:noProof/>
            </w:rPr>
            <w:t>[2]</w:t>
          </w:r>
          <w:r>
            <w:fldChar w:fldCharType="end"/>
          </w:r>
        </w:sdtContent>
      </w:sdt>
      <w:r w:rsidR="00962134">
        <w:t>,</w:t>
      </w:r>
      <w:r>
        <w:t xml:space="preserve"> phân tích hướng đối tượng là gia đoạn phát triển một mô hình chính xác và súc tích của vấn đề, có thành phần là các đối tượng và khái niệm đời thự, deex hiểu đối với người sử dụng.</w:t>
      </w:r>
      <w:r w:rsidR="002D3A46">
        <w:t xml:space="preserve"> Sử dụng phương pháp đối tượng chúng ta có thể mô hình hóa các thực thể thuộc một vấn đề có thực mà vẫn giữ được cấu trúc, quan hệ cũng như hành vi của chúng.</w:t>
      </w:r>
    </w:p>
    <w:p w:rsidR="002D3A46" w:rsidRDefault="002D3A46" w:rsidP="007F0066">
      <w:pPr>
        <w:pStyle w:val="Heading3"/>
      </w:pPr>
      <w:bookmarkStart w:id="22" w:name="_Toc517098127"/>
      <w:r>
        <w:t>Khái niệm thiết kế hướng đối tượng (Object Oriented Design - OOD)</w:t>
      </w:r>
      <w:bookmarkEnd w:id="22"/>
    </w:p>
    <w:p w:rsidR="007F0066" w:rsidRDefault="007F0066" w:rsidP="007F0066">
      <w:r>
        <w:t xml:space="preserve">Theo </w:t>
      </w:r>
      <w:sdt>
        <w:sdtPr>
          <w:id w:val="-155684688"/>
          <w:citation/>
        </w:sdtPr>
        <w:sdtContent>
          <w:r>
            <w:fldChar w:fldCharType="begin"/>
          </w:r>
          <w:r>
            <w:instrText xml:space="preserve"> CITATION Hoà15 \l 1033 </w:instrText>
          </w:r>
          <w:r>
            <w:fldChar w:fldCharType="separate"/>
          </w:r>
          <w:r w:rsidR="00E61945">
            <w:rPr>
              <w:noProof/>
            </w:rPr>
            <w:t>[2]</w:t>
          </w:r>
          <w:r>
            <w:fldChar w:fldCharType="end"/>
          </w:r>
        </w:sdtContent>
      </w:sdt>
      <w:r w:rsidR="00962134">
        <w:t>,</w:t>
      </w:r>
      <w:r>
        <w:t xml:space="preserve"> thiết kế hướng đối tượng là giai đoạn tổ chức chương trình thành các tập hợp đối tượng cộng tác, mỗi đối tượng trong đó là thực thể của một lớp. Các lớp là thành viên của một cây cấu trúc với mối quan hệ thừa kế.</w:t>
      </w:r>
    </w:p>
    <w:p w:rsidR="00597890" w:rsidRDefault="00597890" w:rsidP="007F0066">
      <w:r>
        <w:t>Mục đích của giai đoạn OOD là tạo thiết kế dựa trên kết quả của giai đoạn OOA, dựa trên những quy định phi chức năng, những yêu cầu về môi trường, những yêu cầu về khả năng thực thi</w:t>
      </w:r>
      <w:r w:rsidR="003C3C0C">
        <w:t>.</w:t>
      </w:r>
    </w:p>
    <w:p w:rsidR="003C3C0C" w:rsidRDefault="003C3C0C" w:rsidP="007F0066">
      <w:r>
        <w:t>Trong giai đoạn OOD, nhà thiết kế định nghĩa các chức năng, thủ tục, thuộc tính cũng như mối quan hệ của một hay nhiều lớp.</w:t>
      </w:r>
    </w:p>
    <w:p w:rsidR="00A61C0C" w:rsidRDefault="00A61C0C" w:rsidP="000407DC">
      <w:pPr>
        <w:pStyle w:val="Heading3"/>
      </w:pPr>
      <w:bookmarkStart w:id="23" w:name="_Toc517098128"/>
      <w:r>
        <w:t xml:space="preserve">Khái niệm </w:t>
      </w:r>
      <w:r w:rsidR="000407DC">
        <w:t>UML</w:t>
      </w:r>
      <w:bookmarkEnd w:id="23"/>
    </w:p>
    <w:p w:rsidR="000407DC" w:rsidRDefault="000407DC" w:rsidP="000407DC">
      <w:r>
        <w:t>Ngôn ngữ mô hình hóa thống nhất (Unifield Modeling Language - UML)</w:t>
      </w:r>
      <w:r w:rsidR="00AC604E">
        <w:t xml:space="preserve"> là một ngôn ngữ mô hình hóa thống nhất, có phần chính bao gồm những ký hiệu hình học, được các phương pháp hướng đối tượng sử dụng để thể hiện và miêu tả các thiết kế của một hệ thống. UML là một ngôn ngữ để đặc tả, trực quan hóa, xây dựng, UML có thể được sử dụng làm công cụ giao tiếp giữa người dùng, nhà phân tích, nhà thiết kế và nhà phát triển phần mềm.</w:t>
      </w:r>
    </w:p>
    <w:p w:rsidR="009D4EF1" w:rsidRDefault="009D4EF1" w:rsidP="000407DC">
      <w:r>
        <w:lastRenderedPageBreak/>
        <w:t>UML được xây dựng với chủ đích là:</w:t>
      </w:r>
    </w:p>
    <w:p w:rsidR="009D4EF1" w:rsidRDefault="009D4EF1" w:rsidP="001C5A3E">
      <w:pPr>
        <w:pStyle w:val="ListParagraph"/>
        <w:numPr>
          <w:ilvl w:val="0"/>
          <w:numId w:val="11"/>
        </w:numPr>
      </w:pPr>
      <w:r>
        <w:t>Mô hình hóa các hệ thống sử dụng các khái niệm đối tượng.</w:t>
      </w:r>
    </w:p>
    <w:p w:rsidR="009D4EF1" w:rsidRDefault="009D4EF1" w:rsidP="001C5A3E">
      <w:pPr>
        <w:pStyle w:val="ListParagraph"/>
        <w:numPr>
          <w:ilvl w:val="0"/>
          <w:numId w:val="11"/>
        </w:numPr>
      </w:pPr>
      <w:r>
        <w:t>Thiết lập một kết nối từ nhận thức của con người đến các sự kiện cần mô hình hóa.</w:t>
      </w:r>
    </w:p>
    <w:p w:rsidR="009D4EF1" w:rsidRDefault="009D4EF1" w:rsidP="001C5A3E">
      <w:pPr>
        <w:pStyle w:val="ListParagraph"/>
        <w:numPr>
          <w:ilvl w:val="0"/>
          <w:numId w:val="11"/>
        </w:numPr>
      </w:pPr>
      <w:r>
        <w:t>Giải quyết vấn đề về mức độ kế thừa trong các hệ thống phức tạp, có nhiều ràng buộc khác nhau.</w:t>
      </w:r>
    </w:p>
    <w:p w:rsidR="009D4EF1" w:rsidRPr="000407DC" w:rsidRDefault="009D4EF1" w:rsidP="001C5A3E">
      <w:pPr>
        <w:pStyle w:val="ListParagraph"/>
        <w:numPr>
          <w:ilvl w:val="0"/>
          <w:numId w:val="11"/>
        </w:numPr>
      </w:pPr>
      <w:r>
        <w:t>Tạo một ngôn ngữ mô hình hóa có thể sử dụng bởi người và máy.</w:t>
      </w:r>
    </w:p>
    <w:p w:rsidR="00832E9E" w:rsidRDefault="00007043" w:rsidP="002D5C16">
      <w:pPr>
        <w:pStyle w:val="Heading2"/>
      </w:pPr>
      <w:bookmarkStart w:id="24" w:name="_Toc517098129"/>
      <w:r>
        <w:t>Mô hình MVC</w:t>
      </w:r>
      <w:bookmarkEnd w:id="24"/>
    </w:p>
    <w:p w:rsidR="00795B86" w:rsidRPr="00795B86" w:rsidRDefault="00795B86" w:rsidP="00795B86">
      <w:pPr>
        <w:pStyle w:val="Heading3"/>
      </w:pPr>
      <w:bookmarkStart w:id="25" w:name="_Toc517098130"/>
      <w:r>
        <w:t>Khái niệm mô hình MVC</w:t>
      </w:r>
      <w:bookmarkEnd w:id="25"/>
    </w:p>
    <w:p w:rsidR="00E16FF2" w:rsidRDefault="00E16FF2" w:rsidP="00962134">
      <w:pPr>
        <w:keepNext/>
        <w:ind w:firstLine="0"/>
      </w:pPr>
      <w:r>
        <w:rPr>
          <w:noProof/>
        </w:rPr>
        <w:drawing>
          <wp:inline distT="0" distB="0" distL="0" distR="0">
            <wp:extent cx="5580380" cy="3004185"/>
            <wp:effectExtent l="0" t="0" r="1270" b="5715"/>
            <wp:docPr id="9" name="Picture 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E16FF2" w:rsidRDefault="00E16FF2" w:rsidP="00B366F8">
      <w:pPr>
        <w:pStyle w:val="Caption"/>
      </w:pPr>
      <w:bookmarkStart w:id="26" w:name="_Toc517248259"/>
      <w:bookmarkStart w:id="27" w:name="_Ref517249725"/>
      <w:r w:rsidRPr="00E16FF2">
        <w:t>Hình</w:t>
      </w:r>
      <w:r>
        <w:t xml:space="preserve"> </w:t>
      </w:r>
      <w:r w:rsidR="004E7F72">
        <w:fldChar w:fldCharType="begin"/>
      </w:r>
      <w:r w:rsidR="004E7F72">
        <w:instrText xml:space="preserve"> STYLEREF 1 \s </w:instrText>
      </w:r>
      <w:r w:rsidR="004E7F72">
        <w:fldChar w:fldCharType="separate"/>
      </w:r>
      <w:r w:rsidR="00B366F8">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w:t>
      </w:r>
      <w:r w:rsidR="004E7F72">
        <w:fldChar w:fldCharType="end"/>
      </w:r>
      <w:bookmarkEnd w:id="27"/>
      <w:r>
        <w:t xml:space="preserve"> Mô tả về mô hình MVC</w:t>
      </w:r>
      <w:bookmarkEnd w:id="26"/>
      <w:r w:rsidR="006A33AA">
        <w:t xml:space="preserve"> </w:t>
      </w:r>
      <w:r w:rsidR="006A33AA" w:rsidRPr="006A33AA">
        <w:rPr>
          <w:color w:val="FF0000"/>
        </w:rPr>
        <w:t>(Nguồn…)</w:t>
      </w:r>
    </w:p>
    <w:p w:rsidR="007113AB" w:rsidRDefault="007113AB" w:rsidP="007113AB">
      <w:r>
        <w:t xml:space="preserve">Theo </w:t>
      </w:r>
      <w:sdt>
        <w:sdtPr>
          <w:id w:val="-1757976800"/>
          <w:citation/>
        </w:sdtPr>
        <w:sdtContent>
          <w:r>
            <w:fldChar w:fldCharType="begin"/>
          </w:r>
          <w:r>
            <w:instrText xml:space="preserve"> CITATION Fre15 \l 1033 </w:instrText>
          </w:r>
          <w:r>
            <w:fldChar w:fldCharType="separate"/>
          </w:r>
          <w:r w:rsidR="00E61945">
            <w:rPr>
              <w:noProof/>
            </w:rPr>
            <w:t>[3]</w:t>
          </w:r>
          <w:r>
            <w:fldChar w:fldCharType="end"/>
          </w:r>
        </w:sdtContent>
      </w:sdt>
      <w:r w:rsidR="00962134">
        <w:t>,</w:t>
      </w:r>
      <w: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r w:rsidR="00ED33CB">
        <w:t xml:space="preserve"> Mô tả về mô hình MVC được thể hiện trong </w:t>
      </w:r>
      <w:r w:rsidR="00ED33CB">
        <w:fldChar w:fldCharType="begin"/>
      </w:r>
      <w:r w:rsidR="00ED33CB">
        <w:instrText xml:space="preserve"> REF _Ref517249725 \h </w:instrText>
      </w:r>
      <w:r w:rsidR="00ED33CB">
        <w:fldChar w:fldCharType="separate"/>
      </w:r>
      <w:r w:rsidR="00ED33CB" w:rsidRPr="00E16FF2">
        <w:t>Hình</w:t>
      </w:r>
      <w:r w:rsidR="00ED33CB">
        <w:t xml:space="preserve"> </w:t>
      </w:r>
      <w:r w:rsidR="00ED33CB">
        <w:rPr>
          <w:noProof/>
        </w:rPr>
        <w:t>2</w:t>
      </w:r>
      <w:r w:rsidR="00ED33CB">
        <w:noBreakHyphen/>
      </w:r>
      <w:r w:rsidR="00ED33CB">
        <w:rPr>
          <w:noProof/>
        </w:rPr>
        <w:t>1</w:t>
      </w:r>
      <w:r w:rsidR="00ED33CB">
        <w:fldChar w:fldCharType="end"/>
      </w:r>
      <w:r w:rsidR="00ED33CB">
        <w:t>.</w:t>
      </w:r>
    </w:p>
    <w:p w:rsidR="00A50C55" w:rsidRDefault="00A50C55" w:rsidP="007113AB">
      <w:r>
        <w:t xml:space="preserve">Trong mô hình này thì: </w:t>
      </w:r>
    </w:p>
    <w:p w:rsidR="00A50C55" w:rsidRDefault="00A50C55" w:rsidP="006A33AA">
      <w:pPr>
        <w:pStyle w:val="ListParagraph"/>
        <w:numPr>
          <w:ilvl w:val="0"/>
          <w:numId w:val="12"/>
        </w:numPr>
        <w:ind w:left="284"/>
      </w:pPr>
      <w: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rsidR="00A50C55" w:rsidRDefault="00A50C55" w:rsidP="006A33AA">
      <w:pPr>
        <w:pStyle w:val="ListParagraph"/>
        <w:numPr>
          <w:ilvl w:val="0"/>
          <w:numId w:val="12"/>
        </w:numPr>
        <w:ind w:left="284"/>
      </w:pPr>
      <w:r>
        <w:t>View: có nhiệm vụ tiếp nhận dữ liệu từ controller và hiển thị nội dung qua giao diện website.</w:t>
      </w:r>
    </w:p>
    <w:p w:rsidR="00A50C55" w:rsidRDefault="00A50C55" w:rsidP="006A33AA">
      <w:pPr>
        <w:pStyle w:val="ListParagraph"/>
        <w:numPr>
          <w:ilvl w:val="0"/>
          <w:numId w:val="12"/>
        </w:numPr>
        <w:ind w:left="284"/>
      </w:pPr>
      <w:r>
        <w:lastRenderedPageBreak/>
        <w:t>Controller: đóng vai trò trung gian giữa model và view, có nhiệm vụ tiếp nhận yêu cầu từ client sau đó xử lý request, load model tương ứng và gửi data qua view tương ứng rồi trả kết quả về cho client.</w:t>
      </w:r>
    </w:p>
    <w:p w:rsidR="00795B86" w:rsidRDefault="00795B86" w:rsidP="00795B86">
      <w:pPr>
        <w:pStyle w:val="Heading3"/>
      </w:pPr>
      <w:bookmarkStart w:id="28" w:name="_Toc517098131"/>
      <w:r>
        <w:t>Ưu</w:t>
      </w:r>
      <w:r w:rsidR="00962134">
        <w:t>,</w:t>
      </w:r>
      <w:r>
        <w:t xml:space="preserve"> nhược điểm của mô hình MVC</w:t>
      </w:r>
      <w:bookmarkEnd w:id="28"/>
    </w:p>
    <w:p w:rsidR="00795B86" w:rsidRDefault="006C7708" w:rsidP="00BE2AB2">
      <w:r>
        <w:t>Ưu điểm:</w:t>
      </w:r>
    </w:p>
    <w:p w:rsidR="006C7708" w:rsidRDefault="006C7708" w:rsidP="006A33AA">
      <w:pPr>
        <w:pStyle w:val="ListParagraph"/>
        <w:numPr>
          <w:ilvl w:val="0"/>
          <w:numId w:val="12"/>
        </w:numPr>
        <w:ind w:left="284"/>
      </w:pPr>
      <w:r>
        <w:t>Hệ thống phân ra từng phần nên dễ dàng phát triển</w:t>
      </w:r>
    </w:p>
    <w:p w:rsidR="006C7708" w:rsidRDefault="006C7708" w:rsidP="006A33AA">
      <w:pPr>
        <w:pStyle w:val="ListParagraph"/>
        <w:numPr>
          <w:ilvl w:val="0"/>
          <w:numId w:val="12"/>
        </w:numPr>
        <w:ind w:left="284"/>
      </w:pPr>
      <w:r>
        <w:t>Chia thành nhiều modun nhỏ nên nhiều người có thể làm chung dự án</w:t>
      </w:r>
    </w:p>
    <w:p w:rsidR="006C7708" w:rsidRDefault="006C7708" w:rsidP="006A33AA">
      <w:pPr>
        <w:pStyle w:val="ListParagraph"/>
        <w:numPr>
          <w:ilvl w:val="0"/>
          <w:numId w:val="12"/>
        </w:numPr>
        <w:ind w:left="284"/>
      </w:pPr>
      <w:r>
        <w:t>Vấn đề bảo trì và nâng cấp dễ dàng hơn</w:t>
      </w:r>
    </w:p>
    <w:p w:rsidR="006C7708" w:rsidRDefault="006C7708" w:rsidP="006A33AA">
      <w:pPr>
        <w:pStyle w:val="ListParagraph"/>
        <w:numPr>
          <w:ilvl w:val="0"/>
          <w:numId w:val="12"/>
        </w:numPr>
        <w:ind w:left="284"/>
      </w:pPr>
      <w:r>
        <w:t>Dẽ dàng debug trong quá trình xây dựng</w:t>
      </w:r>
    </w:p>
    <w:p w:rsidR="00911C9F" w:rsidRDefault="00911C9F" w:rsidP="00911C9F">
      <w:r>
        <w:t>Nhược điểm:</w:t>
      </w:r>
    </w:p>
    <w:p w:rsidR="00E155DE" w:rsidRDefault="00911C9F" w:rsidP="006A33AA">
      <w:pPr>
        <w:pStyle w:val="ListParagraph"/>
        <w:numPr>
          <w:ilvl w:val="0"/>
          <w:numId w:val="12"/>
        </w:numPr>
        <w:ind w:left="284"/>
      </w:pPr>
      <w:r>
        <w:t>Xây dựng cầu kỳ và mất thời gian để xây dựng các thư viện.</w:t>
      </w:r>
    </w:p>
    <w:p w:rsidR="00B5089E" w:rsidRDefault="00B5089E" w:rsidP="00E155DE">
      <w:pPr>
        <w:pStyle w:val="Heading2"/>
      </w:pPr>
      <w:bookmarkStart w:id="29" w:name="_Toc517098132"/>
      <w:r w:rsidRPr="00E155DE">
        <w:t>Laravel Framework</w:t>
      </w:r>
      <w:bookmarkEnd w:id="29"/>
    </w:p>
    <w:p w:rsidR="00E155DE" w:rsidRDefault="004F0D56" w:rsidP="004F0D56">
      <w:pPr>
        <w:pStyle w:val="Heading3"/>
      </w:pPr>
      <w:bookmarkStart w:id="30" w:name="_Toc517098133"/>
      <w:r>
        <w:t>Framework là gì?</w:t>
      </w:r>
      <w:bookmarkEnd w:id="30"/>
    </w:p>
    <w:p w:rsidR="004F0D56" w:rsidRDefault="004F0D56" w:rsidP="004F0D56">
      <w:r>
        <w:t xml:space="preserve">Theo </w:t>
      </w:r>
      <w:sdt>
        <w:sdtPr>
          <w:id w:val="-1050376505"/>
          <w:citation/>
        </w:sdtPr>
        <w:sdtContent>
          <w:r>
            <w:fldChar w:fldCharType="begin"/>
          </w:r>
          <w:r>
            <w:instrText xml:space="preserve"> CITATION Dev \l 1033 </w:instrText>
          </w:r>
          <w:r>
            <w:fldChar w:fldCharType="separate"/>
          </w:r>
          <w:r w:rsidR="00E61945">
            <w:rPr>
              <w:noProof/>
            </w:rPr>
            <w:t>[4]</w:t>
          </w:r>
          <w:r>
            <w:fldChar w:fldCharType="end"/>
          </w:r>
        </w:sdtContent>
      </w:sdt>
      <w:r w:rsidR="00962134">
        <w:t>,</w:t>
      </w:r>
      <w:r>
        <w:t xml:space="preserve"> Framework là một thư viện các hàm xây dựng sẵn, chuyên dùng phục vụ cho công việc lập trình. Việc sử dụng các framework hỗ trợ công việc lập trình nhanh hơn, tiết kiệm thời gian và đảm bảo tính bảo mật hơn cho hệ thống.</w:t>
      </w:r>
    </w:p>
    <w:p w:rsidR="003956C9" w:rsidRDefault="003956C9" w:rsidP="003956C9">
      <w:pPr>
        <w:pStyle w:val="Heading3"/>
      </w:pPr>
      <w:bookmarkStart w:id="31" w:name="_Toc517098134"/>
      <w:r>
        <w:t>Laravel là gì?</w:t>
      </w:r>
      <w:bookmarkEnd w:id="31"/>
    </w:p>
    <w:p w:rsidR="00DD664B" w:rsidRDefault="00DD664B" w:rsidP="006A33AA">
      <w:pPr>
        <w:keepNext/>
        <w:ind w:firstLine="0"/>
      </w:pPr>
      <w:bookmarkStart w:id="32" w:name="_GoBack"/>
      <w:r>
        <w:rPr>
          <w:noProof/>
        </w:rPr>
        <w:drawing>
          <wp:inline distT="0" distB="0" distL="0" distR="0">
            <wp:extent cx="5580380" cy="23253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avel-696x290.jpg"/>
                    <pic:cNvPicPr/>
                  </pic:nvPicPr>
                  <pic:blipFill>
                    <a:blip r:embed="rId12">
                      <a:extLst>
                        <a:ext uri="{28A0092B-C50C-407E-A947-70E740481C1C}">
                          <a14:useLocalDpi xmlns:a14="http://schemas.microsoft.com/office/drawing/2010/main" val="0"/>
                        </a:ext>
                      </a:extLst>
                    </a:blip>
                    <a:stretch>
                      <a:fillRect/>
                    </a:stretch>
                  </pic:blipFill>
                  <pic:spPr>
                    <a:xfrm>
                      <a:off x="0" y="0"/>
                      <a:ext cx="5580380" cy="2325370"/>
                    </a:xfrm>
                    <a:prstGeom prst="rect">
                      <a:avLst/>
                    </a:prstGeom>
                  </pic:spPr>
                </pic:pic>
              </a:graphicData>
            </a:graphic>
          </wp:inline>
        </w:drawing>
      </w:r>
      <w:bookmarkEnd w:id="32"/>
    </w:p>
    <w:p w:rsidR="00DD664B" w:rsidRPr="00DD664B" w:rsidRDefault="00DD664B" w:rsidP="00B366F8">
      <w:pPr>
        <w:pStyle w:val="Caption"/>
      </w:pPr>
      <w:bookmarkStart w:id="33" w:name="_Toc517248260"/>
      <w:r>
        <w:t xml:space="preserve">Hình </w:t>
      </w:r>
      <w:r w:rsidR="004E7F72">
        <w:fldChar w:fldCharType="begin"/>
      </w:r>
      <w:r w:rsidR="004E7F72">
        <w:instrText xml:space="preserve"> STYLEREF 1 \s </w:instrText>
      </w:r>
      <w:r w:rsidR="004E7F72">
        <w:fldChar w:fldCharType="separate"/>
      </w:r>
      <w:r w:rsidR="00B366F8">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2</w:t>
      </w:r>
      <w:r w:rsidR="004E7F72">
        <w:fldChar w:fldCharType="end"/>
      </w:r>
      <w:r>
        <w:t xml:space="preserve"> </w:t>
      </w:r>
      <w:r w:rsidRPr="00B77C6C">
        <w:t>Laravel</w:t>
      </w:r>
      <w:bookmarkEnd w:id="33"/>
      <w:r w:rsidR="006A33AA">
        <w:t xml:space="preserve"> </w:t>
      </w:r>
      <w:r w:rsidR="006A33AA" w:rsidRPr="006A33AA">
        <w:rPr>
          <w:color w:val="FF0000"/>
        </w:rPr>
        <w:t>(Nguồn…)</w:t>
      </w:r>
    </w:p>
    <w:p w:rsidR="007A2A1A" w:rsidRDefault="007A2A1A" w:rsidP="007A2A1A">
      <w:r>
        <w:t xml:space="preserve">Theo </w:t>
      </w:r>
      <w:sdt>
        <w:sdtPr>
          <w:id w:val="535005123"/>
          <w:citation/>
        </w:sdtPr>
        <w:sdtContent>
          <w:r>
            <w:fldChar w:fldCharType="begin"/>
          </w:r>
          <w:r>
            <w:instrText xml:space="preserve"> CITATION fre15 \l 1033 </w:instrText>
          </w:r>
          <w:r>
            <w:fldChar w:fldCharType="separate"/>
          </w:r>
          <w:r w:rsidR="00E61945">
            <w:rPr>
              <w:noProof/>
            </w:rPr>
            <w:t>[5]</w:t>
          </w:r>
          <w:r>
            <w:fldChar w:fldCharType="end"/>
          </w:r>
        </w:sdtContent>
      </w:sdt>
      <w:r w:rsidR="00962134">
        <w:t>,</w:t>
      </w:r>
      <w:r>
        <w:t xml:space="preserve"> </w:t>
      </w:r>
      <w:r w:rsidR="00F56F94">
        <w:t>Laravel là một php framework, phiên bản đầu tiên được phát hành và tháng 6/2011. Ngay từ khi ra mắt laravel đã được chú ý bởi nhiều đặc điểm như Eloquent ORM, localization, models and relationships, routing, caching, sessions, views … chính tác giả laravel – taylor Otwell đã nói rằng Laravel được tạo để khắc phục những vấn đề còn vướng mắc và thiếu sót của codeigniter còn gặp phải.</w:t>
      </w:r>
    </w:p>
    <w:p w:rsidR="007C3105" w:rsidRDefault="007C3105" w:rsidP="007A2A1A">
      <w:r>
        <w:lastRenderedPageBreak/>
        <w:t>Đến thời điểm hiện tạ</w:t>
      </w:r>
      <w:r w:rsidRPr="006A33AA">
        <w:rPr>
          <w:color w:val="FF0000"/>
        </w:rPr>
        <w:t>i</w:t>
      </w:r>
      <w:r w:rsidR="00962134" w:rsidRPr="006A33AA">
        <w:rPr>
          <w:color w:val="FF0000"/>
        </w:rPr>
        <w:t xml:space="preserve"> ()</w:t>
      </w:r>
      <w:r w:rsidRPr="006A33AA">
        <w:rPr>
          <w:color w:val="FF0000"/>
        </w:rPr>
        <w:t xml:space="preserve"> </w:t>
      </w:r>
      <w:r>
        <w:t>Laravel đã phát hành phiên bản Laravel 5.6.</w:t>
      </w:r>
    </w:p>
    <w:p w:rsidR="00E07461" w:rsidRDefault="00E07461" w:rsidP="004A13CE">
      <w:pPr>
        <w:pStyle w:val="Heading3"/>
      </w:pPr>
      <w:bookmarkStart w:id="34" w:name="_Toc517098135"/>
      <w:r>
        <w:t>Tại sao nên lựa chọn Laravel</w:t>
      </w:r>
      <w:bookmarkEnd w:id="34"/>
    </w:p>
    <w:p w:rsidR="00D73DB3" w:rsidRPr="00D73DB3" w:rsidRDefault="00D73DB3" w:rsidP="00D73DB3">
      <w:r>
        <w:t>Một số lý do để chọn Laravel trong đề tài này:</w:t>
      </w:r>
    </w:p>
    <w:p w:rsidR="004A13CE" w:rsidRDefault="004A13CE" w:rsidP="001C5A3E">
      <w:pPr>
        <w:pStyle w:val="ListParagraph"/>
        <w:numPr>
          <w:ilvl w:val="0"/>
          <w:numId w:val="14"/>
        </w:numPr>
      </w:pPr>
      <w:r>
        <w:t>Được thừa hưởng những thế mạnh của các framework khác.</w:t>
      </w:r>
    </w:p>
    <w:p w:rsidR="004A13CE" w:rsidRDefault="004A13CE" w:rsidP="001C5A3E">
      <w:pPr>
        <w:pStyle w:val="ListParagraph"/>
        <w:numPr>
          <w:ilvl w:val="0"/>
          <w:numId w:val="14"/>
        </w:numPr>
      </w:pPr>
      <w:r>
        <w:t>Có số lượng người sử dụng nhiều nhất</w:t>
      </w:r>
    </w:p>
    <w:p w:rsidR="004A13CE" w:rsidRDefault="004A13CE" w:rsidP="001C5A3E">
      <w:pPr>
        <w:pStyle w:val="ListParagraph"/>
        <w:numPr>
          <w:ilvl w:val="0"/>
          <w:numId w:val="14"/>
        </w:numPr>
      </w:pPr>
      <w:r>
        <w:t>Docment rõ ràng, dễ học</w:t>
      </w:r>
    </w:p>
    <w:p w:rsidR="004A13CE" w:rsidRDefault="004A13CE" w:rsidP="001C5A3E">
      <w:pPr>
        <w:pStyle w:val="ListParagraph"/>
        <w:numPr>
          <w:ilvl w:val="0"/>
          <w:numId w:val="14"/>
        </w:numPr>
      </w:pPr>
      <w:r>
        <w:t>Sử dụng mô hình ORM rất đơn giản khi thao tác với Database</w:t>
      </w:r>
    </w:p>
    <w:p w:rsidR="004A13CE" w:rsidRDefault="004A13CE" w:rsidP="001C5A3E">
      <w:pPr>
        <w:pStyle w:val="ListParagraph"/>
        <w:numPr>
          <w:ilvl w:val="0"/>
          <w:numId w:val="14"/>
        </w:numPr>
      </w:pPr>
      <w:r>
        <w:t>Các lệnh tương tác với cơ sở dữ liệu ngắn gọn và thân thiện.</w:t>
      </w:r>
    </w:p>
    <w:p w:rsidR="004A13CE" w:rsidRDefault="004A13CE" w:rsidP="001C5A3E">
      <w:pPr>
        <w:pStyle w:val="ListParagraph"/>
        <w:numPr>
          <w:ilvl w:val="0"/>
          <w:numId w:val="14"/>
        </w:numPr>
      </w:pPr>
      <w:r>
        <w:t>Dễ dàng thích hợp các thư viện khác vào dự án, được quản lý bởi Composer</w:t>
      </w:r>
    </w:p>
    <w:p w:rsidR="004A13CE" w:rsidRDefault="004A13CE" w:rsidP="001C5A3E">
      <w:pPr>
        <w:pStyle w:val="ListParagraph"/>
        <w:numPr>
          <w:ilvl w:val="0"/>
          <w:numId w:val="14"/>
        </w:numPr>
      </w:pPr>
      <w:r>
        <w:t>Route rất mạnh tiện lợi cho việc điều hướng.</w:t>
      </w:r>
    </w:p>
    <w:p w:rsidR="00296908" w:rsidRDefault="00B946CB" w:rsidP="00B946CB">
      <w:pPr>
        <w:pStyle w:val="Heading2"/>
      </w:pPr>
      <w:bookmarkStart w:id="35" w:name="_Toc517098136"/>
      <w:r>
        <w:t>Github</w:t>
      </w:r>
      <w:bookmarkEnd w:id="35"/>
    </w:p>
    <w:p w:rsidR="00B946CB" w:rsidRDefault="00B946CB" w:rsidP="00B946CB">
      <w:pPr>
        <w:pStyle w:val="Heading3"/>
      </w:pPr>
      <w:bookmarkStart w:id="36" w:name="_Toc517098137"/>
      <w:r>
        <w:t>Github là gì?</w:t>
      </w:r>
      <w:bookmarkEnd w:id="36"/>
    </w:p>
    <w:p w:rsidR="00B946CB" w:rsidRDefault="00B946CB" w:rsidP="00B946CB">
      <w:r>
        <w:t xml:space="preserve">Theo </w:t>
      </w:r>
      <w:sdt>
        <w:sdtPr>
          <w:id w:val="1742448062"/>
          <w:citation/>
        </w:sdtPr>
        <w:sdtContent>
          <w:r>
            <w:fldChar w:fldCharType="begin"/>
          </w:r>
          <w:r>
            <w:instrText xml:space="preserve"> CITATION Tha \l 1033 </w:instrText>
          </w:r>
          <w:r>
            <w:fldChar w:fldCharType="separate"/>
          </w:r>
          <w:r w:rsidR="00E61945">
            <w:rPr>
              <w:noProof/>
            </w:rPr>
            <w:t>[6]</w:t>
          </w:r>
          <w:r>
            <w:fldChar w:fldCharType="end"/>
          </w:r>
        </w:sdtContent>
      </w:sdt>
      <w:r>
        <w:t xml:space="preserve"> Github là một dịch vụ máy chủ repository công cộng, mỗi người có thể tạo tài khoản trên đó để tạo ra các kho chứa của riêng mình để có thể làm việc. </w:t>
      </w:r>
    </w:p>
    <w:p w:rsidR="00B946CB" w:rsidRDefault="00B946CB" w:rsidP="00B946CB">
      <w:r>
        <w:t>Github hoạt động dựa trên hệ thống quản lý phiên bản phân tán</w:t>
      </w:r>
      <w:r w:rsidRPr="004E7F72">
        <w:rPr>
          <w:color w:val="FF0000"/>
        </w:rPr>
        <w:t xml:space="preserve"> (Distributed Vrsion Control System - DVCS) </w:t>
      </w:r>
      <w:r>
        <w:t>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w:t>
      </w:r>
      <w:r w:rsidR="006B1AA5">
        <w:t xml:space="preserve"> Và một máy tính khác (nếu họ có quyền truy cập) cũng có thể clone lại mã nguồn từ kho chứa hoặc clone lại một tập hợp các thay đổi mới nhất trên máy tính kia.</w:t>
      </w:r>
    </w:p>
    <w:p w:rsidR="009F156A" w:rsidRDefault="009F156A" w:rsidP="00962134">
      <w:pPr>
        <w:keepNext/>
        <w:ind w:firstLine="0"/>
        <w:jc w:val="center"/>
      </w:pPr>
      <w:r>
        <w:rPr>
          <w:noProof/>
        </w:rPr>
        <w:lastRenderedPageBreak/>
        <w:drawing>
          <wp:inline distT="0" distB="0" distL="0" distR="0">
            <wp:extent cx="3667125" cy="4129183"/>
            <wp:effectExtent l="0" t="0" r="0" b="508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13">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9F156A" w:rsidRPr="00B946CB" w:rsidRDefault="009F156A" w:rsidP="00B366F8">
      <w:pPr>
        <w:pStyle w:val="Caption"/>
      </w:pPr>
      <w:bookmarkStart w:id="37" w:name="_Toc517248261"/>
      <w:r>
        <w:t xml:space="preserve">Hình </w:t>
      </w:r>
      <w:r w:rsidR="004E7F72">
        <w:fldChar w:fldCharType="begin"/>
      </w:r>
      <w:r w:rsidR="004E7F72">
        <w:instrText xml:space="preserve"> STYLEREF 1 \s </w:instrText>
      </w:r>
      <w:r w:rsidR="004E7F72">
        <w:fldChar w:fldCharType="separate"/>
      </w:r>
      <w:r w:rsidR="00B366F8">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3</w:t>
      </w:r>
      <w:r w:rsidR="004E7F72">
        <w:fldChar w:fldCharType="end"/>
      </w:r>
      <w:r>
        <w:t xml:space="preserve"> </w:t>
      </w:r>
      <w:r w:rsidR="004E7F72">
        <w:t>M</w:t>
      </w:r>
      <w:r>
        <w:t>ô hình hoạt động DVCS</w:t>
      </w:r>
      <w:bookmarkEnd w:id="37"/>
      <w:r w:rsidR="004E7F72">
        <w:t xml:space="preserve"> </w:t>
      </w:r>
      <w:r w:rsidR="004E7F72" w:rsidRPr="004E7F72">
        <w:rPr>
          <w:color w:val="FF0000"/>
        </w:rPr>
        <w:t>(Nguồn …)</w:t>
      </w:r>
    </w:p>
    <w:p w:rsidR="004F0D56" w:rsidRDefault="003B1CF6" w:rsidP="003B1CF6">
      <w:pPr>
        <w:pStyle w:val="Heading3"/>
      </w:pPr>
      <w:bookmarkStart w:id="38" w:name="_Toc517098138"/>
      <w:r>
        <w:t>Tại sao nên sử dụng Git?</w:t>
      </w:r>
      <w:bookmarkEnd w:id="38"/>
    </w:p>
    <w:p w:rsidR="009773E2" w:rsidRDefault="009773E2" w:rsidP="009773E2">
      <w:r>
        <w:t xml:space="preserve">Theo </w:t>
      </w:r>
      <w:sdt>
        <w:sdtPr>
          <w:id w:val="-771783099"/>
          <w:citation/>
        </w:sdtPr>
        <w:sdtContent>
          <w:r>
            <w:fldChar w:fldCharType="begin"/>
          </w:r>
          <w:r>
            <w:instrText xml:space="preserve"> CITATION Tha \l 1033 </w:instrText>
          </w:r>
          <w:r>
            <w:fldChar w:fldCharType="separate"/>
          </w:r>
          <w:r w:rsidR="00E61945">
            <w:rPr>
              <w:noProof/>
            </w:rPr>
            <w:t>[6]</w:t>
          </w:r>
          <w:r>
            <w:fldChar w:fldCharType="end"/>
          </w:r>
        </w:sdtContent>
      </w:sdt>
      <w:r w:rsidR="00962134">
        <w:t>,</w:t>
      </w:r>
      <w:r>
        <w:t xml:space="preserve"> những lý do sau nên sử dụng Git là:</w:t>
      </w:r>
    </w:p>
    <w:p w:rsidR="009773E2" w:rsidRDefault="009773E2" w:rsidP="001C5A3E">
      <w:pPr>
        <w:pStyle w:val="ListParagraph"/>
        <w:numPr>
          <w:ilvl w:val="0"/>
          <w:numId w:val="15"/>
        </w:numPr>
      </w:pPr>
      <w:r>
        <w:t>Git dễ dàng sử dụng, an toàn và nhanh chóng</w:t>
      </w:r>
    </w:p>
    <w:p w:rsidR="009773E2" w:rsidRDefault="009773E2" w:rsidP="001C5A3E">
      <w:pPr>
        <w:pStyle w:val="ListParagraph"/>
        <w:numPr>
          <w:ilvl w:val="0"/>
          <w:numId w:val="15"/>
        </w:numPr>
      </w:pPr>
      <w:r>
        <w:t>Có thể giúp bạn quy trình làm việc code theo nhóm đơn giản, thuận tiện</w:t>
      </w:r>
    </w:p>
    <w:p w:rsidR="009773E2" w:rsidRDefault="009773E2" w:rsidP="001C5A3E">
      <w:pPr>
        <w:pStyle w:val="ListParagraph"/>
        <w:numPr>
          <w:ilvl w:val="0"/>
          <w:numId w:val="15"/>
        </w:numPr>
      </w:pPr>
      <w:r>
        <w:t>Có thể làm việc bất kỳ ở đâu vì chỉ cần clone mã nguồn từ kho chứa.</w:t>
      </w:r>
    </w:p>
    <w:p w:rsidR="00E37A6B" w:rsidRDefault="009773E2" w:rsidP="001C5A3E">
      <w:pPr>
        <w:pStyle w:val="ListParagraph"/>
        <w:numPr>
          <w:ilvl w:val="0"/>
          <w:numId w:val="15"/>
        </w:numPr>
      </w:pPr>
      <w:r>
        <w:t>Dễ dàng trong việc deployment sản phẩm</w:t>
      </w:r>
      <w:bookmarkStart w:id="39" w:name="_Toc169424247"/>
    </w:p>
    <w:p w:rsidR="00412F64" w:rsidRDefault="00412F64" w:rsidP="00412F64">
      <w:pPr>
        <w:pStyle w:val="Heading2"/>
      </w:pPr>
      <w:bookmarkStart w:id="40" w:name="_Toc517098139"/>
      <w:r>
        <w:t>Kết chương</w:t>
      </w:r>
      <w:bookmarkEnd w:id="40"/>
    </w:p>
    <w:p w:rsidR="00E37A6B" w:rsidRPr="007B40BC" w:rsidRDefault="001203D3" w:rsidP="00412F64">
      <w:r w:rsidRPr="007B40BC">
        <w:t>Ở</w:t>
      </w:r>
      <w:r w:rsidR="003A6319" w:rsidRPr="007B40BC">
        <w:t xml:space="preserve"> chương 2, chúng ta </w:t>
      </w:r>
      <w:r w:rsidR="00382C5A">
        <w:t>đã</w:t>
      </w:r>
      <w:r w:rsidR="003A6319" w:rsidRPr="007B40BC">
        <w:t xml:space="preserve"> nắm được những cơ sở l</w:t>
      </w:r>
      <w:r w:rsidR="00A32F31">
        <w:t>ý</w:t>
      </w:r>
      <w:r w:rsidR="003A6319" w:rsidRPr="007B40BC">
        <w:t xml:space="preserve"> thuyết sẽ áp dụng vào đồ án</w:t>
      </w:r>
      <w:r w:rsidR="00293959">
        <w:t>,</w:t>
      </w:r>
      <w:r w:rsidR="003A6319" w:rsidRPr="007B40BC">
        <w:t xml:space="preserve"> nghiên cứu để xây dựng website tuyển dụng việc làm. Ôn lại một số khái niệm, cách thức vận hành của các công nghệ sẽ được áp dụng vào đề tài đó là: sử dụng phương pháp phân tích và thiết kế hướng đối tượng theo UML, sử dụng Laravel Framework, sử dụng github.</w:t>
      </w:r>
    </w:p>
    <w:p w:rsidR="003A6319" w:rsidRPr="007B40BC" w:rsidRDefault="003A6319" w:rsidP="00412F64">
      <w:r w:rsidRPr="007B40BC">
        <w:t xml:space="preserve">Ở chương </w:t>
      </w:r>
      <w:r w:rsidR="00C12C61">
        <w:t>3</w:t>
      </w:r>
      <w:r w:rsidRPr="007B40BC">
        <w:t xml:space="preserve"> sẽ là phần phân tích thiết kế hệ thống website tuyển dụng việc làm với ngôn ngữ mô hình hóa UML.</w:t>
      </w:r>
    </w:p>
    <w:p w:rsidR="00E37A6B" w:rsidRPr="00E37A6B" w:rsidRDefault="00E37A6B" w:rsidP="00E37A6B"/>
    <w:p w:rsidR="00412F64" w:rsidRDefault="00412F64">
      <w:pPr>
        <w:spacing w:before="0" w:line="240" w:lineRule="auto"/>
        <w:ind w:firstLine="0"/>
        <w:jc w:val="left"/>
        <w:rPr>
          <w:rFonts w:cs="Arial"/>
          <w:b/>
          <w:bCs/>
          <w:kern w:val="32"/>
          <w:sz w:val="32"/>
          <w:szCs w:val="32"/>
        </w:rPr>
      </w:pPr>
      <w:r>
        <w:br w:type="page"/>
      </w:r>
    </w:p>
    <w:p w:rsidR="00466B47" w:rsidRDefault="005719FB" w:rsidP="00D530AC">
      <w:pPr>
        <w:pStyle w:val="Heading1"/>
      </w:pPr>
      <w:r>
        <w:lastRenderedPageBreak/>
        <w:t xml:space="preserve"> </w:t>
      </w:r>
      <w:bookmarkStart w:id="41" w:name="_Toc517098140"/>
      <w:r w:rsidR="0007352A">
        <w:t xml:space="preserve">PHÂN TÍCH </w:t>
      </w:r>
      <w:r w:rsidR="0028004F">
        <w:t>THIẾT KẾ HỆ THỐNG</w:t>
      </w:r>
      <w:bookmarkEnd w:id="41"/>
    </w:p>
    <w:p w:rsidR="0028004F" w:rsidRDefault="007A7D82" w:rsidP="00AA1E73">
      <w:r>
        <w:t xml:space="preserve">Trong chương này: </w:t>
      </w:r>
      <w:r w:rsidR="0028004F">
        <w:t>Phân tích thiết kế hệ thống</w:t>
      </w:r>
      <w:r>
        <w:t>,</w:t>
      </w:r>
      <w:r w:rsidR="0028004F">
        <w:t xml:space="preserve"> trình bày các quy trình nghiệp vụ, phân tích, thiết kế (dữ liệu, chức năng) của phần mềm, có các user case, biểu đồ luồng dữ liệu, mô hình thực thể liên kết,</w:t>
      </w:r>
      <w:r w:rsidR="008C3903">
        <w:t xml:space="preserve"> bảng thiết kế chi tiết cơ sở dữ liệu. Đây là chương quan trọng nhằm xác định được các tác nhân, chức năng cụ thể của hệ thống một cách chi tiết nhằm phục vụ cho việc bắt tay vào viết chương trình.</w:t>
      </w:r>
    </w:p>
    <w:p w:rsidR="001A08FA" w:rsidRDefault="00D9496E" w:rsidP="001A08FA">
      <w:pPr>
        <w:pStyle w:val="Heading2"/>
      </w:pPr>
      <w:bookmarkStart w:id="42" w:name="_Toc517098141"/>
      <w:bookmarkEnd w:id="39"/>
      <w:r>
        <w:t>Yêu cầu bài toán</w:t>
      </w:r>
      <w:r w:rsidR="001729ED">
        <w:t>, khảo sát nghiệp vụ</w:t>
      </w:r>
      <w:bookmarkEnd w:id="42"/>
    </w:p>
    <w:p w:rsidR="00E75CA6" w:rsidRDefault="00E75CA6" w:rsidP="00E75CA6">
      <w:pPr>
        <w:pStyle w:val="Heading3"/>
      </w:pPr>
      <w:bookmarkStart w:id="43" w:name="_Toc517098142"/>
      <w:r>
        <w:t>Giới thiệu về Công ty Cổ phần CPIT</w:t>
      </w:r>
      <w:bookmarkEnd w:id="43"/>
    </w:p>
    <w:p w:rsidR="00E75CA6" w:rsidRDefault="00E75CA6" w:rsidP="00E75CA6">
      <w:r>
        <w:t xml:space="preserve">Công ty Cổ phần CPIT </w:t>
      </w:r>
      <w:sdt>
        <w:sdtPr>
          <w:id w:val="-1057555191"/>
          <w:citation/>
        </w:sdtPr>
        <w:sdtContent>
          <w:r w:rsidR="00C74222">
            <w:fldChar w:fldCharType="begin"/>
          </w:r>
          <w:r w:rsidR="00C74222">
            <w:instrText xml:space="preserve"> CITATION Côn \l 1033 </w:instrText>
          </w:r>
          <w:r w:rsidR="00C74222">
            <w:fldChar w:fldCharType="separate"/>
          </w:r>
          <w:r w:rsidR="00E61945">
            <w:rPr>
              <w:noProof/>
            </w:rPr>
            <w:t>[7]</w:t>
          </w:r>
          <w:r w:rsidR="00C74222">
            <w:fldChar w:fldCharType="end"/>
          </w:r>
        </w:sdtContent>
      </w:sdt>
      <w:r w:rsidR="00C74222">
        <w:t xml:space="preserve"> </w:t>
      </w:r>
      <w:r>
        <w:t xml:space="preserve">được thành lập từ trung tâm xây dựng và phát triển công nghệ CPIT, năm 2005 trugn tâm chính thức đăng ký hoạt động. </w:t>
      </w:r>
    </w:p>
    <w:p w:rsidR="00E75CA6" w:rsidRDefault="00E75CA6" w:rsidP="00E75CA6">
      <w:r>
        <w:t>Tên công ty: Công ty cổ phần CPIT</w:t>
      </w:r>
    </w:p>
    <w:p w:rsidR="00E75CA6" w:rsidRDefault="00E75CA6" w:rsidP="00E75CA6">
      <w:r>
        <w:t>Đại điện: Ông Phạm Huy Chính</w:t>
      </w:r>
    </w:p>
    <w:p w:rsidR="00E75CA6" w:rsidRDefault="00E75CA6" w:rsidP="00E75CA6">
      <w:r>
        <w:t>Mã số doanh nghiệp: 0105009560</w:t>
      </w:r>
    </w:p>
    <w:p w:rsidR="00E75CA6" w:rsidRDefault="00E75CA6" w:rsidP="00E75CA6">
      <w:r>
        <w:t>Địa chỉ: 01A5, Đức Thắng, Bắc Từ Liêm, Hà Nội</w:t>
      </w:r>
    </w:p>
    <w:p w:rsidR="00E75CA6" w:rsidRDefault="00E75CA6" w:rsidP="00E75CA6">
      <w:r>
        <w:t>Điện thoại: 08 8668 2296 – 0243 752 5253</w:t>
      </w:r>
    </w:p>
    <w:p w:rsidR="00E75CA6" w:rsidRPr="00E75CA6" w:rsidRDefault="00E75CA6" w:rsidP="00E75CA6">
      <w:r>
        <w:t>Email</w:t>
      </w:r>
      <w:r w:rsidRPr="000B5F6A">
        <w:t xml:space="preserve">: </w:t>
      </w:r>
      <w:r w:rsidRPr="000B5F6A">
        <w:rPr>
          <w:rStyle w:val="Hyperlink"/>
          <w:color w:val="auto"/>
          <w:u w:val="none"/>
        </w:rPr>
        <w:t>headoffice@cpit.com.vn</w:t>
      </w:r>
    </w:p>
    <w:p w:rsidR="001A08FA" w:rsidRPr="00A16910" w:rsidRDefault="00650B8C" w:rsidP="001A08FA">
      <w:pPr>
        <w:pStyle w:val="Heading3"/>
      </w:pPr>
      <w:bookmarkStart w:id="44" w:name="_Toc517098143"/>
      <w:r>
        <w:t>Yêu cầu bài toán</w:t>
      </w:r>
      <w:bookmarkEnd w:id="44"/>
    </w:p>
    <w:p w:rsidR="001A08FA" w:rsidRDefault="00F746CB" w:rsidP="00585F4E">
      <w:r>
        <w:t xml:space="preserve">Công ty cổ phần </w:t>
      </w:r>
      <w:r w:rsidR="00D04E72">
        <w:t>CPIT</w:t>
      </w:r>
      <w:r w:rsidR="00733FA9">
        <w:t xml:space="preserve"> nhận thấy việc tuyển dụng và tìm kiếm các công việc liên quan các ngành như xây dựng, công trình…. đang rất nhiều và nhu cầu ngày càng tăng lên. Nhưng chưa thấy website nào phù hợp để đáp ứng yêu cầu trên. Vì vậy </w:t>
      </w:r>
      <w:r w:rsidR="0013790E">
        <w:t>Công ty cổ phần CPIT</w:t>
      </w:r>
      <w:r w:rsidR="00733FA9">
        <w:t xml:space="preserve"> đã đặt ra yêu cầu phát triển một website giúp các nhà tuyển dụng, nhà tìm việc dễ dàng tìm kiếm công việc phù hợp đơn giản và thuận tiện hơn.</w:t>
      </w:r>
    </w:p>
    <w:p w:rsidR="00B25F15" w:rsidRDefault="00733FA9" w:rsidP="003F721F">
      <w:pPr>
        <w:pStyle w:val="Heading4"/>
      </w:pPr>
      <w:r>
        <w:t>Yêu cầu về chức năng</w:t>
      </w:r>
    </w:p>
    <w:p w:rsidR="00733FA9" w:rsidRDefault="00733FA9" w:rsidP="00733FA9">
      <w:r>
        <w:t xml:space="preserve">Sau khi nắm bắt yêu cầu từ </w:t>
      </w:r>
      <w:r w:rsidR="00CE79DE">
        <w:t>Công ty cổ phần CPIT</w:t>
      </w:r>
      <w:r>
        <w:t>, em thấy có những chức năng quan trọng như sau:</w:t>
      </w:r>
    </w:p>
    <w:p w:rsidR="00733FA9" w:rsidRDefault="00733FA9" w:rsidP="00733FA9">
      <w:pPr>
        <w:pStyle w:val="ListParagraph"/>
        <w:numPr>
          <w:ilvl w:val="0"/>
          <w:numId w:val="16"/>
        </w:numPr>
      </w:pPr>
      <w:r>
        <w:t>Chức năng tìm kiếm</w:t>
      </w:r>
    </w:p>
    <w:p w:rsidR="00733FA9" w:rsidRDefault="00733FA9" w:rsidP="00733FA9">
      <w:pPr>
        <w:pStyle w:val="ListParagraph"/>
        <w:numPr>
          <w:ilvl w:val="0"/>
          <w:numId w:val="16"/>
        </w:numPr>
      </w:pPr>
      <w:r>
        <w:t>Chức năng đăng ký nhận thông tin qua email</w:t>
      </w:r>
    </w:p>
    <w:p w:rsidR="00733FA9" w:rsidRDefault="00733FA9" w:rsidP="00733FA9">
      <w:pPr>
        <w:pStyle w:val="ListParagraph"/>
        <w:numPr>
          <w:ilvl w:val="0"/>
          <w:numId w:val="16"/>
        </w:numPr>
      </w:pPr>
      <w:r>
        <w:t>Cập nhập chi tiết hồ sơ</w:t>
      </w:r>
    </w:p>
    <w:p w:rsidR="00733FA9" w:rsidRDefault="00733FA9" w:rsidP="00733FA9">
      <w:pPr>
        <w:pStyle w:val="ListParagraph"/>
        <w:numPr>
          <w:ilvl w:val="0"/>
          <w:numId w:val="16"/>
        </w:numPr>
      </w:pPr>
      <w:r>
        <w:t>Đăng ký, đăng nhập</w:t>
      </w:r>
    </w:p>
    <w:p w:rsidR="00733FA9" w:rsidRDefault="00733FA9" w:rsidP="00733FA9">
      <w:pPr>
        <w:pStyle w:val="ListParagraph"/>
        <w:numPr>
          <w:ilvl w:val="0"/>
          <w:numId w:val="16"/>
        </w:numPr>
      </w:pPr>
      <w:r>
        <w:t>Đăng tin tuyển dụng</w:t>
      </w:r>
    </w:p>
    <w:p w:rsidR="00733FA9" w:rsidRDefault="00733FA9" w:rsidP="00733FA9">
      <w:pPr>
        <w:pStyle w:val="ListParagraph"/>
        <w:numPr>
          <w:ilvl w:val="0"/>
          <w:numId w:val="16"/>
        </w:numPr>
      </w:pPr>
      <w:r>
        <w:t>Nộp hồ sơ ứng tuyển</w:t>
      </w:r>
      <w:r w:rsidR="00021025">
        <w:t>, báo giá</w:t>
      </w:r>
    </w:p>
    <w:p w:rsidR="00021025" w:rsidRPr="00733FA9" w:rsidRDefault="00021025" w:rsidP="00021025">
      <w:pPr>
        <w:pStyle w:val="ListParagraph"/>
        <w:numPr>
          <w:ilvl w:val="0"/>
          <w:numId w:val="16"/>
        </w:numPr>
      </w:pPr>
      <w:r>
        <w:lastRenderedPageBreak/>
        <w:t>Đánh giá đối tác sau khi giao dịch thành công</w:t>
      </w:r>
    </w:p>
    <w:p w:rsidR="00B25F15" w:rsidRDefault="00021025" w:rsidP="003F721F">
      <w:pPr>
        <w:pStyle w:val="Heading4"/>
      </w:pPr>
      <w:r>
        <w:t>Yêu cầu về giao diện</w:t>
      </w:r>
    </w:p>
    <w:p w:rsidR="00021025" w:rsidRDefault="00021025" w:rsidP="00021025">
      <w:r>
        <w:t xml:space="preserve">Về giao diện </w:t>
      </w:r>
      <w:r w:rsidR="00F746CB">
        <w:t>Công ty</w:t>
      </w:r>
      <w:r w:rsidR="00CF3330">
        <w:t xml:space="preserve"> cổ phần CPIT </w:t>
      </w:r>
      <w:r>
        <w:t>đề ra yêu cầu về giao diện như sau:</w:t>
      </w:r>
    </w:p>
    <w:p w:rsidR="00021025" w:rsidRDefault="00021025" w:rsidP="00021025">
      <w:pPr>
        <w:pStyle w:val="ListParagraph"/>
        <w:numPr>
          <w:ilvl w:val="0"/>
          <w:numId w:val="17"/>
        </w:numPr>
      </w:pPr>
      <w:r>
        <w:t>Trang chủ giao diện đơn giản, thân thiện</w:t>
      </w:r>
    </w:p>
    <w:p w:rsidR="00021025" w:rsidRDefault="00021025" w:rsidP="00021025">
      <w:pPr>
        <w:pStyle w:val="ListParagraph"/>
        <w:numPr>
          <w:ilvl w:val="0"/>
          <w:numId w:val="17"/>
        </w:numPr>
      </w:pPr>
      <w:r>
        <w:t xml:space="preserve"> Trang tìm kiếm, kết quả làm nổi bật lên các trường quan trọng như: tên công ty, thời hạn đăng tuyển…</w:t>
      </w:r>
    </w:p>
    <w:p w:rsidR="00021025" w:rsidRDefault="00021025" w:rsidP="00021025">
      <w:pPr>
        <w:pStyle w:val="ListParagraph"/>
        <w:numPr>
          <w:ilvl w:val="0"/>
          <w:numId w:val="17"/>
        </w:numPr>
      </w:pPr>
      <w:r>
        <w:t>Bố cục hài hòa, màu sắc dễ nhìn</w:t>
      </w:r>
    </w:p>
    <w:p w:rsidR="00AD2C54" w:rsidRDefault="00AD2C54" w:rsidP="003F721F">
      <w:pPr>
        <w:pStyle w:val="Heading4"/>
      </w:pPr>
      <w:r>
        <w:t>Yêu cầu về hệ thống</w:t>
      </w:r>
    </w:p>
    <w:p w:rsidR="00AD2C54" w:rsidRDefault="00AD2C54" w:rsidP="00AD2C54">
      <w:pPr>
        <w:pStyle w:val="ListParagraph"/>
        <w:numPr>
          <w:ilvl w:val="0"/>
          <w:numId w:val="17"/>
        </w:numPr>
      </w:pPr>
      <w:r>
        <w:t>Hệ thống hoạt động nhanh, chính xác</w:t>
      </w:r>
    </w:p>
    <w:p w:rsidR="00AD2C54" w:rsidRPr="00AD2C54" w:rsidRDefault="00AD2C54" w:rsidP="00AD2C54">
      <w:pPr>
        <w:pStyle w:val="ListParagraph"/>
        <w:numPr>
          <w:ilvl w:val="0"/>
          <w:numId w:val="17"/>
        </w:numPr>
      </w:pPr>
      <w:r>
        <w:t>Có thể nâng cấp, update, bảo trì dễ dàng</w:t>
      </w:r>
    </w:p>
    <w:p w:rsidR="001A08FA" w:rsidRDefault="005439E2" w:rsidP="001A08FA">
      <w:pPr>
        <w:pStyle w:val="Heading3"/>
      </w:pPr>
      <w:bookmarkStart w:id="45" w:name="_Toc517098144"/>
      <w:r>
        <w:t>Khảo sát nghiệp vụ</w:t>
      </w:r>
      <w:bookmarkEnd w:id="45"/>
    </w:p>
    <w:p w:rsidR="00404826" w:rsidRDefault="008305A5" w:rsidP="009E5235">
      <w:pPr>
        <w:pStyle w:val="Heading4"/>
        <w:numPr>
          <w:ilvl w:val="0"/>
          <w:numId w:val="21"/>
        </w:numPr>
      </w:pPr>
      <w:r>
        <w:t>Ưu điểm</w:t>
      </w:r>
    </w:p>
    <w:p w:rsidR="008305A5" w:rsidRDefault="00BA6698" w:rsidP="008305A5">
      <w:r>
        <w:t xml:space="preserve">Hiện nay trên internet có rất nhiều website tuyển dụng việc làm như: </w:t>
      </w:r>
      <w:r w:rsidRPr="00BA6698">
        <w:t>vietnamworks</w:t>
      </w:r>
      <w:r>
        <w:t xml:space="preserve">, itviec, </w:t>
      </w:r>
      <w:r w:rsidRPr="00BA6698">
        <w:t>vlance</w:t>
      </w:r>
      <w:r>
        <w:t>…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rsidR="00BA6698" w:rsidRDefault="00BA6698" w:rsidP="009E5235">
      <w:pPr>
        <w:pStyle w:val="ListParagraph"/>
        <w:numPr>
          <w:ilvl w:val="0"/>
          <w:numId w:val="22"/>
        </w:numPr>
      </w:pPr>
      <w:r>
        <w:t>Đăng tin tuyển dụng</w:t>
      </w:r>
    </w:p>
    <w:p w:rsidR="00BA6698" w:rsidRDefault="00BA6698" w:rsidP="009E5235">
      <w:pPr>
        <w:pStyle w:val="ListParagraph"/>
        <w:numPr>
          <w:ilvl w:val="0"/>
          <w:numId w:val="22"/>
        </w:numPr>
      </w:pPr>
      <w:r>
        <w:t>Tìm kiếm việc làm</w:t>
      </w:r>
    </w:p>
    <w:p w:rsidR="00BA6698" w:rsidRDefault="00BA6698" w:rsidP="009E5235">
      <w:pPr>
        <w:pStyle w:val="ListParagraph"/>
        <w:numPr>
          <w:ilvl w:val="0"/>
          <w:numId w:val="22"/>
        </w:numPr>
      </w:pPr>
      <w:r>
        <w:t>Gợi ý việc làm phù hợp</w:t>
      </w:r>
    </w:p>
    <w:p w:rsidR="00BA6698" w:rsidRPr="008305A5" w:rsidRDefault="00BA6698" w:rsidP="009E5235">
      <w:pPr>
        <w:pStyle w:val="ListParagraph"/>
        <w:numPr>
          <w:ilvl w:val="0"/>
          <w:numId w:val="22"/>
        </w:numPr>
      </w:pPr>
      <w:r>
        <w:t>Gửi email thông báo khi có việc làm phù hợp</w:t>
      </w:r>
    </w:p>
    <w:p w:rsidR="008305A5" w:rsidRDefault="008305A5" w:rsidP="003F721F">
      <w:pPr>
        <w:pStyle w:val="Heading4"/>
      </w:pPr>
      <w:r>
        <w:t>Nhược điểm</w:t>
      </w:r>
    </w:p>
    <w:p w:rsidR="00BA6698" w:rsidRDefault="00BA6698" w:rsidP="00BA6698">
      <w:r>
        <w:t xml:space="preserve">Vì yêu cầu bài toán </w:t>
      </w:r>
      <w:r w:rsidR="00D60F2C">
        <w:t>dành cho các công việc đặc thù về xây dựng, hạ tầng nên có những yêu cầu riêng mà bản thân chưa được tham khảo, chỉ được biết qua mô tả yêu cầu từ khách hàng dẫn đến có những mơ hồ trong bài toán ví dụ như: Quy trình chào giá</w:t>
      </w:r>
      <w:r w:rsidR="002B2BE5">
        <w:t xml:space="preserve"> (hình thức đấu thầu), quy trình đánh giá đối tác sau khi hợp tác thành công.</w:t>
      </w:r>
      <w:r w:rsidR="00AF54F0">
        <w:t xml:space="preserve"> Song trong quá trình khảo sát nghiệp vụ gặp trực tiếp khách hàng đã được nghe giải thích về quy trình, luồng hoạt động của hệ thống.</w:t>
      </w:r>
    </w:p>
    <w:p w:rsidR="00AF54F0" w:rsidRPr="00BA6698" w:rsidRDefault="00AF54F0" w:rsidP="00BA6698">
      <w:r>
        <w:t>Tiếp theo là yêu cầu mà khách hàng đưa ra, khách hàng không phải là người trong ngành công nghệ thông tin nên yêu cầu đặt ra sử dụng ngôn ngữ tự nhiên, đi theo hướng miêu tả thực tế nên việc xác định lại yêu cầu cũng gặp một chút khó khăn.</w:t>
      </w:r>
      <w:r w:rsidR="00835602">
        <w:t xml:space="preserve"> </w:t>
      </w:r>
    </w:p>
    <w:p w:rsidR="008305A5" w:rsidRDefault="008305A5" w:rsidP="003F721F">
      <w:pPr>
        <w:pStyle w:val="Heading4"/>
      </w:pPr>
      <w:r>
        <w:lastRenderedPageBreak/>
        <w:t>Các đối tượng tham gia vào hệ thống</w:t>
      </w:r>
    </w:p>
    <w:p w:rsidR="00835602" w:rsidRDefault="00835602" w:rsidP="009E5235">
      <w:pPr>
        <w:pStyle w:val="ListParagraph"/>
        <w:numPr>
          <w:ilvl w:val="0"/>
          <w:numId w:val="22"/>
        </w:numPr>
      </w:pPr>
      <w:r>
        <w:t>Người tìm việc</w:t>
      </w:r>
    </w:p>
    <w:p w:rsidR="00835602" w:rsidRDefault="00835602" w:rsidP="009E5235">
      <w:pPr>
        <w:pStyle w:val="ListParagraph"/>
        <w:numPr>
          <w:ilvl w:val="0"/>
          <w:numId w:val="23"/>
        </w:numPr>
      </w:pPr>
      <w:r>
        <w:t>Là người tìm kiếm các công việc trên website</w:t>
      </w:r>
    </w:p>
    <w:p w:rsidR="00835602" w:rsidRDefault="00835602" w:rsidP="009E5235">
      <w:pPr>
        <w:pStyle w:val="ListParagraph"/>
        <w:numPr>
          <w:ilvl w:val="0"/>
          <w:numId w:val="22"/>
        </w:numPr>
      </w:pPr>
      <w:r>
        <w:t>Người đăng việc</w:t>
      </w:r>
    </w:p>
    <w:p w:rsidR="00835602" w:rsidRDefault="00835602" w:rsidP="009E5235">
      <w:pPr>
        <w:pStyle w:val="ListParagraph"/>
        <w:numPr>
          <w:ilvl w:val="0"/>
          <w:numId w:val="23"/>
        </w:numPr>
      </w:pPr>
      <w:r>
        <w:t>Là người đăng các thông tin tuyển dụng lên website</w:t>
      </w:r>
    </w:p>
    <w:p w:rsidR="00835602" w:rsidRDefault="00835602" w:rsidP="009E5235">
      <w:pPr>
        <w:pStyle w:val="ListParagraph"/>
        <w:numPr>
          <w:ilvl w:val="0"/>
          <w:numId w:val="22"/>
        </w:numPr>
      </w:pPr>
      <w:r>
        <w:t>Người quản trị hệ thống</w:t>
      </w:r>
    </w:p>
    <w:p w:rsidR="00835602" w:rsidRPr="00835602" w:rsidRDefault="00835602" w:rsidP="009E5235">
      <w:pPr>
        <w:pStyle w:val="ListParagraph"/>
        <w:numPr>
          <w:ilvl w:val="0"/>
          <w:numId w:val="23"/>
        </w:numPr>
      </w:pPr>
      <w:r>
        <w:t>Là người quản trị hệ thống, thống kê, báo cáo.</w:t>
      </w:r>
    </w:p>
    <w:p w:rsidR="001A08FA" w:rsidRDefault="00543791" w:rsidP="001A08FA">
      <w:pPr>
        <w:pStyle w:val="Heading2"/>
      </w:pPr>
      <w:bookmarkStart w:id="46" w:name="_Toc517098145"/>
      <w:r>
        <w:t>Xác định các Actor và Usecase</w:t>
      </w:r>
      <w:bookmarkEnd w:id="46"/>
    </w:p>
    <w:p w:rsidR="001A08FA" w:rsidRPr="00A16910" w:rsidRDefault="008B1A92" w:rsidP="001A08FA">
      <w:pPr>
        <w:pStyle w:val="Heading3"/>
      </w:pPr>
      <w:bookmarkStart w:id="47" w:name="_Toc517098146"/>
      <w:r>
        <w:t>Các tác nhận tham gia vào hệ thống</w:t>
      </w:r>
      <w:bookmarkEnd w:id="47"/>
    </w:p>
    <w:p w:rsidR="001A08FA" w:rsidRDefault="002C48A8" w:rsidP="001A08FA">
      <w:pPr>
        <w:pStyle w:val="Heading3"/>
      </w:pPr>
      <w:bookmarkStart w:id="48" w:name="_Toc517098147"/>
      <w:r>
        <w:t>Biểu đồ các Actor và Usecase</w:t>
      </w:r>
      <w:bookmarkEnd w:id="48"/>
    </w:p>
    <w:p w:rsidR="000B5F6A" w:rsidRPr="000B5F6A" w:rsidRDefault="000B5F6A" w:rsidP="000B5F6A">
      <w:r>
        <w:t xml:space="preserve">Biểu đồ usecase của website xem ở </w:t>
      </w:r>
      <w:r w:rsidR="00CB4DA2">
        <w:t>Phụ lục 2 (Trang …)</w:t>
      </w:r>
    </w:p>
    <w:p w:rsidR="009A074D" w:rsidRDefault="009A074D" w:rsidP="009E5235">
      <w:pPr>
        <w:pStyle w:val="Heading4"/>
        <w:numPr>
          <w:ilvl w:val="0"/>
          <w:numId w:val="18"/>
        </w:numPr>
      </w:pPr>
      <w:r>
        <w:t>Actor</w:t>
      </w:r>
    </w:p>
    <w:p w:rsidR="00023958" w:rsidRDefault="00A17479" w:rsidP="009E5235">
      <w:pPr>
        <w:pStyle w:val="ListParagraph"/>
        <w:numPr>
          <w:ilvl w:val="0"/>
          <w:numId w:val="19"/>
        </w:numPr>
      </w:pPr>
      <w:r>
        <w:t>Khách truy cập: Người dùng trực tiếp sử dụng website những chưa có tài khoản hoặc chưa đăng nhập tài khoản.</w:t>
      </w:r>
    </w:p>
    <w:p w:rsidR="00A17479" w:rsidRDefault="00A17479" w:rsidP="009E5235">
      <w:pPr>
        <w:pStyle w:val="ListParagraph"/>
        <w:numPr>
          <w:ilvl w:val="0"/>
          <w:numId w:val="19"/>
        </w:numPr>
      </w:pPr>
      <w:r>
        <w:t>Người tìm việc: Người đi tìm việc đã đăng nhập tài khoản vào website.</w:t>
      </w:r>
    </w:p>
    <w:p w:rsidR="00A17479" w:rsidRDefault="00A17479" w:rsidP="00A17479">
      <w:pPr>
        <w:pStyle w:val="ListParagraph"/>
        <w:ind w:left="1287" w:firstLine="0"/>
      </w:pPr>
      <w:r>
        <w:t>Dễ nhận thấy, người tìm việc kế thừa toàn bộ quyền của khách truy cập</w:t>
      </w:r>
    </w:p>
    <w:p w:rsidR="00A17479" w:rsidRDefault="00A17479" w:rsidP="00962134">
      <w:pPr>
        <w:pStyle w:val="ListParagraph"/>
        <w:keepNext/>
        <w:ind w:left="0" w:firstLine="0"/>
        <w:jc w:val="center"/>
      </w:pPr>
      <w:r>
        <w:rPr>
          <w:noProof/>
        </w:rPr>
        <w:drawing>
          <wp:inline distT="0" distB="0" distL="0" distR="0">
            <wp:extent cx="3219048" cy="1514286"/>
            <wp:effectExtent l="0" t="0" r="635" b="0"/>
            <wp:docPr id="3" name="Picture 3" descr="A picture containing athletic gam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4-18_193333.png"/>
                    <pic:cNvPicPr/>
                  </pic:nvPicPr>
                  <pic:blipFill>
                    <a:blip r:embed="rId14">
                      <a:extLst>
                        <a:ext uri="{28A0092B-C50C-407E-A947-70E740481C1C}">
                          <a14:useLocalDpi xmlns:a14="http://schemas.microsoft.com/office/drawing/2010/main" val="0"/>
                        </a:ext>
                      </a:extLst>
                    </a:blip>
                    <a:stretch>
                      <a:fillRect/>
                    </a:stretch>
                  </pic:blipFill>
                  <pic:spPr>
                    <a:xfrm>
                      <a:off x="0" y="0"/>
                      <a:ext cx="3219048" cy="1514286"/>
                    </a:xfrm>
                    <a:prstGeom prst="rect">
                      <a:avLst/>
                    </a:prstGeom>
                  </pic:spPr>
                </pic:pic>
              </a:graphicData>
            </a:graphic>
          </wp:inline>
        </w:drawing>
      </w:r>
    </w:p>
    <w:p w:rsidR="00A17479" w:rsidRDefault="00A17479" w:rsidP="00B366F8">
      <w:pPr>
        <w:pStyle w:val="Caption"/>
      </w:pPr>
      <w:bookmarkStart w:id="49" w:name="_Toc517248263"/>
      <w:r w:rsidRPr="00A17479">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w:t>
      </w:r>
      <w:r w:rsidR="004E7F72">
        <w:fldChar w:fldCharType="end"/>
      </w:r>
      <w:r w:rsidRPr="00A17479">
        <w:t xml:space="preserve"> Sự kế thừa của actor</w:t>
      </w:r>
      <w:bookmarkEnd w:id="49"/>
    </w:p>
    <w:p w:rsidR="002E0A96" w:rsidRDefault="002E0A96" w:rsidP="009E5235">
      <w:pPr>
        <w:pStyle w:val="ListParagraph"/>
        <w:numPr>
          <w:ilvl w:val="0"/>
          <w:numId w:val="20"/>
        </w:numPr>
      </w:pPr>
      <w:r>
        <w:t>Người đăng việc: Người dùng trực tiếp trên website đã đăng nhập tài khoản.</w:t>
      </w:r>
    </w:p>
    <w:p w:rsidR="00187066" w:rsidRPr="002E0A96" w:rsidRDefault="00187066" w:rsidP="009E5235">
      <w:pPr>
        <w:pStyle w:val="ListParagraph"/>
        <w:numPr>
          <w:ilvl w:val="0"/>
          <w:numId w:val="20"/>
        </w:numPr>
      </w:pPr>
      <w:r>
        <w:t>Admin: Người quản trị toàn quyền hệ thống.</w:t>
      </w:r>
    </w:p>
    <w:p w:rsidR="009A074D" w:rsidRDefault="009A074D" w:rsidP="003F721F">
      <w:pPr>
        <w:pStyle w:val="Heading4"/>
      </w:pPr>
      <w:r>
        <w:t>Usecase</w:t>
      </w:r>
    </w:p>
    <w:p w:rsidR="0078571D" w:rsidRDefault="0078571D" w:rsidP="007A1B0E">
      <w:pPr>
        <w:pStyle w:val="Heading5"/>
      </w:pPr>
      <w:r>
        <w:t>Các usecase chính</w:t>
      </w:r>
    </w:p>
    <w:p w:rsidR="0078571D" w:rsidRDefault="0078571D" w:rsidP="009E5235">
      <w:pPr>
        <w:pStyle w:val="ListParagraph"/>
        <w:numPr>
          <w:ilvl w:val="0"/>
          <w:numId w:val="20"/>
        </w:numPr>
      </w:pPr>
      <w:r>
        <w:t xml:space="preserve">Khách: Đăng ký tài khoản, đăng nhập tài khoản, tìm kiếm việc làm, </w:t>
      </w:r>
    </w:p>
    <w:p w:rsidR="0078571D" w:rsidRDefault="0078571D" w:rsidP="009E5235">
      <w:pPr>
        <w:pStyle w:val="ListParagraph"/>
        <w:numPr>
          <w:ilvl w:val="0"/>
          <w:numId w:val="20"/>
        </w:numPr>
      </w:pPr>
      <w:r>
        <w:t>Người tìm việc: Ứng tuyển việc làm, lưu công ty tuyển dụng, lưu công việc, đăng xuất.</w:t>
      </w:r>
    </w:p>
    <w:p w:rsidR="0078571D" w:rsidRDefault="0078571D" w:rsidP="009E5235">
      <w:pPr>
        <w:pStyle w:val="ListParagraph"/>
        <w:numPr>
          <w:ilvl w:val="0"/>
          <w:numId w:val="20"/>
        </w:numPr>
      </w:pPr>
      <w:r>
        <w:t>Người đăng việc: Đăng ký, đăng nhập, đăng tin tuyển dụng, tìm kiếm ứng viên, quản lý ứng viên, xem danh sach sứng tuyển.</w:t>
      </w:r>
    </w:p>
    <w:p w:rsidR="00A65DDB" w:rsidRDefault="00A65DDB" w:rsidP="009E5235">
      <w:pPr>
        <w:pStyle w:val="ListParagraph"/>
        <w:numPr>
          <w:ilvl w:val="0"/>
          <w:numId w:val="20"/>
        </w:numPr>
      </w:pPr>
      <w:r>
        <w:lastRenderedPageBreak/>
        <w:t>Admin: xuất báo cáo, quản lý user, gửi mail phù hợp cho ứng viên nhà tuyển dụng, xuất báo cáo.</w:t>
      </w:r>
    </w:p>
    <w:p w:rsidR="008905B3" w:rsidRDefault="008905B3" w:rsidP="007A1B0E">
      <w:pPr>
        <w:pStyle w:val="Heading5"/>
      </w:pPr>
      <w:r>
        <w:t>Các usecase phụ</w:t>
      </w:r>
    </w:p>
    <w:p w:rsidR="00A65DDB" w:rsidRDefault="00A65DDB" w:rsidP="009E5235">
      <w:pPr>
        <w:pStyle w:val="ListParagraph"/>
        <w:numPr>
          <w:ilvl w:val="0"/>
          <w:numId w:val="20"/>
        </w:numPr>
      </w:pPr>
      <w:r>
        <w:t>Khách: Đăng ký, đăng nhập qua email hoặc facebook</w:t>
      </w:r>
    </w:p>
    <w:p w:rsidR="00F965A6" w:rsidRDefault="00F965A6" w:rsidP="009E5235">
      <w:pPr>
        <w:pStyle w:val="ListParagraph"/>
        <w:numPr>
          <w:ilvl w:val="0"/>
          <w:numId w:val="20"/>
        </w:numPr>
      </w:pPr>
      <w:r>
        <w:t>Người tìm việc: Chào giá khi ứng tuyển</w:t>
      </w:r>
    </w:p>
    <w:p w:rsidR="009A074D" w:rsidRDefault="00F965A6" w:rsidP="009E5235">
      <w:pPr>
        <w:pStyle w:val="ListParagraph"/>
        <w:numPr>
          <w:ilvl w:val="0"/>
          <w:numId w:val="20"/>
        </w:numPr>
      </w:pPr>
      <w:r>
        <w:t>Người đăng việc: Chập nhận ứng viên đáp ứng được yêu cầu, mời ứng viên tham gia dự án</w:t>
      </w:r>
    </w:p>
    <w:p w:rsidR="00C4228F" w:rsidRDefault="00E24F3A" w:rsidP="00E24F3A">
      <w:pPr>
        <w:pStyle w:val="Heading3"/>
      </w:pPr>
      <w:bookmarkStart w:id="50" w:name="_Toc517098148"/>
      <w:r>
        <w:t>Đặc tả usecase</w:t>
      </w:r>
      <w:bookmarkEnd w:id="50"/>
      <w:r>
        <w:t xml:space="preserve"> </w:t>
      </w:r>
    </w:p>
    <w:p w:rsidR="00E24F3A" w:rsidRDefault="00E24F3A" w:rsidP="009E5235">
      <w:pPr>
        <w:pStyle w:val="Heading4"/>
        <w:numPr>
          <w:ilvl w:val="0"/>
          <w:numId w:val="24"/>
        </w:numPr>
      </w:pPr>
      <w:r>
        <w:t xml:space="preserve">Usecase liên quan </w:t>
      </w:r>
      <w:r w:rsidR="000020EB">
        <w:t xml:space="preserve">đến </w:t>
      </w:r>
      <w:r>
        <w:t>người tìm việc</w:t>
      </w:r>
    </w:p>
    <w:p w:rsidR="007A1B0E" w:rsidRPr="00ED5C51" w:rsidRDefault="006950ED" w:rsidP="00ED5C51">
      <w:pPr>
        <w:pStyle w:val="ListBullet"/>
      </w:pPr>
      <w:r w:rsidRPr="00ED5C51">
        <w:t>Đăng nhập</w:t>
      </w:r>
    </w:p>
    <w:p w:rsidR="006950ED" w:rsidRDefault="006950ED" w:rsidP="006950ED">
      <w:r>
        <w:t>Điều kiện: Người dùng đã truy cập website, đã đăng ký tài khoản và chưa đăng nhập.</w:t>
      </w:r>
    </w:p>
    <w:p w:rsidR="006950ED" w:rsidRDefault="006950ED" w:rsidP="00181EDB">
      <w:r>
        <w:t xml:space="preserve">Luồng sự kiện chính: </w:t>
      </w:r>
    </w:p>
    <w:p w:rsidR="006950ED" w:rsidRDefault="006950ED" w:rsidP="00181EDB">
      <w:r>
        <w:t>B1. Người dùng chọn chức năng đăng nhập</w:t>
      </w:r>
    </w:p>
    <w:p w:rsidR="006950ED" w:rsidRDefault="006950ED" w:rsidP="00181EDB">
      <w:r>
        <w:t>B2. Người dùng nhập tên đăng nhập và mật khẩu,click nút đăng nhập</w:t>
      </w:r>
    </w:p>
    <w:p w:rsidR="006950ED" w:rsidRDefault="006950ED" w:rsidP="00181EDB">
      <w:r>
        <w:t>B3. Website thông báo đăng nhập thành công và tiếp tục truy cập website</w:t>
      </w:r>
    </w:p>
    <w:p w:rsidR="004726B9" w:rsidRDefault="004726B9" w:rsidP="00181EDB">
      <w:r>
        <w:t>B4. Kết thúc usecase.</w:t>
      </w:r>
    </w:p>
    <w:p w:rsidR="004726B9" w:rsidRDefault="004726B9" w:rsidP="00181EDB">
      <w:r>
        <w:t>Luồng sự kiện phụ</w:t>
      </w:r>
    </w:p>
    <w:p w:rsidR="004726B9" w:rsidRDefault="004726B9" w:rsidP="00181EDB">
      <w:r>
        <w:t>B2.1. Người dùng không điền đầy đủ thông tin đăng nhập, website đưa ra thông báo yêu cầu điền đầy đủ thông tin và quay lại B2.</w:t>
      </w:r>
    </w:p>
    <w:p w:rsidR="004726B9" w:rsidRDefault="004726B9" w:rsidP="00181EDB">
      <w:r>
        <w:t xml:space="preserve">B2.2. Người dùng nhập sai thông tin đăng nhập, website đưa ra thông báo yêu cầu nhập lại </w:t>
      </w:r>
      <w:r w:rsidR="00EF360A">
        <w:t>và quay lại bước B2.</w:t>
      </w:r>
    </w:p>
    <w:p w:rsidR="001E4241" w:rsidRDefault="001E4241" w:rsidP="00181EDB">
      <w:r>
        <w:t>B2.3. Người dùng chọn đăng nhập bằng facebook, website yêu cầu đăng nhập facebook và kiểm tra nếu có quyền đăng nhập facebook đưa ra thông báo đăng nhập thành công và tiếp tục B3, ngược lại không có quyền đăng nhập quay lại B1.</w:t>
      </w:r>
    </w:p>
    <w:p w:rsidR="001E4241" w:rsidRPr="00ED5C51" w:rsidRDefault="005818A9" w:rsidP="00ED5C51">
      <w:pPr>
        <w:pStyle w:val="ListBullet"/>
      </w:pPr>
      <w:r w:rsidRPr="00ED5C51">
        <w:t>Đăng ký</w:t>
      </w:r>
    </w:p>
    <w:p w:rsidR="00E65DA7" w:rsidRDefault="00E65DA7" w:rsidP="00E65DA7">
      <w:r>
        <w:t>Điều kiện: Người dùng đã truy cập vào website và chưa có tài khoản hoặc muốn đăng ký tài khoản mới.</w:t>
      </w:r>
    </w:p>
    <w:p w:rsidR="00E65DA7" w:rsidRDefault="00E65DA7" w:rsidP="00E65DA7">
      <w:r>
        <w:t xml:space="preserve">Luồng sự kiện chính: </w:t>
      </w:r>
    </w:p>
    <w:p w:rsidR="00E65DA7" w:rsidRDefault="00E65DA7" w:rsidP="00E65DA7">
      <w:r>
        <w:t>B1. Người dùng chọn mục đăng ký</w:t>
      </w:r>
    </w:p>
    <w:p w:rsidR="00E65DA7" w:rsidRDefault="00E65DA7" w:rsidP="00E65DA7">
      <w:r>
        <w:t>B2. Nhập đầy đủ thông tin bắt buộc và click vào nút đăng ký</w:t>
      </w:r>
    </w:p>
    <w:p w:rsidR="00E65DA7" w:rsidRDefault="00E65DA7" w:rsidP="00E65DA7">
      <w:r>
        <w:lastRenderedPageBreak/>
        <w:t>B3. Website thông báo đăng ký thành công và đưa tới trang đăng nhập.</w:t>
      </w:r>
    </w:p>
    <w:p w:rsidR="00E65DA7" w:rsidRDefault="00E65DA7" w:rsidP="00E65DA7">
      <w:r>
        <w:t>B4. Kết thúc usecase</w:t>
      </w:r>
    </w:p>
    <w:p w:rsidR="0090215D" w:rsidRPr="00ED5C51" w:rsidRDefault="0090215D" w:rsidP="00ED5C51">
      <w:pPr>
        <w:pStyle w:val="ListBullet"/>
      </w:pPr>
      <w:r w:rsidRPr="00ED5C51">
        <w:t>Tìm việc</w:t>
      </w:r>
    </w:p>
    <w:p w:rsidR="0090215D" w:rsidRDefault="0090215D" w:rsidP="0090215D">
      <w:r>
        <w:t>Điều kiện: người dùng đã truy cập vào website.</w:t>
      </w:r>
    </w:p>
    <w:p w:rsidR="0090215D" w:rsidRDefault="0090215D" w:rsidP="0090215D">
      <w:r>
        <w:t>Luồng sự kiện</w:t>
      </w:r>
    </w:p>
    <w:p w:rsidR="0090215D" w:rsidRDefault="0090215D" w:rsidP="0090215D">
      <w:r>
        <w:t>B1. Người dùng nhập thông tin công việc cần tìm kiếm vào ô tìm kiếm và nhấn nút tìm kiếm</w:t>
      </w:r>
    </w:p>
    <w:p w:rsidR="0090215D" w:rsidRDefault="0090215D" w:rsidP="0090215D">
      <w:r>
        <w:t>B2. Website đưa ra kết quả tìm kiếm phù hợp với thông tin người dùng yêu cầu tìm kiếm</w:t>
      </w:r>
    </w:p>
    <w:p w:rsidR="0090215D" w:rsidRDefault="0090215D" w:rsidP="0090215D">
      <w:r>
        <w:t>B3. Kết thúc usecase</w:t>
      </w:r>
    </w:p>
    <w:p w:rsidR="0090215D" w:rsidRDefault="00433FBD" w:rsidP="009E5235">
      <w:pPr>
        <w:pStyle w:val="ListParagraph"/>
        <w:numPr>
          <w:ilvl w:val="0"/>
          <w:numId w:val="20"/>
        </w:numPr>
      </w:pPr>
      <w:r>
        <w:t>Ứng tuyển</w:t>
      </w:r>
      <w:r w:rsidR="00123A6D">
        <w:t xml:space="preserve"> và chào giá</w:t>
      </w:r>
      <w:r>
        <w:t xml:space="preserve"> công việc</w:t>
      </w:r>
      <w:r w:rsidR="00447C0F">
        <w:t>.</w:t>
      </w:r>
    </w:p>
    <w:p w:rsidR="00123A6D" w:rsidRDefault="00123A6D" w:rsidP="00123A6D">
      <w:r>
        <w:t>Điều kiện: người dùng đã truy cập vào website và đã đăng nhập vào hệ thống</w:t>
      </w:r>
    </w:p>
    <w:p w:rsidR="00123A6D" w:rsidRDefault="00123A6D" w:rsidP="00123A6D">
      <w:r>
        <w:t>B1. Người dùng click vào nút ứng tuyển</w:t>
      </w:r>
    </w:p>
    <w:p w:rsidR="00123A6D" w:rsidRDefault="00123A6D" w:rsidP="00123A6D">
      <w:r>
        <w:t xml:space="preserve">B2. Người dùng gửi thông tin hồ sơ cá nhân và giá chào </w:t>
      </w:r>
    </w:p>
    <w:p w:rsidR="006F71B1" w:rsidRDefault="006F71B1" w:rsidP="00123A6D">
      <w:r>
        <w:t>B3. Website đưa thông báo ứng tuyển thành công và chuyển đến trang danh sách công việc đã ứng tuyển.</w:t>
      </w:r>
    </w:p>
    <w:p w:rsidR="00123A6D" w:rsidRDefault="00123A6D" w:rsidP="00123A6D">
      <w:r>
        <w:t>B</w:t>
      </w:r>
      <w:r w:rsidR="006B012D">
        <w:t>4</w:t>
      </w:r>
      <w:r>
        <w:t>. Kết thúc usecase.</w:t>
      </w:r>
    </w:p>
    <w:p w:rsidR="006F71B1" w:rsidRDefault="006F71B1" w:rsidP="00ED5C51">
      <w:pPr>
        <w:pStyle w:val="ListBullet"/>
      </w:pPr>
      <w:r>
        <w:t>Lưu công việc</w:t>
      </w:r>
    </w:p>
    <w:p w:rsidR="006F71B1" w:rsidRDefault="006F71B1" w:rsidP="006F71B1">
      <w:r>
        <w:t>Điều kiện: Người dùng đã truy cập website và đăng nhập vào hệ thống</w:t>
      </w:r>
    </w:p>
    <w:p w:rsidR="006F71B1" w:rsidRDefault="006F71B1" w:rsidP="006F71B1">
      <w:r>
        <w:t>B1. Người dùng click vào nút quan tâm công việc</w:t>
      </w:r>
    </w:p>
    <w:p w:rsidR="006F71B1" w:rsidRDefault="006F71B1" w:rsidP="006F71B1">
      <w:r>
        <w:t xml:space="preserve">B2. </w:t>
      </w:r>
      <w:r w:rsidR="006B012D">
        <w:t>Website đưa ra thông báo thành công</w:t>
      </w:r>
    </w:p>
    <w:p w:rsidR="006B012D" w:rsidRDefault="006B012D" w:rsidP="006F71B1">
      <w:r>
        <w:t>B3. Kết thúc usecase</w:t>
      </w:r>
    </w:p>
    <w:p w:rsidR="006B012D" w:rsidRDefault="00E968D0" w:rsidP="009E5235">
      <w:pPr>
        <w:pStyle w:val="ListParagraph"/>
        <w:numPr>
          <w:ilvl w:val="0"/>
          <w:numId w:val="20"/>
        </w:numPr>
      </w:pPr>
      <w:r>
        <w:t>Tìm kiếm và lưu công ty</w:t>
      </w:r>
    </w:p>
    <w:p w:rsidR="00E968D0" w:rsidRDefault="00E968D0" w:rsidP="00E968D0">
      <w:r>
        <w:t>Điều kiện: người dùng đã truy cập website và đăng nhập vào hệ thống</w:t>
      </w:r>
    </w:p>
    <w:p w:rsidR="00E968D0" w:rsidRDefault="00E968D0" w:rsidP="00E968D0">
      <w:r>
        <w:t xml:space="preserve">B1. Người dùng </w:t>
      </w:r>
      <w:r w:rsidR="00AB17BC">
        <w:t>chọn lĩnh vực muốn tìm kiếm công ty và nhấn vào nút tìm kiếm</w:t>
      </w:r>
    </w:p>
    <w:p w:rsidR="00AB17BC" w:rsidRDefault="00AB17BC" w:rsidP="00E968D0">
      <w:r>
        <w:t>B2. Website đưa ra danh sách công ty phù hợp với lĩnh vực, ngành nghề tìm kiếm</w:t>
      </w:r>
    </w:p>
    <w:p w:rsidR="00AB17BC" w:rsidRDefault="00AB17BC" w:rsidP="00E968D0">
      <w:r>
        <w:t>B3. Người dùng đưa click vào quan tâm công ty</w:t>
      </w:r>
    </w:p>
    <w:p w:rsidR="00AB17BC" w:rsidRDefault="00AB17BC" w:rsidP="00E968D0">
      <w:r>
        <w:t>B4. Website đưa ra thông báo thành công</w:t>
      </w:r>
    </w:p>
    <w:p w:rsidR="00AB17BC" w:rsidRDefault="00AB17BC" w:rsidP="00E968D0">
      <w:r>
        <w:t>B5. Kết thúc usecase</w:t>
      </w:r>
    </w:p>
    <w:p w:rsidR="00A4726F" w:rsidRDefault="00A4726F" w:rsidP="00ED5C51">
      <w:pPr>
        <w:pStyle w:val="ListBullet"/>
      </w:pPr>
      <w:r>
        <w:lastRenderedPageBreak/>
        <w:t>Đăng xuất</w:t>
      </w:r>
    </w:p>
    <w:p w:rsidR="00A4726F" w:rsidRDefault="00A4726F" w:rsidP="00A4726F">
      <w:r>
        <w:t>Điều kiện:  người dùng đã truy cập website và đăng nhập hệ thống</w:t>
      </w:r>
    </w:p>
    <w:p w:rsidR="00A4726F" w:rsidRDefault="00A4726F" w:rsidP="00A4726F">
      <w:r>
        <w:t xml:space="preserve">B1. </w:t>
      </w:r>
      <w:r w:rsidR="001F351A">
        <w:t>Người dùng chọn chức năng đăng xuất</w:t>
      </w:r>
    </w:p>
    <w:p w:rsidR="001F351A" w:rsidRDefault="001F351A" w:rsidP="00A4726F">
      <w:r>
        <w:t>B2. Website xác nhận lại yêu cầu đăng xuất</w:t>
      </w:r>
    </w:p>
    <w:p w:rsidR="001F351A" w:rsidRDefault="001F351A" w:rsidP="00A4726F">
      <w:r>
        <w:t>B3. Website xóa thông tin đăng nhập và trở về trang chủ</w:t>
      </w:r>
    </w:p>
    <w:p w:rsidR="005B4626" w:rsidRDefault="001F351A" w:rsidP="002746DD">
      <w:r>
        <w:t>B4. Kết thúc usecase</w:t>
      </w:r>
    </w:p>
    <w:p w:rsidR="00795726" w:rsidRDefault="005B4626" w:rsidP="00ED5C51">
      <w:pPr>
        <w:pStyle w:val="ListBullet"/>
      </w:pPr>
      <w:r>
        <w:t>Cập nhật hồ sơ</w:t>
      </w:r>
    </w:p>
    <w:p w:rsidR="00C94958" w:rsidRDefault="00795726" w:rsidP="00795726">
      <w:r>
        <w:t>Điều kiện: Người dùng đã truy cập website và đăng nhập vào hệ thống</w:t>
      </w:r>
    </w:p>
    <w:p w:rsidR="00C94958" w:rsidRDefault="00C94958" w:rsidP="00795726">
      <w:r>
        <w:t>B1. Người dùng chọn chức năng xem hồ sơ</w:t>
      </w:r>
    </w:p>
    <w:p w:rsidR="00C94958" w:rsidRDefault="00C94958" w:rsidP="00795726">
      <w:r>
        <w:t>B2. Người dùng điền đầy đủ thông tin hồ sơ và click và nút cập nhật hồ sơ</w:t>
      </w:r>
    </w:p>
    <w:p w:rsidR="006950ED" w:rsidRDefault="00C94958" w:rsidP="00795726">
      <w:r>
        <w:t>B3. Website đưa ra thông báo cập nhật thành công</w:t>
      </w:r>
    </w:p>
    <w:p w:rsidR="0036779F" w:rsidRDefault="0036779F" w:rsidP="00795726">
      <w:r>
        <w:t>B4. Kết thúc usecase</w:t>
      </w:r>
    </w:p>
    <w:p w:rsidR="002C1BB0" w:rsidRDefault="002C1BB0" w:rsidP="00ED5C51">
      <w:pPr>
        <w:pStyle w:val="ListBullet"/>
      </w:pPr>
      <w:r>
        <w:t>Đánh giá đối tác</w:t>
      </w:r>
    </w:p>
    <w:p w:rsidR="00211AC5" w:rsidRDefault="00211AC5" w:rsidP="00211AC5">
      <w:r>
        <w:t>Điều kiện: người dùng đã truy cập website, đã đăng nhập vào hệ thống, đã tham gia công việc</w:t>
      </w:r>
      <w:r w:rsidR="00295C66">
        <w:t xml:space="preserve"> và kết thúc công việc</w:t>
      </w:r>
    </w:p>
    <w:p w:rsidR="00295C66" w:rsidRDefault="00295C66" w:rsidP="00211AC5">
      <w:r>
        <w:t>B1. Người dùng truy cập vào chức năng đánh giá đối tác</w:t>
      </w:r>
    </w:p>
    <w:p w:rsidR="00295C66" w:rsidRDefault="00295C66" w:rsidP="00211AC5">
      <w:r>
        <w:t>B2. Chọn công việc cần đánh giá</w:t>
      </w:r>
    </w:p>
    <w:p w:rsidR="00295C66" w:rsidRDefault="00295C66" w:rsidP="00211AC5">
      <w:r>
        <w:t>B3. Điền các thông tin đánh giá và nhấn vào nút đánh giá</w:t>
      </w:r>
    </w:p>
    <w:p w:rsidR="00295C66" w:rsidRDefault="00295C66" w:rsidP="00211AC5">
      <w:r>
        <w:t>B4. Website đưa ra thông báo đánh giá thành công</w:t>
      </w:r>
    </w:p>
    <w:p w:rsidR="00295C66" w:rsidRPr="007A1B0E" w:rsidRDefault="00295C66" w:rsidP="00211AC5">
      <w:r>
        <w:t>B5. Kết thúc usecase</w:t>
      </w:r>
    </w:p>
    <w:p w:rsidR="003F721F" w:rsidRDefault="003F721F" w:rsidP="003F721F">
      <w:pPr>
        <w:pStyle w:val="Heading4"/>
      </w:pPr>
      <w:r>
        <w:t>Usecase liên quan đến người đăng tin tuyển dụng</w:t>
      </w:r>
    </w:p>
    <w:p w:rsidR="003434C6" w:rsidRDefault="003434C6" w:rsidP="003434C6">
      <w:pPr>
        <w:pStyle w:val="ListBullet"/>
      </w:pPr>
      <w:r>
        <w:t>Đăng nhập</w:t>
      </w:r>
    </w:p>
    <w:p w:rsidR="00F87004" w:rsidRDefault="00F87004" w:rsidP="0014615D">
      <w:r>
        <w:t>Điều kiện: Người dùng đã truy cập website, đã đăng ký tài khoản và chưa đăng nhập.</w:t>
      </w:r>
    </w:p>
    <w:p w:rsidR="00F87004" w:rsidRDefault="00F87004" w:rsidP="0014615D">
      <w:r>
        <w:t xml:space="preserve">Luồng sự kiện chính: </w:t>
      </w:r>
    </w:p>
    <w:p w:rsidR="00F87004" w:rsidRDefault="00F87004" w:rsidP="0014615D">
      <w:r>
        <w:t>B1. Người dùng chọn chức năng đăng nhập</w:t>
      </w:r>
    </w:p>
    <w:p w:rsidR="00F87004" w:rsidRDefault="00F87004" w:rsidP="0014615D">
      <w:r>
        <w:t>B2. Người dùng nhập tên đăng nhập và mật khẩu,click nút đăng nhập</w:t>
      </w:r>
    </w:p>
    <w:p w:rsidR="00F87004" w:rsidRDefault="00F87004" w:rsidP="0014615D">
      <w:r>
        <w:t>B3. Website thông báo đăng nhập thành công và tiếp tục truy cập website</w:t>
      </w:r>
    </w:p>
    <w:p w:rsidR="00F87004" w:rsidRDefault="00F87004" w:rsidP="0014615D">
      <w:r>
        <w:t>B4. Kết thúc usecase.</w:t>
      </w:r>
    </w:p>
    <w:p w:rsidR="00F87004" w:rsidRDefault="00F87004" w:rsidP="0014615D">
      <w:r>
        <w:lastRenderedPageBreak/>
        <w:t>Luồng sự kiện phụ</w:t>
      </w:r>
    </w:p>
    <w:p w:rsidR="00F87004" w:rsidRDefault="00F87004" w:rsidP="0014615D">
      <w:r>
        <w:t>B2.1. Người dùng không điền đầy đủ thông tin đăng nhập, website đưa ra thông báo yêu cầu điền đầy đủ thông tin và quay lại B2.</w:t>
      </w:r>
    </w:p>
    <w:p w:rsidR="00F87004" w:rsidRDefault="00F87004" w:rsidP="0014615D">
      <w:r>
        <w:t>B2.2. Người dùng nhập sai thông tin đăng nhập, website đưa ra thông báo yêu cầu nhập lại và quay lại bước B2.</w:t>
      </w:r>
    </w:p>
    <w:p w:rsidR="00F87004" w:rsidRDefault="00F87004" w:rsidP="00C559DC">
      <w:r>
        <w:t>B2.3. Người dùng chọn đăng nhập bằng facebook, website yêu cầu đăng nhập facebook và kiểm tra nếu có quyền đăng nhập facebook đưa ra thông báo đăng nhập thành công và tiếp tục B3, ngược lại không có quyền đăng nhập quay lại B1.</w:t>
      </w:r>
    </w:p>
    <w:p w:rsidR="003434C6" w:rsidRDefault="003434C6" w:rsidP="003434C6">
      <w:pPr>
        <w:pStyle w:val="ListBullet"/>
      </w:pPr>
      <w:r>
        <w:t>Đăng ký</w:t>
      </w:r>
    </w:p>
    <w:p w:rsidR="000E6F24" w:rsidRDefault="000E6F24" w:rsidP="000E6F24">
      <w:r>
        <w:t>Điều kiện: Người dùng đã truy cập vào website và chưa có tài khoản hoặc muốn đăng ký tài khoản mới.</w:t>
      </w:r>
    </w:p>
    <w:p w:rsidR="000E6F24" w:rsidRDefault="000E6F24" w:rsidP="000E6F24">
      <w:r>
        <w:t xml:space="preserve">Luồng sự kiện chính: </w:t>
      </w:r>
    </w:p>
    <w:p w:rsidR="000E6F24" w:rsidRDefault="000E6F24" w:rsidP="000E6F24">
      <w:r>
        <w:t>B1. Người dùng chọn mục đăng ký</w:t>
      </w:r>
    </w:p>
    <w:p w:rsidR="000E6F24" w:rsidRDefault="000E6F24" w:rsidP="000E6F24">
      <w:r>
        <w:t>B2. Nhập đầy đủ thông tin bắt buộc và click vào nút đăng ký</w:t>
      </w:r>
    </w:p>
    <w:p w:rsidR="000E6F24" w:rsidRDefault="000E6F24" w:rsidP="000E6F24">
      <w:r>
        <w:t>B3. Website thông báo đăng ký thành công và đưa tới trang đăng nhập.</w:t>
      </w:r>
    </w:p>
    <w:p w:rsidR="00C76B09" w:rsidRDefault="000E6F24" w:rsidP="003D198B">
      <w:r>
        <w:t>B4. Kết thúc usecase</w:t>
      </w:r>
    </w:p>
    <w:p w:rsidR="003434C6" w:rsidRDefault="003434C6" w:rsidP="003434C6">
      <w:pPr>
        <w:pStyle w:val="ListBullet"/>
      </w:pPr>
      <w:r>
        <w:t>Đăng xuất</w:t>
      </w:r>
    </w:p>
    <w:p w:rsidR="008B1131" w:rsidRDefault="008B1131" w:rsidP="008B1131">
      <w:r>
        <w:t>Điều kiện:  người dùng đã truy cập website và đăng nhập hệ thống</w:t>
      </w:r>
    </w:p>
    <w:p w:rsidR="008B1131" w:rsidRDefault="008B1131" w:rsidP="008B1131">
      <w:r>
        <w:t>B1. Người dùng chọn chức năng đăng xuất</w:t>
      </w:r>
    </w:p>
    <w:p w:rsidR="008B1131" w:rsidRDefault="008B1131" w:rsidP="008B1131">
      <w:r>
        <w:t>B2. Website xác nhận lại yêu cầu đăng xuất</w:t>
      </w:r>
    </w:p>
    <w:p w:rsidR="008B1131" w:rsidRDefault="008B1131" w:rsidP="008B1131">
      <w:r>
        <w:t>B3. Website xóa thông tin đăng nhập và trở về trang chủ</w:t>
      </w:r>
    </w:p>
    <w:p w:rsidR="008B1131" w:rsidRDefault="008B1131" w:rsidP="00B21F5B">
      <w:r>
        <w:t>B4. Kết thúc usecase</w:t>
      </w:r>
    </w:p>
    <w:p w:rsidR="003434C6" w:rsidRDefault="008F7F63" w:rsidP="003434C6">
      <w:pPr>
        <w:pStyle w:val="ListBullet"/>
      </w:pPr>
      <w:r>
        <w:t>Cập nhật hồ sơ</w:t>
      </w:r>
    </w:p>
    <w:p w:rsidR="00FC5675" w:rsidRDefault="00FC5675" w:rsidP="00FC5675">
      <w:r>
        <w:t>Điều kiện: Người dùng đã truy cập website và đăng nhập vào hệ thống</w:t>
      </w:r>
    </w:p>
    <w:p w:rsidR="00FC5675" w:rsidRDefault="00FC5675" w:rsidP="00FC5675">
      <w:r>
        <w:t>B1. Người dùng chọn chức năng xem hồ sơ</w:t>
      </w:r>
    </w:p>
    <w:p w:rsidR="00FC5675" w:rsidRDefault="00FC5675" w:rsidP="00FC5675">
      <w:r>
        <w:t>B2. Người dùng điền đầy đủ thông tin hồ sơ và click và nút cập nhật hồ sơ</w:t>
      </w:r>
    </w:p>
    <w:p w:rsidR="00FC5675" w:rsidRDefault="00FC5675" w:rsidP="00FC5675">
      <w:r>
        <w:t>B3. Website đưa ra thông báo cập nhật thành công</w:t>
      </w:r>
    </w:p>
    <w:p w:rsidR="00FC5675" w:rsidRDefault="00FC5675" w:rsidP="00084D87">
      <w:r>
        <w:t>B4. Kết thúc usecase</w:t>
      </w:r>
    </w:p>
    <w:p w:rsidR="00A61221" w:rsidRDefault="00A61221" w:rsidP="00A61221">
      <w:pPr>
        <w:pStyle w:val="ListBullet"/>
      </w:pPr>
      <w:r>
        <w:t>Tìm kiếm</w:t>
      </w:r>
      <w:r w:rsidR="00416417">
        <w:t>,</w:t>
      </w:r>
      <w:r>
        <w:t xml:space="preserve"> </w:t>
      </w:r>
      <w:r w:rsidR="00ED1C36">
        <w:t>quan tâm ứng viên</w:t>
      </w:r>
      <w:r w:rsidR="00416417">
        <w:t xml:space="preserve"> và mời ứng tuyển</w:t>
      </w:r>
    </w:p>
    <w:p w:rsidR="00A61221" w:rsidRDefault="00A61221" w:rsidP="00A61221">
      <w:r>
        <w:lastRenderedPageBreak/>
        <w:t>Điều kiện: người dùng đã truy cập website và đăng nhập vào hệ thống</w:t>
      </w:r>
    </w:p>
    <w:p w:rsidR="00A61221" w:rsidRDefault="00A61221" w:rsidP="00A61221">
      <w:r>
        <w:t xml:space="preserve">B1. Người dùng chọn lĩnh vực muốn tìm kiếm </w:t>
      </w:r>
      <w:r w:rsidR="003E0B7E">
        <w:t>ứng viên</w:t>
      </w:r>
      <w:r>
        <w:t xml:space="preserve"> và nhấn vào nút tìm kiếm</w:t>
      </w:r>
    </w:p>
    <w:p w:rsidR="00A61221" w:rsidRDefault="00A61221" w:rsidP="00A61221">
      <w:r>
        <w:t xml:space="preserve">B2. Website đưa ra danh sách </w:t>
      </w:r>
      <w:r w:rsidR="002351F9">
        <w:t>ứng viên</w:t>
      </w:r>
      <w:r>
        <w:t xml:space="preserve"> phù hợp với lĩnh vực, ngành nghề tìm kiếm</w:t>
      </w:r>
    </w:p>
    <w:p w:rsidR="00A61221" w:rsidRDefault="00A61221" w:rsidP="00A61221">
      <w:r>
        <w:t xml:space="preserve">B3. Người dùng đưa click vào quan tâm </w:t>
      </w:r>
      <w:r w:rsidR="00035427">
        <w:t>ứng viên hoặc mời ứng tuyển</w:t>
      </w:r>
    </w:p>
    <w:p w:rsidR="00A61221" w:rsidRDefault="00A61221" w:rsidP="00A61221">
      <w:r>
        <w:t>B4. Website đưa ra thông báo thành công</w:t>
      </w:r>
    </w:p>
    <w:p w:rsidR="00A61221" w:rsidRDefault="00A61221" w:rsidP="00611955">
      <w:r>
        <w:t>B5. Kết thúc usecase</w:t>
      </w:r>
    </w:p>
    <w:p w:rsidR="008F7F63" w:rsidRDefault="008F7F63" w:rsidP="003434C6">
      <w:pPr>
        <w:pStyle w:val="ListBullet"/>
      </w:pPr>
      <w:r>
        <w:t>Xem danh sách ứng tuyển</w:t>
      </w:r>
    </w:p>
    <w:p w:rsidR="009575F4" w:rsidRDefault="009575F4" w:rsidP="009575F4">
      <w:r>
        <w:t>Điều kiện: người dùng đã truy cập website và đăng nhập vào hệ thống</w:t>
      </w:r>
    </w:p>
    <w:p w:rsidR="00303DD6" w:rsidRDefault="00303DD6" w:rsidP="009575F4">
      <w:r>
        <w:t>Luồn sự kiện chính:</w:t>
      </w:r>
    </w:p>
    <w:p w:rsidR="009575F4" w:rsidRDefault="009575F4" w:rsidP="009575F4">
      <w:r>
        <w:t>B1. Người dùng chọn chức năng xem danh sách ứng tuyển</w:t>
      </w:r>
    </w:p>
    <w:p w:rsidR="009575F4" w:rsidRDefault="009575F4" w:rsidP="009575F4">
      <w:r>
        <w:t>B2. Chọn công việc cần xem danh sách</w:t>
      </w:r>
    </w:p>
    <w:p w:rsidR="009575F4" w:rsidRDefault="009575F4" w:rsidP="009575F4">
      <w:r>
        <w:t>B3. Website đưa ra danh sách</w:t>
      </w:r>
    </w:p>
    <w:p w:rsidR="009575F4" w:rsidRDefault="009575F4" w:rsidP="009575F4">
      <w:r>
        <w:t>B4. Kết thúc usecase</w:t>
      </w:r>
    </w:p>
    <w:p w:rsidR="00303DD6" w:rsidRDefault="00303DD6" w:rsidP="009575F4">
      <w:r>
        <w:t>Luồng sự kiện phụ:</w:t>
      </w:r>
    </w:p>
    <w:p w:rsidR="00303DD6" w:rsidRDefault="00303DD6" w:rsidP="009575F4">
      <w:r>
        <w:t>B3.1. người dùng chấp nhận ứng viên đủ yêu cầu</w:t>
      </w:r>
    </w:p>
    <w:p w:rsidR="00303DD6" w:rsidRDefault="00303DD6" w:rsidP="009575F4">
      <w:r>
        <w:t xml:space="preserve">B3.2. website đưa đưa ra thông báo </w:t>
      </w:r>
      <w:r w:rsidR="005107C6">
        <w:t>chấp nhận thành công.</w:t>
      </w:r>
    </w:p>
    <w:p w:rsidR="008F7F63" w:rsidRDefault="008F7F63" w:rsidP="003434C6">
      <w:pPr>
        <w:pStyle w:val="ListBullet"/>
      </w:pPr>
      <w:r>
        <w:t>Quản lý ứng viên</w:t>
      </w:r>
    </w:p>
    <w:p w:rsidR="0080050A" w:rsidRDefault="0080050A" w:rsidP="00CA27C5">
      <w:r>
        <w:t>Điều kiện: người dùng đã truy cập website và đăng nhập vào hệ thống</w:t>
      </w:r>
    </w:p>
    <w:p w:rsidR="0080050A" w:rsidRDefault="0080050A" w:rsidP="00263D27">
      <w:r>
        <w:t xml:space="preserve">B1. Người dùng chọn chức năng xem danh sách </w:t>
      </w:r>
      <w:r w:rsidR="00DB07F4">
        <w:t>ứng viên</w:t>
      </w:r>
    </w:p>
    <w:p w:rsidR="0080050A" w:rsidRDefault="0080050A" w:rsidP="00CA27C5">
      <w:r>
        <w:t>B</w:t>
      </w:r>
      <w:r w:rsidR="00263D27">
        <w:t>2</w:t>
      </w:r>
      <w:r>
        <w:t>. Website đưa ra danh sách</w:t>
      </w:r>
    </w:p>
    <w:p w:rsidR="0080050A" w:rsidRDefault="0080050A" w:rsidP="0080050A">
      <w:r>
        <w:t>B</w:t>
      </w:r>
      <w:r w:rsidR="00263D27">
        <w:t>3</w:t>
      </w:r>
      <w:r>
        <w:t>. Kết thúc usecase</w:t>
      </w:r>
    </w:p>
    <w:p w:rsidR="008F7F63" w:rsidRDefault="00C24D5C" w:rsidP="003434C6">
      <w:pPr>
        <w:pStyle w:val="ListBullet"/>
      </w:pPr>
      <w:r>
        <w:t>Đăng tin tuyển dụng</w:t>
      </w:r>
    </w:p>
    <w:p w:rsidR="009063CD" w:rsidRDefault="009063CD" w:rsidP="009063CD">
      <w:r>
        <w:t>Điều kiện: người dùng đã truy cập website và đăng nhập và hệ thống</w:t>
      </w:r>
    </w:p>
    <w:p w:rsidR="00FB77B4" w:rsidRDefault="00FB77B4" w:rsidP="009063CD">
      <w:r>
        <w:t>B1. Người dùng chọn chức năng đăng tin tuyển dụng</w:t>
      </w:r>
    </w:p>
    <w:p w:rsidR="00FB77B4" w:rsidRDefault="00FB77B4" w:rsidP="009063CD">
      <w:r>
        <w:t>B2. Người dùng nhập đầy đủ thông tin yêu cầu và nhấn vào nút đăng tin</w:t>
      </w:r>
    </w:p>
    <w:p w:rsidR="00FB77B4" w:rsidRDefault="00FB77B4" w:rsidP="009063CD">
      <w:r>
        <w:t>B3. Website đưa ra thông báo đăng tin thành công và chuyển đến trang xem danh sách công việc đã đăng</w:t>
      </w:r>
    </w:p>
    <w:p w:rsidR="00FB77B4" w:rsidRDefault="00FB77B4" w:rsidP="009063CD">
      <w:r>
        <w:t>B4. Kết thúc usecase</w:t>
      </w:r>
    </w:p>
    <w:p w:rsidR="00C24D5C" w:rsidRDefault="00C24D5C" w:rsidP="003434C6">
      <w:pPr>
        <w:pStyle w:val="ListBullet"/>
      </w:pPr>
      <w:r>
        <w:lastRenderedPageBreak/>
        <w:t>Đánh giá đối tác</w:t>
      </w:r>
    </w:p>
    <w:p w:rsidR="00D51C49" w:rsidRDefault="00D51C49" w:rsidP="00D51C49">
      <w:r>
        <w:t>Điều kiện: người dùng đã truy cập website, đã đăng nhập vào hệ thống, đã tham gia công việc và kết thúc công việc</w:t>
      </w:r>
    </w:p>
    <w:p w:rsidR="00D51C49" w:rsidRDefault="00D51C49" w:rsidP="00D51C49">
      <w:r>
        <w:t>B1. Người dùng truy cập vào chức năng đánh giá đối tác</w:t>
      </w:r>
    </w:p>
    <w:p w:rsidR="00D51C49" w:rsidRDefault="00D51C49" w:rsidP="00D51C49">
      <w:r>
        <w:t>B2. Chọn công việc cần đánh giá</w:t>
      </w:r>
    </w:p>
    <w:p w:rsidR="00D51C49" w:rsidRDefault="00D51C49" w:rsidP="00D51C49">
      <w:r>
        <w:t>B3. Điền các thông tin đánh giá và nhấn vào nút đánh giá</w:t>
      </w:r>
    </w:p>
    <w:p w:rsidR="00D51C49" w:rsidRDefault="00D51C49" w:rsidP="00D51C49">
      <w:r>
        <w:t>B4. Website đưa ra thông báo đánh giá thành công</w:t>
      </w:r>
    </w:p>
    <w:p w:rsidR="00D51C49" w:rsidRPr="003434C6" w:rsidRDefault="00D51C49" w:rsidP="001D6567">
      <w:r>
        <w:t>B5. Kết thúc usecase</w:t>
      </w:r>
    </w:p>
    <w:p w:rsidR="003F721F" w:rsidRDefault="003F721F" w:rsidP="003F721F">
      <w:pPr>
        <w:pStyle w:val="Heading4"/>
      </w:pPr>
      <w:r>
        <w:t>Usecase liên quan đến quản trị hệ thống</w:t>
      </w:r>
    </w:p>
    <w:p w:rsidR="007776A2" w:rsidRDefault="007776A2" w:rsidP="007776A2">
      <w:pPr>
        <w:pStyle w:val="ListBullet"/>
      </w:pPr>
      <w:r>
        <w:t>Quản lý tin đăng tuyển</w:t>
      </w:r>
    </w:p>
    <w:p w:rsidR="00D47FF7" w:rsidRDefault="00D47FF7" w:rsidP="00D47FF7">
      <w:r>
        <w:t>Điều kiện: người dùng đã truy cập website và đăng nhập vào hệ thống</w:t>
      </w:r>
    </w:p>
    <w:p w:rsidR="00D47FF7" w:rsidRDefault="00D47FF7" w:rsidP="00D47FF7">
      <w:r>
        <w:t>B1. Chọn chức năng quản lý tin đăng tuyển</w:t>
      </w:r>
    </w:p>
    <w:p w:rsidR="00D47FF7" w:rsidRDefault="00D47FF7" w:rsidP="00D47FF7">
      <w:r>
        <w:t>B2. Website đưa ra danh sách các tin đăng tuyển</w:t>
      </w:r>
    </w:p>
    <w:p w:rsidR="00D47FF7" w:rsidRDefault="00D47FF7" w:rsidP="00D47FF7">
      <w:r>
        <w:t>B3. Kết thúc usecase</w:t>
      </w:r>
    </w:p>
    <w:p w:rsidR="007776A2" w:rsidRDefault="007776A2" w:rsidP="007776A2">
      <w:pPr>
        <w:pStyle w:val="ListBullet"/>
      </w:pPr>
      <w:r>
        <w:t>Quản lý người dùng</w:t>
      </w:r>
    </w:p>
    <w:p w:rsidR="00B7473C" w:rsidRDefault="00B7473C" w:rsidP="00B7473C">
      <w:r>
        <w:t>Điều kiện: người dùng đã truy cập website và đăng nhập vào hệ thống</w:t>
      </w:r>
    </w:p>
    <w:p w:rsidR="00B7473C" w:rsidRDefault="00B7473C" w:rsidP="00B7473C">
      <w:r>
        <w:t>B1. Chọn chức năng quản lý người dùng</w:t>
      </w:r>
    </w:p>
    <w:p w:rsidR="00B7473C" w:rsidRDefault="00B7473C" w:rsidP="00B7473C">
      <w:r>
        <w:t xml:space="preserve">B2. Website đưa ra danh sách </w:t>
      </w:r>
      <w:r w:rsidR="00CC05F7">
        <w:t>người dùng</w:t>
      </w:r>
    </w:p>
    <w:p w:rsidR="00B7473C" w:rsidRDefault="00B7473C" w:rsidP="00B7473C">
      <w:r>
        <w:t>B3. Kết thúc usecase</w:t>
      </w:r>
    </w:p>
    <w:p w:rsidR="007776A2" w:rsidRDefault="007776A2" w:rsidP="007776A2">
      <w:pPr>
        <w:pStyle w:val="ListBullet"/>
      </w:pPr>
      <w:r>
        <w:t>Xuất báo cáo</w:t>
      </w:r>
    </w:p>
    <w:p w:rsidR="0035356C" w:rsidRDefault="0035356C" w:rsidP="0035356C">
      <w:r>
        <w:t>Điều kiện: người dùng đã truy cập website và đăng  nhập vào hệ thống</w:t>
      </w:r>
    </w:p>
    <w:p w:rsidR="0035356C" w:rsidRDefault="0035356C" w:rsidP="0035356C">
      <w:r>
        <w:t>B1. Chọn chức năng xuất báo cáo</w:t>
      </w:r>
    </w:p>
    <w:p w:rsidR="0035356C" w:rsidRDefault="0035356C" w:rsidP="0035356C">
      <w:r>
        <w:t>B2. Lựa chọn xuất báo cáo theo ngày, tháng, năm</w:t>
      </w:r>
    </w:p>
    <w:p w:rsidR="0035356C" w:rsidRDefault="0035356C" w:rsidP="0035356C">
      <w:r>
        <w:t>B3. Website trả về file báo cáo</w:t>
      </w:r>
    </w:p>
    <w:p w:rsidR="0035356C" w:rsidRDefault="0035356C" w:rsidP="0035356C">
      <w:r>
        <w:t>B4. Kết thúc usecase</w:t>
      </w:r>
    </w:p>
    <w:p w:rsidR="007776A2" w:rsidRDefault="007776A2" w:rsidP="007776A2">
      <w:pPr>
        <w:pStyle w:val="ListBullet"/>
      </w:pPr>
      <w:r>
        <w:t>Gửi mail phù hợp</w:t>
      </w:r>
    </w:p>
    <w:p w:rsidR="008650FF" w:rsidRDefault="008650FF" w:rsidP="008650FF">
      <w:r>
        <w:t>Điều kiện: Người dùng đã truy cập website và đăng nhập và hệ thống</w:t>
      </w:r>
    </w:p>
    <w:p w:rsidR="008650FF" w:rsidRDefault="008650FF" w:rsidP="008650FF">
      <w:r>
        <w:t>B1. Chọn chức năng gửi mail thông báo</w:t>
      </w:r>
    </w:p>
    <w:p w:rsidR="008650FF" w:rsidRDefault="008650FF" w:rsidP="008650FF">
      <w:r>
        <w:lastRenderedPageBreak/>
        <w:t>B2. Gửi mail phù hợp với danh sách đã đăng ký</w:t>
      </w:r>
    </w:p>
    <w:p w:rsidR="008650FF" w:rsidRDefault="008650FF" w:rsidP="008650FF">
      <w:r>
        <w:t>B3. Website đưa ra thông báo gửi mail thành công</w:t>
      </w:r>
    </w:p>
    <w:p w:rsidR="008650FF" w:rsidRDefault="008650FF" w:rsidP="008650FF">
      <w:r>
        <w:t>B4. Kết thúc usecase</w:t>
      </w:r>
    </w:p>
    <w:p w:rsidR="00CB73BE" w:rsidRDefault="00CB73BE" w:rsidP="00CB73BE">
      <w:pPr>
        <w:pStyle w:val="Heading2"/>
      </w:pPr>
      <w:bookmarkStart w:id="51" w:name="_Toc517098149"/>
      <w:r>
        <w:t>Biểu đồ tuần tự</w:t>
      </w:r>
      <w:bookmarkEnd w:id="51"/>
    </w:p>
    <w:p w:rsidR="009F4EF5" w:rsidRDefault="00A26F83" w:rsidP="00A26F83">
      <w:pPr>
        <w:pStyle w:val="Heading3"/>
      </w:pPr>
      <w:bookmarkStart w:id="52" w:name="_Toc517098150"/>
      <w:r>
        <w:t>Biểu đồ tuần tự dành cho người tìm việc</w:t>
      </w:r>
      <w:bookmarkEnd w:id="52"/>
    </w:p>
    <w:p w:rsidR="00966993" w:rsidRDefault="00C2351C" w:rsidP="006E7DC9">
      <w:pPr>
        <w:ind w:firstLine="0"/>
        <w:jc w:val="center"/>
      </w:pPr>
      <w:r>
        <w:rPr>
          <w:noProof/>
        </w:rPr>
        <w:drawing>
          <wp:inline distT="0" distB="0" distL="0" distR="0">
            <wp:extent cx="5580380" cy="2114550"/>
            <wp:effectExtent l="0" t="0" r="1270"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v dang nhap.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114550"/>
                    </a:xfrm>
                    <a:prstGeom prst="rect">
                      <a:avLst/>
                    </a:prstGeom>
                  </pic:spPr>
                </pic:pic>
              </a:graphicData>
            </a:graphic>
          </wp:inline>
        </w:drawing>
      </w:r>
    </w:p>
    <w:p w:rsidR="00A26F83" w:rsidRDefault="00966993" w:rsidP="00B366F8">
      <w:pPr>
        <w:pStyle w:val="Caption"/>
      </w:pPr>
      <w:bookmarkStart w:id="53" w:name="_Toc517248264"/>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2</w:t>
      </w:r>
      <w:r w:rsidR="004E7F72">
        <w:fldChar w:fldCharType="end"/>
      </w:r>
      <w:r>
        <w:t xml:space="preserve"> Biểu đồ tuần </w:t>
      </w:r>
      <w:r w:rsidRPr="00966993">
        <w:t>tự</w:t>
      </w:r>
      <w:r>
        <w:t xml:space="preserve"> đăng nhập người tìm việc</w:t>
      </w:r>
      <w:bookmarkEnd w:id="53"/>
    </w:p>
    <w:p w:rsidR="00AA645C" w:rsidRDefault="00380C2E" w:rsidP="006E7DC9">
      <w:pPr>
        <w:keepNext/>
        <w:ind w:firstLine="0"/>
        <w:jc w:val="center"/>
      </w:pPr>
      <w:r>
        <w:rPr>
          <w:noProof/>
        </w:rPr>
        <w:drawing>
          <wp:inline distT="0" distB="0" distL="0" distR="0">
            <wp:extent cx="5580380" cy="1932305"/>
            <wp:effectExtent l="0" t="0" r="1270" b="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_dangky_sq.jpg"/>
                    <pic:cNvPicPr/>
                  </pic:nvPicPr>
                  <pic:blipFill>
                    <a:blip r:embed="rId16">
                      <a:extLst>
                        <a:ext uri="{28A0092B-C50C-407E-A947-70E740481C1C}">
                          <a14:useLocalDpi xmlns:a14="http://schemas.microsoft.com/office/drawing/2010/main" val="0"/>
                        </a:ext>
                      </a:extLst>
                    </a:blip>
                    <a:stretch>
                      <a:fillRect/>
                    </a:stretch>
                  </pic:blipFill>
                  <pic:spPr>
                    <a:xfrm>
                      <a:off x="0" y="0"/>
                      <a:ext cx="5632091" cy="1950211"/>
                    </a:xfrm>
                    <a:prstGeom prst="rect">
                      <a:avLst/>
                    </a:prstGeom>
                  </pic:spPr>
                </pic:pic>
              </a:graphicData>
            </a:graphic>
          </wp:inline>
        </w:drawing>
      </w:r>
    </w:p>
    <w:p w:rsidR="008F4FB9" w:rsidRDefault="008F4FB9" w:rsidP="00B366F8">
      <w:pPr>
        <w:pStyle w:val="Caption"/>
      </w:pPr>
      <w:bookmarkStart w:id="54" w:name="_Toc517248265"/>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3</w:t>
      </w:r>
      <w:r w:rsidR="004E7F72">
        <w:fldChar w:fldCharType="end"/>
      </w:r>
      <w:r>
        <w:t xml:space="preserve"> Biểu đồ </w:t>
      </w:r>
      <w:r w:rsidRPr="0028265F">
        <w:t>tuần</w:t>
      </w:r>
      <w:r>
        <w:t xml:space="preserve"> tự người tìm việc đăng ký tài khoản</w:t>
      </w:r>
      <w:bookmarkEnd w:id="54"/>
    </w:p>
    <w:p w:rsidR="000B6A3B" w:rsidRPr="000B6A3B" w:rsidRDefault="000B6A3B" w:rsidP="000B6A3B"/>
    <w:p w:rsidR="00D57A3D" w:rsidRDefault="00380C2E" w:rsidP="00E949A9">
      <w:pPr>
        <w:keepNext/>
        <w:ind w:firstLine="0"/>
      </w:pPr>
      <w:r>
        <w:rPr>
          <w:noProof/>
        </w:rPr>
        <w:lastRenderedPageBreak/>
        <w:drawing>
          <wp:inline distT="0" distB="0" distL="0" distR="0">
            <wp:extent cx="5580380" cy="2313941"/>
            <wp:effectExtent l="0" t="0" r="127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 sq dang xuat.jpg"/>
                    <pic:cNvPicPr/>
                  </pic:nvPicPr>
                  <pic:blipFill>
                    <a:blip r:embed="rId17">
                      <a:extLst>
                        <a:ext uri="{28A0092B-C50C-407E-A947-70E740481C1C}">
                          <a14:useLocalDpi xmlns:a14="http://schemas.microsoft.com/office/drawing/2010/main" val="0"/>
                        </a:ext>
                      </a:extLst>
                    </a:blip>
                    <a:stretch>
                      <a:fillRect/>
                    </a:stretch>
                  </pic:blipFill>
                  <pic:spPr>
                    <a:xfrm>
                      <a:off x="0" y="0"/>
                      <a:ext cx="5605374" cy="2324305"/>
                    </a:xfrm>
                    <a:prstGeom prst="rect">
                      <a:avLst/>
                    </a:prstGeom>
                  </pic:spPr>
                </pic:pic>
              </a:graphicData>
            </a:graphic>
          </wp:inline>
        </w:drawing>
      </w:r>
    </w:p>
    <w:p w:rsidR="009154EF" w:rsidRDefault="00D57A3D" w:rsidP="00B366F8">
      <w:pPr>
        <w:pStyle w:val="Caption"/>
      </w:pPr>
      <w:bookmarkStart w:id="55" w:name="_Toc517248266"/>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4</w:t>
      </w:r>
      <w:r w:rsidR="004E7F72">
        <w:fldChar w:fldCharType="end"/>
      </w:r>
      <w:r>
        <w:t xml:space="preserve"> Biểu đồ tuần tự người tìm kiếm đăng xuất</w:t>
      </w:r>
      <w:bookmarkEnd w:id="55"/>
    </w:p>
    <w:p w:rsidR="000B6A3B" w:rsidRPr="000B6A3B" w:rsidRDefault="000B6A3B" w:rsidP="000B6A3B"/>
    <w:p w:rsidR="0042114E" w:rsidRDefault="00085021" w:rsidP="00C33C7A">
      <w:pPr>
        <w:keepNext/>
        <w:ind w:firstLine="0"/>
        <w:jc w:val="center"/>
      </w:pPr>
      <w:r>
        <w:rPr>
          <w:noProof/>
        </w:rPr>
        <w:drawing>
          <wp:inline distT="0" distB="0" distL="0" distR="0">
            <wp:extent cx="5580380" cy="1524635"/>
            <wp:effectExtent l="0" t="0" r="127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v tim kiem.jpg"/>
                    <pic:cNvPicPr/>
                  </pic:nvPicPr>
                  <pic:blipFill>
                    <a:blip r:embed="rId18">
                      <a:extLst>
                        <a:ext uri="{28A0092B-C50C-407E-A947-70E740481C1C}">
                          <a14:useLocalDpi xmlns:a14="http://schemas.microsoft.com/office/drawing/2010/main" val="0"/>
                        </a:ext>
                      </a:extLst>
                    </a:blip>
                    <a:stretch>
                      <a:fillRect/>
                    </a:stretch>
                  </pic:blipFill>
                  <pic:spPr>
                    <a:xfrm>
                      <a:off x="0" y="0"/>
                      <a:ext cx="5638453" cy="1540501"/>
                    </a:xfrm>
                    <a:prstGeom prst="rect">
                      <a:avLst/>
                    </a:prstGeom>
                  </pic:spPr>
                </pic:pic>
              </a:graphicData>
            </a:graphic>
          </wp:inline>
        </w:drawing>
      </w:r>
    </w:p>
    <w:p w:rsidR="0042114E" w:rsidRDefault="0042114E" w:rsidP="00B366F8">
      <w:pPr>
        <w:pStyle w:val="Caption"/>
      </w:pPr>
      <w:bookmarkStart w:id="56" w:name="_Toc517248267"/>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5</w:t>
      </w:r>
      <w:r w:rsidR="004E7F72">
        <w:fldChar w:fldCharType="end"/>
      </w:r>
      <w:r>
        <w:t xml:space="preserve"> Biểu đồ tuần tự </w:t>
      </w:r>
      <w:r w:rsidR="00510F10">
        <w:t>người dùng tìm kiếm công việc</w:t>
      </w:r>
      <w:bookmarkEnd w:id="56"/>
    </w:p>
    <w:p w:rsidR="0039674F" w:rsidRDefault="00E218FF" w:rsidP="00E949A9">
      <w:pPr>
        <w:keepNext/>
        <w:ind w:firstLine="0"/>
      </w:pPr>
      <w:r>
        <w:rPr>
          <w:noProof/>
        </w:rPr>
        <w:drawing>
          <wp:inline distT="0" distB="0" distL="0" distR="0">
            <wp:extent cx="5580380" cy="1757680"/>
            <wp:effectExtent l="0" t="0" r="1270" b="0"/>
            <wp:docPr id="49" name="Picture 4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v uong tuyen.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1757680"/>
                    </a:xfrm>
                    <a:prstGeom prst="rect">
                      <a:avLst/>
                    </a:prstGeom>
                  </pic:spPr>
                </pic:pic>
              </a:graphicData>
            </a:graphic>
          </wp:inline>
        </w:drawing>
      </w:r>
    </w:p>
    <w:p w:rsidR="0039674F" w:rsidRDefault="0039674F" w:rsidP="00B366F8">
      <w:pPr>
        <w:pStyle w:val="Caption"/>
      </w:pPr>
      <w:bookmarkStart w:id="57" w:name="_Toc517248268"/>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6</w:t>
      </w:r>
      <w:r w:rsidR="004E7F72">
        <w:fldChar w:fldCharType="end"/>
      </w:r>
      <w:r>
        <w:t xml:space="preserve"> Biểu đồ tuần tự người dùng ứng tuyển</w:t>
      </w:r>
      <w:bookmarkEnd w:id="57"/>
    </w:p>
    <w:p w:rsidR="000B6A3B" w:rsidRPr="000B6A3B" w:rsidRDefault="000B6A3B" w:rsidP="000B6A3B"/>
    <w:p w:rsidR="00AF183E" w:rsidRDefault="007229A3" w:rsidP="00683164">
      <w:pPr>
        <w:keepNext/>
        <w:ind w:firstLine="0"/>
      </w:pPr>
      <w:r>
        <w:rPr>
          <w:noProof/>
        </w:rPr>
        <w:lastRenderedPageBreak/>
        <w:drawing>
          <wp:inline distT="0" distB="0" distL="0" distR="0">
            <wp:extent cx="5580380" cy="1835150"/>
            <wp:effectExtent l="0" t="0" r="1270" b="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v quan tam cong viec.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1835150"/>
                    </a:xfrm>
                    <a:prstGeom prst="rect">
                      <a:avLst/>
                    </a:prstGeom>
                  </pic:spPr>
                </pic:pic>
              </a:graphicData>
            </a:graphic>
          </wp:inline>
        </w:drawing>
      </w:r>
    </w:p>
    <w:p w:rsidR="00AF183E" w:rsidRDefault="00AF183E" w:rsidP="00B366F8">
      <w:pPr>
        <w:pStyle w:val="Caption"/>
      </w:pPr>
      <w:bookmarkStart w:id="58" w:name="_Toc517248269"/>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7</w:t>
      </w:r>
      <w:r w:rsidR="004E7F72">
        <w:fldChar w:fldCharType="end"/>
      </w:r>
      <w:r>
        <w:t xml:space="preserve"> Biểu đồ tuần tự quan tâm công việc</w:t>
      </w:r>
      <w:bookmarkEnd w:id="58"/>
    </w:p>
    <w:p w:rsidR="000B6A3B" w:rsidRPr="000B6A3B" w:rsidRDefault="000B6A3B" w:rsidP="000B6A3B"/>
    <w:p w:rsidR="00C27220" w:rsidRDefault="00991583" w:rsidP="00AA3862">
      <w:pPr>
        <w:keepNext/>
        <w:ind w:firstLine="0"/>
      </w:pPr>
      <w:r>
        <w:rPr>
          <w:noProof/>
        </w:rPr>
        <w:drawing>
          <wp:inline distT="0" distB="0" distL="0" distR="0">
            <wp:extent cx="5580380" cy="1924050"/>
            <wp:effectExtent l="0" t="0" r="1270" b="0"/>
            <wp:docPr id="51" name="Picture 51"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v luu cong ty.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1924050"/>
                    </a:xfrm>
                    <a:prstGeom prst="rect">
                      <a:avLst/>
                    </a:prstGeom>
                  </pic:spPr>
                </pic:pic>
              </a:graphicData>
            </a:graphic>
          </wp:inline>
        </w:drawing>
      </w:r>
    </w:p>
    <w:p w:rsidR="00C27220" w:rsidRDefault="00C27220" w:rsidP="00B366F8">
      <w:pPr>
        <w:pStyle w:val="Caption"/>
      </w:pPr>
      <w:bookmarkStart w:id="59" w:name="_Toc517248270"/>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8</w:t>
      </w:r>
      <w:r w:rsidR="004E7F72">
        <w:fldChar w:fldCharType="end"/>
      </w:r>
      <w:r w:rsidR="00121755">
        <w:t xml:space="preserve"> Biểu đồ tuần tự lưu công ty</w:t>
      </w:r>
      <w:bookmarkEnd w:id="59"/>
    </w:p>
    <w:p w:rsidR="00333F0E" w:rsidRDefault="00B60C9D" w:rsidP="00B60C9D">
      <w:pPr>
        <w:pStyle w:val="Heading3"/>
      </w:pPr>
      <w:bookmarkStart w:id="60" w:name="_Toc517098151"/>
      <w:r>
        <w:t>Biểu đồ tuần tự dành cho nhà tuyển dụng</w:t>
      </w:r>
      <w:bookmarkEnd w:id="60"/>
    </w:p>
    <w:p w:rsidR="006A485B" w:rsidRDefault="006A485B" w:rsidP="006A485B">
      <w:pPr>
        <w:keepNext/>
        <w:ind w:firstLine="0"/>
      </w:pPr>
      <w:r>
        <w:rPr>
          <w:noProof/>
        </w:rPr>
        <w:drawing>
          <wp:inline distT="0" distB="0" distL="0" distR="0">
            <wp:extent cx="5580380" cy="2054225"/>
            <wp:effectExtent l="0" t="0" r="1270" b="3175"/>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yendungdangnahp.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2054225"/>
                    </a:xfrm>
                    <a:prstGeom prst="rect">
                      <a:avLst/>
                    </a:prstGeom>
                  </pic:spPr>
                </pic:pic>
              </a:graphicData>
            </a:graphic>
          </wp:inline>
        </w:drawing>
      </w:r>
    </w:p>
    <w:p w:rsidR="006A485B" w:rsidRDefault="006A485B" w:rsidP="00B366F8">
      <w:pPr>
        <w:pStyle w:val="Caption"/>
      </w:pPr>
      <w:bookmarkStart w:id="61" w:name="_Toc517248271"/>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9</w:t>
      </w:r>
      <w:r w:rsidR="004E7F72">
        <w:fldChar w:fldCharType="end"/>
      </w:r>
      <w:r>
        <w:t xml:space="preserve"> Biểu đồ tuần tự nhà tuyển dụng đăng nhập</w:t>
      </w:r>
      <w:bookmarkEnd w:id="61"/>
    </w:p>
    <w:p w:rsidR="000B6A3B" w:rsidRPr="000B6A3B" w:rsidRDefault="000B6A3B" w:rsidP="000B6A3B"/>
    <w:p w:rsidR="000B27FF" w:rsidRDefault="000B27FF" w:rsidP="000B27FF">
      <w:pPr>
        <w:keepNext/>
        <w:ind w:firstLine="0"/>
      </w:pPr>
      <w:r>
        <w:rPr>
          <w:noProof/>
        </w:rPr>
        <w:lastRenderedPageBreak/>
        <w:drawing>
          <wp:inline distT="0" distB="0" distL="0" distR="0">
            <wp:extent cx="5580380" cy="1929130"/>
            <wp:effectExtent l="0" t="0" r="127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yendungdky.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1929130"/>
                    </a:xfrm>
                    <a:prstGeom prst="rect">
                      <a:avLst/>
                    </a:prstGeom>
                  </pic:spPr>
                </pic:pic>
              </a:graphicData>
            </a:graphic>
          </wp:inline>
        </w:drawing>
      </w:r>
    </w:p>
    <w:p w:rsidR="000B27FF" w:rsidRDefault="000B27FF" w:rsidP="00B366F8">
      <w:pPr>
        <w:pStyle w:val="Caption"/>
      </w:pPr>
      <w:bookmarkStart w:id="62" w:name="_Toc517248272"/>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10</w:t>
      </w:r>
      <w:r w:rsidR="004E7F72">
        <w:fldChar w:fldCharType="end"/>
      </w:r>
      <w:r>
        <w:t xml:space="preserve"> Biểu đồ tuần tự nhà tuyển dụng đăng ký tài khoản</w:t>
      </w:r>
      <w:bookmarkEnd w:id="62"/>
    </w:p>
    <w:p w:rsidR="000B6A3B" w:rsidRPr="000B6A3B" w:rsidRDefault="000B6A3B" w:rsidP="000B6A3B"/>
    <w:p w:rsidR="00B846F7" w:rsidRDefault="00B846F7" w:rsidP="00B846F7">
      <w:pPr>
        <w:keepNext/>
        <w:ind w:firstLine="0"/>
      </w:pPr>
      <w:r>
        <w:rPr>
          <w:noProof/>
        </w:rPr>
        <w:drawing>
          <wp:inline distT="0" distB="0" distL="0" distR="0">
            <wp:extent cx="5580380" cy="2544445"/>
            <wp:effectExtent l="0" t="0" r="1270" b="8255"/>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yendungxuat.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2544445"/>
                    </a:xfrm>
                    <a:prstGeom prst="rect">
                      <a:avLst/>
                    </a:prstGeom>
                  </pic:spPr>
                </pic:pic>
              </a:graphicData>
            </a:graphic>
          </wp:inline>
        </w:drawing>
      </w:r>
    </w:p>
    <w:p w:rsidR="008252C9" w:rsidRDefault="00B846F7" w:rsidP="00B366F8">
      <w:pPr>
        <w:pStyle w:val="Caption"/>
      </w:pPr>
      <w:bookmarkStart w:id="63" w:name="_Toc517248273"/>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11</w:t>
      </w:r>
      <w:r w:rsidR="004E7F72">
        <w:fldChar w:fldCharType="end"/>
      </w:r>
      <w:r>
        <w:t xml:space="preserve"> Biểu đồ tuần tự nhà tuyển dụng đăng xuất</w:t>
      </w:r>
      <w:bookmarkEnd w:id="63"/>
    </w:p>
    <w:p w:rsidR="00FB538D" w:rsidRDefault="00FB538D" w:rsidP="00FB538D">
      <w:pPr>
        <w:keepNext/>
        <w:ind w:firstLine="0"/>
      </w:pPr>
      <w:r>
        <w:rPr>
          <w:noProof/>
        </w:rPr>
        <w:drawing>
          <wp:inline distT="0" distB="0" distL="0" distR="0">
            <wp:extent cx="5580380" cy="1693545"/>
            <wp:effectExtent l="0" t="0" r="1270" b="1905"/>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yendungdangviec.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93545"/>
                    </a:xfrm>
                    <a:prstGeom prst="rect">
                      <a:avLst/>
                    </a:prstGeom>
                  </pic:spPr>
                </pic:pic>
              </a:graphicData>
            </a:graphic>
          </wp:inline>
        </w:drawing>
      </w:r>
    </w:p>
    <w:p w:rsidR="00FB538D" w:rsidRDefault="00FB538D" w:rsidP="00B366F8">
      <w:pPr>
        <w:pStyle w:val="Caption"/>
      </w:pPr>
      <w:bookmarkStart w:id="64" w:name="_Toc517248274"/>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12</w:t>
      </w:r>
      <w:r w:rsidR="004E7F72">
        <w:fldChar w:fldCharType="end"/>
      </w:r>
      <w:r>
        <w:t xml:space="preserve"> Biểu đồ tuần tự nhà tuyển dụng đăng tin tuyển dụng</w:t>
      </w:r>
      <w:bookmarkEnd w:id="64"/>
    </w:p>
    <w:p w:rsidR="000B6A3B" w:rsidRPr="000B6A3B" w:rsidRDefault="000B6A3B" w:rsidP="000B6A3B"/>
    <w:p w:rsidR="006763CD" w:rsidRDefault="006763CD" w:rsidP="00B366F8">
      <w:pPr>
        <w:keepNext/>
        <w:ind w:firstLine="0"/>
      </w:pPr>
      <w:r>
        <w:rPr>
          <w:noProof/>
        </w:rPr>
        <w:lastRenderedPageBreak/>
        <w:drawing>
          <wp:inline distT="0" distB="0" distL="0" distR="0">
            <wp:extent cx="5580380" cy="1790065"/>
            <wp:effectExtent l="0" t="0" r="1270" b="63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6763CD" w:rsidRDefault="006763CD" w:rsidP="00B366F8">
      <w:pPr>
        <w:pStyle w:val="Caption"/>
      </w:pPr>
      <w:bookmarkStart w:id="65" w:name="_Toc517248275"/>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13</w:t>
      </w:r>
      <w:r w:rsidR="004E7F72">
        <w:fldChar w:fldCharType="end"/>
      </w:r>
      <w:r>
        <w:t xml:space="preserve"> Biểu đồ tuần tự nhà tuyển dụng chấp nhận ứng viên</w:t>
      </w:r>
      <w:bookmarkEnd w:id="65"/>
    </w:p>
    <w:p w:rsidR="006C6819" w:rsidRPr="006C6819" w:rsidRDefault="006C6819" w:rsidP="006C6819">
      <w:pPr>
        <w:pStyle w:val="Heading3"/>
      </w:pPr>
      <w:bookmarkStart w:id="66" w:name="_Toc517098152"/>
      <w:r>
        <w:t>Biểu đồ tuần tự dành cho admin</w:t>
      </w:r>
      <w:bookmarkEnd w:id="66"/>
    </w:p>
    <w:p w:rsidR="00CB73BE" w:rsidRDefault="00CB73BE" w:rsidP="00CB73BE">
      <w:pPr>
        <w:pStyle w:val="Heading2"/>
      </w:pPr>
      <w:bookmarkStart w:id="67" w:name="_Toc517098153"/>
      <w:r>
        <w:t>Biểu đồ lớp</w:t>
      </w:r>
      <w:bookmarkEnd w:id="67"/>
    </w:p>
    <w:p w:rsidR="00CB73BE" w:rsidRDefault="00CB73BE" w:rsidP="00CB73BE">
      <w:pPr>
        <w:pStyle w:val="Heading2"/>
      </w:pPr>
      <w:bookmarkStart w:id="68" w:name="_Toc517098154"/>
      <w:r>
        <w:t>Biểu đồ hoạt động</w:t>
      </w:r>
      <w:bookmarkEnd w:id="68"/>
    </w:p>
    <w:p w:rsidR="006C44C0" w:rsidRDefault="00C705C4" w:rsidP="00B3467D">
      <w:pPr>
        <w:keepNext/>
        <w:ind w:firstLine="0"/>
      </w:pPr>
      <w:r>
        <w:rPr>
          <w:noProof/>
        </w:rPr>
        <w:drawing>
          <wp:inline distT="0" distB="0" distL="0" distR="0">
            <wp:extent cx="5343525" cy="3838575"/>
            <wp:effectExtent l="0" t="0" r="9525" b="9525"/>
            <wp:docPr id="52" name="Picture 5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et do hoạt dong dang nhap.jpg"/>
                    <pic:cNvPicPr/>
                  </pic:nvPicPr>
                  <pic:blipFill>
                    <a:blip r:embed="rId27">
                      <a:extLst>
                        <a:ext uri="{28A0092B-C50C-407E-A947-70E740481C1C}">
                          <a14:useLocalDpi xmlns:a14="http://schemas.microsoft.com/office/drawing/2010/main" val="0"/>
                        </a:ext>
                      </a:extLst>
                    </a:blip>
                    <a:stretch>
                      <a:fillRect/>
                    </a:stretch>
                  </pic:blipFill>
                  <pic:spPr>
                    <a:xfrm>
                      <a:off x="0" y="0"/>
                      <a:ext cx="5343525" cy="3838575"/>
                    </a:xfrm>
                    <a:prstGeom prst="rect">
                      <a:avLst/>
                    </a:prstGeom>
                  </pic:spPr>
                </pic:pic>
              </a:graphicData>
            </a:graphic>
          </wp:inline>
        </w:drawing>
      </w:r>
    </w:p>
    <w:p w:rsidR="006C44C0" w:rsidRDefault="006C44C0" w:rsidP="00B366F8">
      <w:pPr>
        <w:pStyle w:val="Caption"/>
      </w:pPr>
      <w:bookmarkStart w:id="69" w:name="_Toc517248276"/>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14</w:t>
      </w:r>
      <w:r w:rsidR="004E7F72">
        <w:fldChar w:fldCharType="end"/>
      </w:r>
      <w:r>
        <w:t xml:space="preserve"> Biểu đồ hoạt động đăng nhập</w:t>
      </w:r>
      <w:bookmarkEnd w:id="69"/>
    </w:p>
    <w:p w:rsidR="00145FD2" w:rsidRPr="00145FD2" w:rsidRDefault="00145FD2" w:rsidP="00145FD2"/>
    <w:p w:rsidR="00FF6643" w:rsidRDefault="00C705C4" w:rsidP="00B3467D">
      <w:pPr>
        <w:keepNext/>
        <w:ind w:firstLine="0"/>
      </w:pPr>
      <w:r>
        <w:rPr>
          <w:noProof/>
        </w:rPr>
        <w:lastRenderedPageBreak/>
        <w:drawing>
          <wp:inline distT="0" distB="0" distL="0" distR="0">
            <wp:extent cx="5580380" cy="188912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eu do hoat dong dang ky tai khoan.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889125"/>
                    </a:xfrm>
                    <a:prstGeom prst="rect">
                      <a:avLst/>
                    </a:prstGeom>
                  </pic:spPr>
                </pic:pic>
              </a:graphicData>
            </a:graphic>
          </wp:inline>
        </w:drawing>
      </w:r>
    </w:p>
    <w:p w:rsidR="00C67619" w:rsidRDefault="00FF6643" w:rsidP="00B366F8">
      <w:pPr>
        <w:pStyle w:val="Caption"/>
      </w:pPr>
      <w:bookmarkStart w:id="70" w:name="_Toc517248277"/>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15</w:t>
      </w:r>
      <w:r w:rsidR="004E7F72">
        <w:fldChar w:fldCharType="end"/>
      </w:r>
      <w:r>
        <w:t xml:space="preserve"> Biểu đồ </w:t>
      </w:r>
      <w:r w:rsidRPr="00FF6643">
        <w:t>hoạt</w:t>
      </w:r>
      <w:r>
        <w:t xml:space="preserve"> động đăng ký tài khoản</w:t>
      </w:r>
      <w:bookmarkEnd w:id="70"/>
    </w:p>
    <w:p w:rsidR="00E57A4E" w:rsidRDefault="00EB12F8" w:rsidP="00B3467D">
      <w:pPr>
        <w:keepNext/>
        <w:ind w:firstLine="0"/>
      </w:pPr>
      <w:r>
        <w:rPr>
          <w:noProof/>
        </w:rPr>
        <w:drawing>
          <wp:inline distT="0" distB="0" distL="0" distR="0">
            <wp:extent cx="5580380" cy="19951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eu do hoat dong ung tuyen.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1995170"/>
                    </a:xfrm>
                    <a:prstGeom prst="rect">
                      <a:avLst/>
                    </a:prstGeom>
                  </pic:spPr>
                </pic:pic>
              </a:graphicData>
            </a:graphic>
          </wp:inline>
        </w:drawing>
      </w:r>
    </w:p>
    <w:p w:rsidR="00E57A4E" w:rsidRDefault="00E57A4E" w:rsidP="00B366F8">
      <w:pPr>
        <w:pStyle w:val="Caption"/>
      </w:pPr>
      <w:bookmarkStart w:id="71" w:name="_Toc517248278"/>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16</w:t>
      </w:r>
      <w:r w:rsidR="004E7F72">
        <w:fldChar w:fldCharType="end"/>
      </w:r>
      <w:r>
        <w:t xml:space="preserve"> Biểu đồ hoạt động ứng tuyển</w:t>
      </w:r>
      <w:bookmarkEnd w:id="71"/>
    </w:p>
    <w:p w:rsidR="00145FD2" w:rsidRPr="00145FD2" w:rsidRDefault="00145FD2" w:rsidP="00145FD2"/>
    <w:p w:rsidR="00045582" w:rsidRDefault="006A1BF2" w:rsidP="00B3467D">
      <w:pPr>
        <w:keepNext/>
        <w:ind w:firstLine="0"/>
      </w:pPr>
      <w:r>
        <w:rPr>
          <w:noProof/>
        </w:rPr>
        <w:drawing>
          <wp:inline distT="0" distB="0" distL="0" distR="0">
            <wp:extent cx="5580380" cy="1790065"/>
            <wp:effectExtent l="0" t="0" r="1270" b="635"/>
            <wp:docPr id="55" name="Picture 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045582" w:rsidRDefault="00045582" w:rsidP="00B366F8">
      <w:pPr>
        <w:pStyle w:val="Caption"/>
      </w:pPr>
      <w:bookmarkStart w:id="72" w:name="_Toc517248279"/>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17</w:t>
      </w:r>
      <w:r w:rsidR="004E7F72">
        <w:fldChar w:fldCharType="end"/>
      </w:r>
      <w:r>
        <w:t xml:space="preserve"> Biểu đồ hoạt động chấp nhận ứng viên</w:t>
      </w:r>
      <w:bookmarkEnd w:id="72"/>
    </w:p>
    <w:p w:rsidR="007C663D" w:rsidRPr="007C663D" w:rsidRDefault="007C663D" w:rsidP="007C663D"/>
    <w:p w:rsidR="00AA645C" w:rsidRDefault="00AA645C" w:rsidP="00FF6643">
      <w:pPr>
        <w:sectPr w:rsidR="00AA645C" w:rsidSect="006106AF">
          <w:headerReference w:type="even" r:id="rId30"/>
          <w:pgSz w:w="11907" w:h="16840" w:code="9"/>
          <w:pgMar w:top="1701" w:right="1134" w:bottom="1701" w:left="1985" w:header="709" w:footer="709" w:gutter="0"/>
          <w:pgNumType w:start="1"/>
          <w:cols w:space="708"/>
          <w:docGrid w:linePitch="360"/>
        </w:sectPr>
      </w:pPr>
    </w:p>
    <w:p w:rsidR="00CB73BE" w:rsidRDefault="00CB73BE" w:rsidP="00CB73BE">
      <w:pPr>
        <w:pStyle w:val="Heading2"/>
      </w:pPr>
      <w:bookmarkStart w:id="73" w:name="_Toc517098155"/>
      <w:r>
        <w:lastRenderedPageBreak/>
        <w:t>Biểu đồ thực thể liên kết</w:t>
      </w:r>
      <w:bookmarkEnd w:id="73"/>
    </w:p>
    <w:p w:rsidR="00590229" w:rsidRDefault="00F90CED" w:rsidP="00590229">
      <w:pPr>
        <w:keepNext/>
      </w:pPr>
      <w:r>
        <w:t xml:space="preserve">Mối quan hệ giữa các </w:t>
      </w:r>
      <w:r w:rsidR="004B0A25">
        <w:t xml:space="preserve">đối tượng được thể hiện qua biểu đồ thực thể liên kết. </w:t>
      </w:r>
    </w:p>
    <w:p w:rsidR="00724B34" w:rsidRDefault="00724B34" w:rsidP="00724B34">
      <w:pPr>
        <w:keepNext/>
        <w:ind w:firstLine="0"/>
      </w:pPr>
      <w:r>
        <w:rPr>
          <w:noProof/>
        </w:rPr>
        <w:drawing>
          <wp:inline distT="0" distB="0" distL="0" distR="0">
            <wp:extent cx="9370243" cy="6118167"/>
            <wp:effectExtent l="0" t="0" r="2540" b="0"/>
            <wp:docPr id="40" name="Picture 4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qlanungvie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75141" cy="6121365"/>
                    </a:xfrm>
                    <a:prstGeom prst="rect">
                      <a:avLst/>
                    </a:prstGeom>
                  </pic:spPr>
                </pic:pic>
              </a:graphicData>
            </a:graphic>
          </wp:inline>
        </w:drawing>
      </w:r>
    </w:p>
    <w:p w:rsidR="004B0A25" w:rsidRDefault="00724B34" w:rsidP="00B366F8">
      <w:pPr>
        <w:pStyle w:val="Caption"/>
      </w:pPr>
      <w:bookmarkStart w:id="74" w:name="_Toc517248280"/>
      <w:r>
        <w:t xml:space="preserve">Hình </w:t>
      </w:r>
      <w:r w:rsidR="004E7F72">
        <w:fldChar w:fldCharType="begin"/>
      </w:r>
      <w:r w:rsidR="004E7F72">
        <w:instrText xml:space="preserve"> STYLEREF 1 \s </w:instrText>
      </w:r>
      <w:r w:rsidR="004E7F72">
        <w:fldChar w:fldCharType="separate"/>
      </w:r>
      <w:r w:rsidR="00B366F8">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18</w:t>
      </w:r>
      <w:r w:rsidR="004E7F72">
        <w:fldChar w:fldCharType="end"/>
      </w:r>
      <w:r>
        <w:t xml:space="preserve"> Biểu đô thực thể liên kết</w:t>
      </w:r>
      <w:bookmarkEnd w:id="74"/>
    </w:p>
    <w:p w:rsidR="00412F64" w:rsidRDefault="00412F64" w:rsidP="00412F64">
      <w:pPr>
        <w:pStyle w:val="Heading2"/>
      </w:pPr>
      <w:bookmarkStart w:id="75" w:name="_Toc517098156"/>
      <w:r>
        <w:t>Kết chương</w:t>
      </w:r>
      <w:bookmarkEnd w:id="75"/>
    </w:p>
    <w:p w:rsidR="006A0F8F" w:rsidRPr="003E7B12" w:rsidRDefault="003E7B12" w:rsidP="003E7B12">
      <w:r>
        <w:t>Qua chương 3, em đã định hình được mô hình, cách thức hoạt động của website tuyển dụng việc làm, nắm được quy trình hoạt động của website. Chương 4 tiếp theo sẽ là những kết quả đạt được sau khi cài đặt và chạy thử nghiệm.</w:t>
      </w:r>
      <w:r w:rsidR="006A0F8F">
        <w:br w:type="page"/>
      </w:r>
    </w:p>
    <w:p w:rsidR="00AA645C" w:rsidRDefault="00AA645C" w:rsidP="00BB71A4">
      <w:pPr>
        <w:pStyle w:val="Heading1"/>
        <w:sectPr w:rsidR="00AA645C" w:rsidSect="00AA645C">
          <w:pgSz w:w="23808" w:h="16840" w:orient="landscape" w:code="8"/>
          <w:pgMar w:top="1985" w:right="1701" w:bottom="1134" w:left="1701" w:header="709" w:footer="709" w:gutter="0"/>
          <w:cols w:space="708"/>
          <w:docGrid w:linePitch="360"/>
        </w:sectPr>
      </w:pPr>
    </w:p>
    <w:p w:rsidR="00BB71A4" w:rsidRDefault="00BB71A4" w:rsidP="00BB71A4">
      <w:pPr>
        <w:pStyle w:val="Heading1"/>
      </w:pPr>
      <w:r>
        <w:lastRenderedPageBreak/>
        <w:br/>
      </w:r>
      <w:bookmarkStart w:id="76" w:name="_Toc517098157"/>
      <w:r w:rsidR="007A7D82">
        <w:t xml:space="preserve">KẾT QUẢ CÀI ĐẶT, THỬ NGHIỆM </w:t>
      </w:r>
      <w:r w:rsidR="00130546">
        <w:br/>
      </w:r>
      <w:r w:rsidR="007A7D82">
        <w:t>HOẶC KẾT QUẢ NGHIÊN CỨU</w:t>
      </w:r>
      <w:bookmarkEnd w:id="76"/>
    </w:p>
    <w:p w:rsidR="007A7D82" w:rsidRDefault="002B0CB8" w:rsidP="007A7D82">
      <w:r>
        <w:t xml:space="preserve">Sau </w:t>
      </w:r>
      <w:r w:rsidR="004C3B0F">
        <w:t>quá trình nghiên cứu, phân tích, tìm hiểu và thực hiện đề tài, trong chương 4 này em trình bày những kết quả đã thực hiện được</w:t>
      </w:r>
      <w:r w:rsidR="006935DB">
        <w:t>. Do kiến thức còn hạn chế, kỹ năng nghiệp vụ không nhiều sản phẩm chưa thể đáp ứng hết nhu cầu của đề tài ban đầu đặt ra cũng như không tránh khỏi sai sót. Dưới đây là kết quả đã đạt được</w:t>
      </w:r>
    </w:p>
    <w:p w:rsidR="001A08FA" w:rsidRPr="00A16910" w:rsidRDefault="00FE4A0A" w:rsidP="001A08FA">
      <w:pPr>
        <w:pStyle w:val="Heading2"/>
      </w:pPr>
      <w:bookmarkStart w:id="77" w:name="_Toc517098158"/>
      <w:r>
        <w:t>Cấu hình hệ thống triển khai</w:t>
      </w:r>
      <w:bookmarkEnd w:id="77"/>
    </w:p>
    <w:p w:rsidR="008735BE" w:rsidRDefault="005755F0" w:rsidP="008735BE">
      <w:pPr>
        <w:pStyle w:val="Heading3"/>
      </w:pPr>
      <w:bookmarkStart w:id="78" w:name="_Toc517098159"/>
      <w:r>
        <w:t>Cấu hình server</w:t>
      </w:r>
      <w:bookmarkEnd w:id="78"/>
    </w:p>
    <w:p w:rsidR="009E2A3A" w:rsidRPr="009E2A3A" w:rsidRDefault="009E2A3A" w:rsidP="009E2A3A"/>
    <w:p w:rsidR="001A08FA" w:rsidRDefault="008735BE" w:rsidP="00A92CA7">
      <w:pPr>
        <w:pStyle w:val="Heading2"/>
      </w:pPr>
      <w:bookmarkStart w:id="79" w:name="_Toc517098160"/>
      <w:r>
        <w:t>Giao diện sau khi hoàn thành</w:t>
      </w:r>
      <w:bookmarkEnd w:id="79"/>
    </w:p>
    <w:p w:rsidR="00A92CA7" w:rsidRDefault="00A92CA7" w:rsidP="00A92CA7">
      <w:pPr>
        <w:pStyle w:val="Heading3"/>
      </w:pPr>
      <w:bookmarkStart w:id="80" w:name="_Toc517098161"/>
      <w:r>
        <w:t>Giao diện dành nhà thầu tìm việc</w:t>
      </w:r>
      <w:bookmarkEnd w:id="80"/>
    </w:p>
    <w:p w:rsidR="00943E27" w:rsidRPr="00943E27" w:rsidRDefault="00ED33CB" w:rsidP="00943E27">
      <w:r>
        <w:t xml:space="preserve">Khi vào trang web, giao diện của website sẽ như </w:t>
      </w:r>
      <w:r>
        <w:fldChar w:fldCharType="begin"/>
      </w:r>
      <w:r>
        <w:instrText xml:space="preserve"> REF _Ref517249625 \h </w:instrText>
      </w:r>
      <w:r>
        <w:fldChar w:fldCharType="separate"/>
      </w:r>
      <w:r>
        <w:t xml:space="preserve">Hình </w:t>
      </w:r>
      <w:r>
        <w:rPr>
          <w:noProof/>
        </w:rPr>
        <w:t>4</w:t>
      </w:r>
      <w:r>
        <w:noBreakHyphen/>
      </w:r>
      <w:r>
        <w:rPr>
          <w:noProof/>
        </w:rPr>
        <w:t>1</w:t>
      </w:r>
      <w:r>
        <w:fldChar w:fldCharType="end"/>
      </w:r>
    </w:p>
    <w:p w:rsidR="00A92CA7" w:rsidRDefault="008C769A" w:rsidP="00A92CA7">
      <w:pPr>
        <w:keepNext/>
        <w:ind w:firstLine="0"/>
      </w:pPr>
      <w:r>
        <w:rPr>
          <w:noProof/>
        </w:rPr>
        <w:lastRenderedPageBreak/>
        <w:drawing>
          <wp:inline distT="0" distB="0" distL="0" distR="0">
            <wp:extent cx="5580380" cy="4980305"/>
            <wp:effectExtent l="0" t="0" r="0" b="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4980305"/>
                    </a:xfrm>
                    <a:prstGeom prst="rect">
                      <a:avLst/>
                    </a:prstGeom>
                  </pic:spPr>
                </pic:pic>
              </a:graphicData>
            </a:graphic>
          </wp:inline>
        </w:drawing>
      </w:r>
    </w:p>
    <w:p w:rsidR="00A92CA7" w:rsidRDefault="00A92CA7" w:rsidP="00B366F8">
      <w:pPr>
        <w:pStyle w:val="Caption"/>
      </w:pPr>
      <w:bookmarkStart w:id="81" w:name="_Toc517248281"/>
      <w:bookmarkStart w:id="82" w:name="_Ref517249625"/>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w:t>
      </w:r>
      <w:r w:rsidR="004E7F72">
        <w:fldChar w:fldCharType="end"/>
      </w:r>
      <w:bookmarkEnd w:id="82"/>
      <w:r>
        <w:t xml:space="preserve"> Giao diện trang chủ</w:t>
      </w:r>
      <w:bookmarkEnd w:id="81"/>
    </w:p>
    <w:p w:rsidR="008C769A" w:rsidRPr="008C769A" w:rsidRDefault="00ED33CB" w:rsidP="008C769A">
      <w:r>
        <w:t xml:space="preserve">Khi tìm kiếm với một từ khóa, giao diện website sẽ như </w:t>
      </w:r>
      <w:r>
        <w:fldChar w:fldCharType="begin"/>
      </w:r>
      <w:r>
        <w:instrText xml:space="preserve"> REF _Ref517249655 \h </w:instrText>
      </w:r>
      <w:r>
        <w:fldChar w:fldCharType="separate"/>
      </w:r>
      <w:r>
        <w:t xml:space="preserve">Hình </w:t>
      </w:r>
      <w:r>
        <w:rPr>
          <w:noProof/>
        </w:rPr>
        <w:t>4</w:t>
      </w:r>
      <w:r>
        <w:noBreakHyphen/>
      </w:r>
      <w:r>
        <w:rPr>
          <w:noProof/>
        </w:rPr>
        <w:t>2</w:t>
      </w:r>
      <w:r>
        <w:fldChar w:fldCharType="end"/>
      </w:r>
    </w:p>
    <w:p w:rsidR="007E398F" w:rsidRDefault="008C769A" w:rsidP="0037690B">
      <w:pPr>
        <w:keepNext/>
        <w:ind w:firstLine="0"/>
      </w:pPr>
      <w:r>
        <w:rPr>
          <w:noProof/>
        </w:rPr>
        <w:lastRenderedPageBreak/>
        <w:drawing>
          <wp:inline distT="0" distB="0" distL="0" distR="0">
            <wp:extent cx="5580380" cy="4806315"/>
            <wp:effectExtent l="0" t="0" r="127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806315"/>
                    </a:xfrm>
                    <a:prstGeom prst="rect">
                      <a:avLst/>
                    </a:prstGeom>
                  </pic:spPr>
                </pic:pic>
              </a:graphicData>
            </a:graphic>
          </wp:inline>
        </w:drawing>
      </w:r>
    </w:p>
    <w:p w:rsidR="002252D5" w:rsidRDefault="007E398F" w:rsidP="00B366F8">
      <w:pPr>
        <w:pStyle w:val="Caption"/>
      </w:pPr>
      <w:bookmarkStart w:id="83" w:name="_Toc517248282"/>
      <w:bookmarkStart w:id="84" w:name="_Ref517249655"/>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ED33CB">
        <w:t>2</w:t>
      </w:r>
      <w:r w:rsidR="004E7F72">
        <w:fldChar w:fldCharType="end"/>
      </w:r>
      <w:bookmarkEnd w:id="84"/>
      <w:r>
        <w:t xml:space="preserve"> Giao diện kết quả tìm kiếm</w:t>
      </w:r>
      <w:bookmarkEnd w:id="83"/>
    </w:p>
    <w:p w:rsidR="00ED33CB" w:rsidRDefault="00ED33CB" w:rsidP="00ED33CB">
      <w:pPr>
        <w:keepNext/>
        <w:ind w:firstLine="0"/>
      </w:pPr>
      <w:r>
        <w:rPr>
          <w:noProof/>
        </w:rPr>
        <w:drawing>
          <wp:inline distT="0" distB="0" distL="0" distR="0" wp14:anchorId="0A9FF9D0" wp14:editId="363F5863">
            <wp:extent cx="5580380" cy="2745105"/>
            <wp:effectExtent l="0" t="0" r="127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gtuyenchuadangnh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ED33CB" w:rsidRDefault="00ED33CB" w:rsidP="00ED33CB">
      <w:pPr>
        <w:pStyle w:val="Caption"/>
      </w:pPr>
      <w:bookmarkStart w:id="85" w:name="_Toc517248284"/>
      <w:r>
        <w:t xml:space="preserve">Hình </w:t>
      </w:r>
      <w:r>
        <w:fldChar w:fldCharType="begin"/>
      </w:r>
      <w:r>
        <w:instrText xml:space="preserve"> STYLEREF 1 \s </w:instrText>
      </w:r>
      <w:r>
        <w:fldChar w:fldCharType="separate"/>
      </w:r>
      <w:r>
        <w:t>4</w:t>
      </w:r>
      <w:r>
        <w:fldChar w:fldCharType="end"/>
      </w:r>
      <w:r>
        <w:noBreakHyphen/>
      </w:r>
      <w:r>
        <w:fldChar w:fldCharType="begin"/>
      </w:r>
      <w:r>
        <w:instrText xml:space="preserve"> SEQ Hình \* ARABIC \s 1 </w:instrText>
      </w:r>
      <w:r>
        <w:fldChar w:fldCharType="separate"/>
      </w:r>
      <w:r>
        <w:t>3</w:t>
      </w:r>
      <w:r>
        <w:fldChar w:fldCharType="end"/>
      </w:r>
      <w:r>
        <w:t xml:space="preserve"> Giao diện đăng nhập</w:t>
      </w:r>
      <w:bookmarkEnd w:id="85"/>
    </w:p>
    <w:p w:rsidR="00511EE5" w:rsidRDefault="002A2706" w:rsidP="002A2706">
      <w:pPr>
        <w:keepNext/>
        <w:ind w:firstLine="0"/>
        <w:jc w:val="center"/>
      </w:pPr>
      <w:r>
        <w:rPr>
          <w:noProof/>
        </w:rPr>
        <w:lastRenderedPageBreak/>
        <w:drawing>
          <wp:inline distT="0" distB="0" distL="0" distR="0">
            <wp:extent cx="4581525" cy="8248650"/>
            <wp:effectExtent l="0" t="0" r="9525" b="0"/>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1525" cy="8248650"/>
                    </a:xfrm>
                    <a:prstGeom prst="rect">
                      <a:avLst/>
                    </a:prstGeom>
                  </pic:spPr>
                </pic:pic>
              </a:graphicData>
            </a:graphic>
          </wp:inline>
        </w:drawing>
      </w:r>
    </w:p>
    <w:p w:rsidR="0037690B" w:rsidRPr="0037690B" w:rsidRDefault="00511EE5" w:rsidP="00B366F8">
      <w:pPr>
        <w:pStyle w:val="Caption"/>
      </w:pPr>
      <w:bookmarkStart w:id="86" w:name="_Toc517248283"/>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ED33CB">
        <w:t>4</w:t>
      </w:r>
      <w:r w:rsidR="004E7F72">
        <w:fldChar w:fldCharType="end"/>
      </w:r>
      <w:r>
        <w:t xml:space="preserve"> Giao diện chi tiết công việc</w:t>
      </w:r>
      <w:bookmarkEnd w:id="86"/>
    </w:p>
    <w:p w:rsidR="00237585" w:rsidRDefault="00BA7E1C" w:rsidP="003168E0">
      <w:pPr>
        <w:keepNext/>
        <w:ind w:firstLine="0"/>
        <w:jc w:val="center"/>
      </w:pPr>
      <w:r>
        <w:rPr>
          <w:noProof/>
        </w:rPr>
        <w:lastRenderedPageBreak/>
        <w:drawing>
          <wp:inline distT="0" distB="0" distL="0" distR="0">
            <wp:extent cx="5580380" cy="7277735"/>
            <wp:effectExtent l="0" t="0" r="127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7277735"/>
                    </a:xfrm>
                    <a:prstGeom prst="rect">
                      <a:avLst/>
                    </a:prstGeom>
                  </pic:spPr>
                </pic:pic>
              </a:graphicData>
            </a:graphic>
          </wp:inline>
        </w:drawing>
      </w:r>
    </w:p>
    <w:p w:rsidR="00237585" w:rsidRDefault="00237585" w:rsidP="00B366F8">
      <w:pPr>
        <w:pStyle w:val="Caption"/>
      </w:pPr>
      <w:bookmarkStart w:id="87" w:name="_Toc517248285"/>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5</w:t>
      </w:r>
      <w:r w:rsidR="004E7F72">
        <w:fldChar w:fldCharType="end"/>
      </w:r>
      <w:r>
        <w:t xml:space="preserve"> Giao diện chọn hồ sơ ứng tuyển và ứng tuyển</w:t>
      </w:r>
      <w:bookmarkEnd w:id="87"/>
    </w:p>
    <w:p w:rsidR="00C54C15" w:rsidRDefault="00BE0923" w:rsidP="00BE0923">
      <w:pPr>
        <w:keepNext/>
        <w:ind w:firstLine="0"/>
        <w:jc w:val="center"/>
      </w:pPr>
      <w:r>
        <w:rPr>
          <w:noProof/>
        </w:rPr>
        <w:lastRenderedPageBreak/>
        <w:drawing>
          <wp:inline distT="0" distB="0" distL="0" distR="0">
            <wp:extent cx="3850640" cy="8229600"/>
            <wp:effectExtent l="0" t="0" r="0" b="0"/>
            <wp:docPr id="10" name="Picture 1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0640" cy="8229600"/>
                    </a:xfrm>
                    <a:prstGeom prst="rect">
                      <a:avLst/>
                    </a:prstGeom>
                  </pic:spPr>
                </pic:pic>
              </a:graphicData>
            </a:graphic>
          </wp:inline>
        </w:drawing>
      </w:r>
    </w:p>
    <w:p w:rsidR="00EE2E1F" w:rsidRDefault="00C54C15" w:rsidP="00B366F8">
      <w:pPr>
        <w:pStyle w:val="Caption"/>
      </w:pPr>
      <w:bookmarkStart w:id="88" w:name="_Toc517248286"/>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6</w:t>
      </w:r>
      <w:r w:rsidR="004E7F72">
        <w:fldChar w:fldCharType="end"/>
      </w:r>
      <w:r>
        <w:t xml:space="preserve"> Giao diện chi tiết công việc sau khi ứng tuyển và lưu</w:t>
      </w:r>
      <w:bookmarkEnd w:id="88"/>
    </w:p>
    <w:p w:rsidR="004A1FE4" w:rsidRPr="004A1FE4" w:rsidRDefault="004A1FE4" w:rsidP="004A1FE4"/>
    <w:p w:rsidR="00B84CE9" w:rsidRDefault="00B84CE9" w:rsidP="004A1FE4">
      <w:pPr>
        <w:keepNext/>
        <w:ind w:firstLine="0"/>
      </w:pPr>
      <w:r>
        <w:rPr>
          <w:noProof/>
        </w:rPr>
        <w:drawing>
          <wp:inline distT="0" distB="0" distL="0" distR="0">
            <wp:extent cx="5580380" cy="2745105"/>
            <wp:effectExtent l="0" t="0" r="127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nlytimvie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8216A5" w:rsidRDefault="00B84CE9" w:rsidP="00B366F8">
      <w:pPr>
        <w:pStyle w:val="Caption"/>
      </w:pPr>
      <w:bookmarkStart w:id="89" w:name="_Toc517248287"/>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7</w:t>
      </w:r>
      <w:r w:rsidR="004E7F72">
        <w:fldChar w:fldCharType="end"/>
      </w:r>
      <w:r>
        <w:t xml:space="preserve"> Giao diện trang chủ quản lý tìm việc</w:t>
      </w:r>
      <w:bookmarkEnd w:id="89"/>
    </w:p>
    <w:p w:rsidR="00234A3C" w:rsidRPr="00234A3C" w:rsidRDefault="00234A3C" w:rsidP="00234A3C"/>
    <w:p w:rsidR="009F2D31" w:rsidRDefault="009F2D31" w:rsidP="004A1FE4">
      <w:pPr>
        <w:keepNext/>
        <w:ind w:firstLine="0"/>
      </w:pPr>
      <w:r>
        <w:rPr>
          <w:noProof/>
        </w:rPr>
        <w:drawing>
          <wp:inline distT="0" distB="0" distL="0" distR="0">
            <wp:extent cx="5580380" cy="2745105"/>
            <wp:effectExtent l="0" t="0" r="1270" b="0"/>
            <wp:docPr id="35" name="Picture 3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viecdanhsachhos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2D31" w:rsidRDefault="009F2D31" w:rsidP="00B366F8">
      <w:pPr>
        <w:pStyle w:val="Caption"/>
      </w:pPr>
      <w:bookmarkStart w:id="90" w:name="_Toc517248288"/>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8</w:t>
      </w:r>
      <w:r w:rsidR="004E7F72">
        <w:fldChar w:fldCharType="end"/>
      </w:r>
      <w:r>
        <w:t xml:space="preserve"> Giao diện danh sách hồ sơ ứng viên</w:t>
      </w:r>
      <w:bookmarkEnd w:id="90"/>
    </w:p>
    <w:p w:rsidR="00CD1C36" w:rsidRDefault="00CD1C36" w:rsidP="00CD1C36">
      <w:pPr>
        <w:keepNext/>
        <w:ind w:firstLine="0"/>
      </w:pPr>
      <w:r>
        <w:rPr>
          <w:noProof/>
        </w:rPr>
        <w:lastRenderedPageBreak/>
        <w:drawing>
          <wp:inline distT="0" distB="0" distL="0" distR="0">
            <wp:extent cx="5580380" cy="3812540"/>
            <wp:effectExtent l="0" t="0" r="1270" b="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ìmviectaomoihos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812540"/>
                    </a:xfrm>
                    <a:prstGeom prst="rect">
                      <a:avLst/>
                    </a:prstGeom>
                  </pic:spPr>
                </pic:pic>
              </a:graphicData>
            </a:graphic>
          </wp:inline>
        </w:drawing>
      </w:r>
    </w:p>
    <w:p w:rsidR="006754C3" w:rsidRDefault="00CD1C36" w:rsidP="00B366F8">
      <w:pPr>
        <w:pStyle w:val="Caption"/>
      </w:pPr>
      <w:bookmarkStart w:id="91" w:name="_Toc517248289"/>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9</w:t>
      </w:r>
      <w:r w:rsidR="004E7F72">
        <w:fldChar w:fldCharType="end"/>
      </w:r>
      <w:r>
        <w:t xml:space="preserve"> Giao diện tạo mới hồ sơ ứng viên</w:t>
      </w:r>
      <w:bookmarkEnd w:id="91"/>
    </w:p>
    <w:p w:rsidR="00A52BED" w:rsidRDefault="00A52BED" w:rsidP="00124BD5">
      <w:pPr>
        <w:keepNext/>
        <w:ind w:firstLine="0"/>
      </w:pPr>
      <w:r>
        <w:rPr>
          <w:noProof/>
        </w:rPr>
        <w:drawing>
          <wp:inline distT="0" distB="0" distL="0" distR="0">
            <wp:extent cx="5580380" cy="4015740"/>
            <wp:effectExtent l="0" t="0" r="1270" b="3810"/>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viecsuhos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015740"/>
                    </a:xfrm>
                    <a:prstGeom prst="rect">
                      <a:avLst/>
                    </a:prstGeom>
                  </pic:spPr>
                </pic:pic>
              </a:graphicData>
            </a:graphic>
          </wp:inline>
        </w:drawing>
      </w:r>
    </w:p>
    <w:p w:rsidR="00A52BED" w:rsidRDefault="00A52BED" w:rsidP="00B366F8">
      <w:pPr>
        <w:pStyle w:val="Caption"/>
      </w:pPr>
      <w:bookmarkStart w:id="92" w:name="_Toc517248290"/>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10</w:t>
      </w:r>
      <w:r w:rsidR="004E7F72">
        <w:fldChar w:fldCharType="end"/>
      </w:r>
      <w:r>
        <w:t xml:space="preserve"> Giao diện sửa hồ sơ ứng viên</w:t>
      </w:r>
      <w:bookmarkEnd w:id="92"/>
    </w:p>
    <w:p w:rsidR="00282BEA" w:rsidRDefault="00282BEA" w:rsidP="00124BD5">
      <w:pPr>
        <w:keepNext/>
        <w:ind w:firstLine="0"/>
      </w:pPr>
      <w:r>
        <w:rPr>
          <w:noProof/>
        </w:rPr>
        <w:lastRenderedPageBreak/>
        <w:drawing>
          <wp:inline distT="0" distB="0" distL="0" distR="0">
            <wp:extent cx="5580380" cy="2745105"/>
            <wp:effectExtent l="0" t="0" r="1270" b="0"/>
            <wp:docPr id="38" name="Picture 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viecdaungtuy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A8213A" w:rsidRDefault="00282BEA" w:rsidP="00B366F8">
      <w:pPr>
        <w:pStyle w:val="Caption"/>
      </w:pPr>
      <w:bookmarkStart w:id="93" w:name="_Toc517248291"/>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11</w:t>
      </w:r>
      <w:r w:rsidR="004E7F72">
        <w:fldChar w:fldCharType="end"/>
      </w:r>
      <w:r>
        <w:t xml:space="preserve"> Giao diện đã ứng tuyển, trúng tuyển, từ chối</w:t>
      </w:r>
      <w:bookmarkEnd w:id="93"/>
    </w:p>
    <w:p w:rsidR="004D7621" w:rsidRPr="004D7621" w:rsidRDefault="004D7621" w:rsidP="004D7621"/>
    <w:p w:rsidR="00340B73" w:rsidRDefault="00340B73" w:rsidP="00340B73">
      <w:pPr>
        <w:keepNext/>
        <w:ind w:firstLine="0"/>
      </w:pPr>
      <w:r>
        <w:rPr>
          <w:noProof/>
        </w:rPr>
        <w:drawing>
          <wp:inline distT="0" distB="0" distL="0" distR="0">
            <wp:extent cx="5580380" cy="3348990"/>
            <wp:effectExtent l="0" t="0" r="1270" b="3810"/>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viecthongit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348990"/>
                    </a:xfrm>
                    <a:prstGeom prst="rect">
                      <a:avLst/>
                    </a:prstGeom>
                  </pic:spPr>
                </pic:pic>
              </a:graphicData>
            </a:graphic>
          </wp:inline>
        </w:drawing>
      </w:r>
    </w:p>
    <w:p w:rsidR="00340B73" w:rsidRDefault="00340B73" w:rsidP="00B366F8">
      <w:pPr>
        <w:pStyle w:val="Caption"/>
      </w:pPr>
      <w:bookmarkStart w:id="94" w:name="_Toc517248292"/>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12</w:t>
      </w:r>
      <w:r w:rsidR="004E7F72">
        <w:fldChar w:fldCharType="end"/>
      </w:r>
      <w:r>
        <w:t xml:space="preserve"> Giao diện thông tin công ty ứng viên</w:t>
      </w:r>
      <w:bookmarkEnd w:id="94"/>
    </w:p>
    <w:p w:rsidR="00C21F64" w:rsidRDefault="00C21F64" w:rsidP="00C21F64">
      <w:pPr>
        <w:pStyle w:val="Heading3"/>
      </w:pPr>
      <w:bookmarkStart w:id="95" w:name="_Toc517098162"/>
      <w:r>
        <w:lastRenderedPageBreak/>
        <w:t>Giao diện nhà tuyển dụng</w:t>
      </w:r>
      <w:bookmarkEnd w:id="95"/>
    </w:p>
    <w:p w:rsidR="00A2424A" w:rsidRDefault="00A2424A" w:rsidP="002E1097">
      <w:pPr>
        <w:keepNext/>
        <w:ind w:firstLine="0"/>
      </w:pPr>
      <w:r>
        <w:rPr>
          <w:noProof/>
        </w:rPr>
        <w:drawing>
          <wp:inline distT="0" distB="0" distL="0" distR="0">
            <wp:extent cx="5580380" cy="2745105"/>
            <wp:effectExtent l="0" t="0" r="1270" b="0"/>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 nha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C21F64" w:rsidRDefault="00A2424A" w:rsidP="00B366F8">
      <w:pPr>
        <w:pStyle w:val="Caption"/>
      </w:pPr>
      <w:bookmarkStart w:id="96" w:name="_Toc517248293"/>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13</w:t>
      </w:r>
      <w:r w:rsidR="004E7F72">
        <w:fldChar w:fldCharType="end"/>
      </w:r>
      <w:r>
        <w:t xml:space="preserve"> giao diện trang đăng nhập</w:t>
      </w:r>
      <w:bookmarkEnd w:id="96"/>
    </w:p>
    <w:p w:rsidR="0008006D" w:rsidRPr="0008006D" w:rsidRDefault="0008006D" w:rsidP="0008006D"/>
    <w:p w:rsidR="002E1097" w:rsidRDefault="002E1097" w:rsidP="00DF236F">
      <w:pPr>
        <w:keepNext/>
        <w:ind w:firstLine="0"/>
      </w:pPr>
      <w:r>
        <w:rPr>
          <w:noProof/>
        </w:rPr>
        <w:drawing>
          <wp:inline distT="0" distB="0" distL="0" distR="0">
            <wp:extent cx="5580380" cy="2745105"/>
            <wp:effectExtent l="0" t="0" r="1270" b="0"/>
            <wp:docPr id="42" name="Picture 4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k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2E1097" w:rsidRDefault="002E1097" w:rsidP="00B366F8">
      <w:pPr>
        <w:pStyle w:val="Caption"/>
      </w:pPr>
      <w:bookmarkStart w:id="97" w:name="_Toc517248294"/>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14</w:t>
      </w:r>
      <w:r w:rsidR="004E7F72">
        <w:fldChar w:fldCharType="end"/>
      </w:r>
      <w:r>
        <w:t xml:space="preserve"> Giao diện trang đăng ký tài  khoản</w:t>
      </w:r>
      <w:bookmarkEnd w:id="97"/>
    </w:p>
    <w:p w:rsidR="00DF236F" w:rsidRDefault="00DF236F" w:rsidP="00DF236F">
      <w:pPr>
        <w:keepNext/>
        <w:ind w:firstLine="0"/>
      </w:pPr>
      <w:r>
        <w:rPr>
          <w:noProof/>
        </w:rPr>
        <w:lastRenderedPageBreak/>
        <w:drawing>
          <wp:inline distT="0" distB="0" distL="0" distR="0">
            <wp:extent cx="5580380" cy="2745105"/>
            <wp:effectExtent l="0" t="0" r="1270" b="0"/>
            <wp:docPr id="43" name="Picture 4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yendung hom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DF236F" w:rsidRDefault="00DF236F" w:rsidP="00B366F8">
      <w:pPr>
        <w:pStyle w:val="Caption"/>
      </w:pPr>
      <w:bookmarkStart w:id="98" w:name="_Toc517248295"/>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15</w:t>
      </w:r>
      <w:r w:rsidR="004E7F72">
        <w:fldChar w:fldCharType="end"/>
      </w:r>
      <w:r>
        <w:t xml:space="preserve"> Giao diện trang quản trị nhà tuyển dụng</w:t>
      </w:r>
      <w:bookmarkEnd w:id="98"/>
    </w:p>
    <w:p w:rsidR="006510A7" w:rsidRPr="006510A7" w:rsidRDefault="006510A7" w:rsidP="006510A7"/>
    <w:p w:rsidR="00DE04DB" w:rsidRDefault="00DE04DB" w:rsidP="00664B32">
      <w:pPr>
        <w:keepNext/>
        <w:ind w:firstLine="0"/>
      </w:pPr>
      <w:r>
        <w:rPr>
          <w:noProof/>
        </w:rPr>
        <w:drawing>
          <wp:inline distT="0" distB="0" distL="0" distR="0">
            <wp:extent cx="5580380" cy="2767330"/>
            <wp:effectExtent l="0" t="0" r="1270"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aodien daung tuyen va da luu.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767330"/>
                    </a:xfrm>
                    <a:prstGeom prst="rect">
                      <a:avLst/>
                    </a:prstGeom>
                  </pic:spPr>
                </pic:pic>
              </a:graphicData>
            </a:graphic>
          </wp:inline>
        </w:drawing>
      </w:r>
    </w:p>
    <w:p w:rsidR="00DE04DB" w:rsidRDefault="00DE04DB" w:rsidP="00B366F8">
      <w:pPr>
        <w:pStyle w:val="Caption"/>
      </w:pPr>
      <w:bookmarkStart w:id="99" w:name="_Toc517248296"/>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16</w:t>
      </w:r>
      <w:r w:rsidR="004E7F72">
        <w:fldChar w:fldCharType="end"/>
      </w:r>
      <w:r>
        <w:t xml:space="preserve"> Giao diện thông tin nhà tuyển dung</w:t>
      </w:r>
      <w:bookmarkEnd w:id="99"/>
    </w:p>
    <w:p w:rsidR="00664B32" w:rsidRPr="00664B32" w:rsidRDefault="00664B32" w:rsidP="00664B32"/>
    <w:p w:rsidR="00E10FFD" w:rsidRDefault="00E10FFD" w:rsidP="00664B32">
      <w:pPr>
        <w:keepNext/>
        <w:ind w:firstLine="0"/>
      </w:pPr>
      <w:r>
        <w:rPr>
          <w:noProof/>
        </w:rPr>
        <w:lastRenderedPageBreak/>
        <w:drawing>
          <wp:inline distT="0" distB="0" distL="0" distR="0">
            <wp:extent cx="5580380" cy="2745105"/>
            <wp:effectExtent l="0" t="0" r="1270" b="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em cong viẹ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36190" w:rsidRDefault="00E10FFD" w:rsidP="00B366F8">
      <w:pPr>
        <w:pStyle w:val="Caption"/>
      </w:pPr>
      <w:bookmarkStart w:id="100" w:name="_Toc517248297"/>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17</w:t>
      </w:r>
      <w:r w:rsidR="004E7F72">
        <w:fldChar w:fldCharType="end"/>
      </w:r>
      <w:r>
        <w:t xml:space="preserve"> Giao diện thêm mới công việc</w:t>
      </w:r>
      <w:bookmarkEnd w:id="100"/>
    </w:p>
    <w:p w:rsidR="00A9407D" w:rsidRPr="00A9407D" w:rsidRDefault="00A9407D" w:rsidP="00A9407D"/>
    <w:p w:rsidR="009F5199" w:rsidRDefault="009F5199" w:rsidP="006170EA">
      <w:pPr>
        <w:keepNext/>
        <w:ind w:firstLine="0"/>
      </w:pPr>
      <w:r>
        <w:rPr>
          <w:noProof/>
        </w:rPr>
        <w:drawing>
          <wp:inline distT="0" distB="0" distL="0" distR="0">
            <wp:extent cx="5580380" cy="2745105"/>
            <wp:effectExtent l="0" t="0" r="1270" b="0"/>
            <wp:docPr id="46" name="Picture 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nh sach ung vi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5199" w:rsidRDefault="009F5199" w:rsidP="00B366F8">
      <w:pPr>
        <w:pStyle w:val="Caption"/>
      </w:pPr>
      <w:bookmarkStart w:id="101" w:name="_Toc517248298"/>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18</w:t>
      </w:r>
      <w:r w:rsidR="004E7F72">
        <w:fldChar w:fldCharType="end"/>
      </w:r>
      <w:r>
        <w:t xml:space="preserve"> Giao diện danh sách ứng viên</w:t>
      </w:r>
      <w:bookmarkEnd w:id="101"/>
    </w:p>
    <w:p w:rsidR="00750729" w:rsidRDefault="00750729" w:rsidP="006170EA">
      <w:pPr>
        <w:keepNext/>
        <w:ind w:firstLine="0"/>
      </w:pPr>
      <w:r>
        <w:rPr>
          <w:noProof/>
        </w:rPr>
        <w:lastRenderedPageBreak/>
        <w:drawing>
          <wp:inline distT="0" distB="0" distL="0" distR="0">
            <wp:extent cx="5580380" cy="4822825"/>
            <wp:effectExtent l="0" t="0" r="1270" b="0"/>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 tiet thong tin ung i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4822825"/>
                    </a:xfrm>
                    <a:prstGeom prst="rect">
                      <a:avLst/>
                    </a:prstGeom>
                  </pic:spPr>
                </pic:pic>
              </a:graphicData>
            </a:graphic>
          </wp:inline>
        </w:drawing>
      </w:r>
    </w:p>
    <w:p w:rsidR="000576DF" w:rsidRDefault="00750729" w:rsidP="00B366F8">
      <w:pPr>
        <w:pStyle w:val="Caption"/>
      </w:pPr>
      <w:bookmarkStart w:id="102" w:name="_Toc517248299"/>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19</w:t>
      </w:r>
      <w:r w:rsidR="004E7F72">
        <w:fldChar w:fldCharType="end"/>
      </w:r>
      <w:r>
        <w:t xml:space="preserve"> Giao diện chi tiết hồ sơ ứng viên</w:t>
      </w:r>
      <w:bookmarkEnd w:id="102"/>
    </w:p>
    <w:p w:rsidR="009D1CD3" w:rsidRPr="009D1CD3" w:rsidRDefault="009D1CD3" w:rsidP="009D1CD3"/>
    <w:p w:rsidR="00FE3781" w:rsidRDefault="00FE3781" w:rsidP="006170EA">
      <w:pPr>
        <w:keepNext/>
        <w:ind w:firstLine="0"/>
      </w:pPr>
      <w:r>
        <w:rPr>
          <w:noProof/>
        </w:rPr>
        <w:drawing>
          <wp:inline distT="0" distB="0" distL="0" distR="0">
            <wp:extent cx="5580380" cy="2745105"/>
            <wp:effectExtent l="0" t="0" r="127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o dien chap nhạn ung vi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0F3125" w:rsidRDefault="00FE3781" w:rsidP="00B366F8">
      <w:pPr>
        <w:pStyle w:val="Caption"/>
      </w:pPr>
      <w:bookmarkStart w:id="103" w:name="_Toc517248300"/>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B366F8">
        <w:t>20</w:t>
      </w:r>
      <w:r w:rsidR="004E7F72">
        <w:fldChar w:fldCharType="end"/>
      </w:r>
      <w:r>
        <w:t xml:space="preserve"> Giao diện sau khi chấp nhận ứng viên trúng tuyển</w:t>
      </w:r>
      <w:bookmarkEnd w:id="103"/>
    </w:p>
    <w:p w:rsidR="00E96B4F" w:rsidRDefault="00E96B4F" w:rsidP="00E96B4F">
      <w:pPr>
        <w:keepNext/>
      </w:pPr>
      <w:r>
        <w:rPr>
          <w:noProof/>
        </w:rPr>
        <w:lastRenderedPageBreak/>
        <w:drawing>
          <wp:inline distT="0" distB="0" distL="0" distR="0">
            <wp:extent cx="5580380" cy="2618105"/>
            <wp:effectExtent l="0" t="0" r="1270" b="0"/>
            <wp:docPr id="11" name="Picture 1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2618105"/>
                    </a:xfrm>
                    <a:prstGeom prst="rect">
                      <a:avLst/>
                    </a:prstGeom>
                  </pic:spPr>
                </pic:pic>
              </a:graphicData>
            </a:graphic>
          </wp:inline>
        </w:drawing>
      </w:r>
    </w:p>
    <w:p w:rsidR="00354C1F" w:rsidRDefault="00E96B4F" w:rsidP="00B366F8">
      <w:pPr>
        <w:pStyle w:val="Caption"/>
      </w:pPr>
      <w:bookmarkStart w:id="104" w:name="_Toc517248301"/>
      <w:r>
        <w:t xml:space="preserve">Hình </w:t>
      </w:r>
      <w:r w:rsidR="004E7F72">
        <w:fldChar w:fldCharType="begin"/>
      </w:r>
      <w:r w:rsidR="004E7F72">
        <w:instrText xml:space="preserve"> STYLEREF 1 \s </w:instrText>
      </w:r>
      <w:r w:rsidR="004E7F72">
        <w:fldChar w:fldCharType="separate"/>
      </w:r>
      <w:r w:rsidR="00B366F8">
        <w:t>4</w:t>
      </w:r>
      <w:r w:rsidR="004E7F72">
        <w:fldChar w:fldCharType="end"/>
      </w:r>
      <w:r>
        <w:noBreakHyphen/>
      </w:r>
      <w:r w:rsidR="004E7F72">
        <w:fldChar w:fldCharType="begin"/>
      </w:r>
      <w:r w:rsidR="004E7F72">
        <w:instrText xml:space="preserve"> SEQ Hình \* ARABIC \s 1 </w:instrText>
      </w:r>
      <w:r w:rsidR="004E7F72">
        <w:fldChar w:fldCharType="separate"/>
      </w:r>
      <w:r w:rsidR="00B366F8">
        <w:t>21</w:t>
      </w:r>
      <w:r w:rsidR="004E7F72">
        <w:fldChar w:fldCharType="end"/>
      </w:r>
      <w:r>
        <w:t xml:space="preserve"> Giao diện email thông báo có ứng viên quan tâm đến công việc</w:t>
      </w:r>
      <w:bookmarkEnd w:id="104"/>
    </w:p>
    <w:p w:rsidR="00EE44B6" w:rsidRPr="00EE44B6" w:rsidRDefault="00EE44B6" w:rsidP="00EE44B6"/>
    <w:p w:rsidR="00412F64" w:rsidRDefault="00412F64" w:rsidP="00412F64">
      <w:pPr>
        <w:pStyle w:val="Heading2"/>
      </w:pPr>
      <w:bookmarkStart w:id="105" w:name="_Toc517098163"/>
      <w:bookmarkStart w:id="106" w:name="_Toc169424253"/>
      <w:r>
        <w:t>Kết chương</w:t>
      </w:r>
      <w:bookmarkEnd w:id="105"/>
    </w:p>
    <w:p w:rsidR="005938E9" w:rsidRPr="0039554D" w:rsidRDefault="00DA5123" w:rsidP="00412F64">
      <w:r w:rsidRPr="0039554D">
        <w:t xml:space="preserve">Qua chương 4, </w:t>
      </w:r>
      <w:r w:rsidR="00354C1F" w:rsidRPr="0039554D">
        <w:t xml:space="preserve">website đã thực </w:t>
      </w:r>
      <w:r w:rsidR="005938E9" w:rsidRPr="0039554D">
        <w:t>thể hiện được những yêu cầu như sau:</w:t>
      </w:r>
    </w:p>
    <w:p w:rsidR="0039554D" w:rsidRDefault="0039554D" w:rsidP="0039554D">
      <w:pPr>
        <w:pStyle w:val="Heading3"/>
        <w:rPr>
          <w:color w:val="FF0000"/>
        </w:rPr>
      </w:pPr>
      <w:r w:rsidRPr="0039554D">
        <w:t>Về giao diện</w:t>
      </w:r>
      <w:r w:rsidR="00354C1F" w:rsidRPr="0039554D">
        <w:t xml:space="preserve"> </w:t>
      </w:r>
    </w:p>
    <w:p w:rsidR="0039554D" w:rsidRDefault="0039554D" w:rsidP="009E5235">
      <w:pPr>
        <w:pStyle w:val="ListParagraph"/>
        <w:numPr>
          <w:ilvl w:val="0"/>
          <w:numId w:val="26"/>
        </w:numPr>
      </w:pPr>
      <w:r>
        <w:t>Giao diện đơn giản, thân thiện</w:t>
      </w:r>
    </w:p>
    <w:p w:rsidR="0039554D" w:rsidRDefault="0039554D" w:rsidP="009E5235">
      <w:pPr>
        <w:pStyle w:val="ListParagraph"/>
        <w:numPr>
          <w:ilvl w:val="0"/>
          <w:numId w:val="26"/>
        </w:numPr>
      </w:pPr>
      <w:r>
        <w:t>Màu sắc hài hòa</w:t>
      </w:r>
    </w:p>
    <w:p w:rsidR="005B122D" w:rsidRDefault="0039554D" w:rsidP="009E5235">
      <w:pPr>
        <w:pStyle w:val="ListParagraph"/>
        <w:numPr>
          <w:ilvl w:val="0"/>
          <w:numId w:val="26"/>
        </w:numPr>
      </w:pPr>
      <w:r>
        <w:t>Bố trí hợp lý</w:t>
      </w:r>
    </w:p>
    <w:p w:rsidR="002A7DFA" w:rsidRPr="002A7DFA" w:rsidRDefault="005B122D" w:rsidP="002A7DFA">
      <w:pPr>
        <w:pStyle w:val="Heading3"/>
        <w:rPr>
          <w:color w:val="FF0000"/>
        </w:rPr>
      </w:pPr>
      <w:r>
        <w:t>Về chức năng</w:t>
      </w:r>
    </w:p>
    <w:p w:rsidR="002A7DFA" w:rsidRPr="002A7DFA" w:rsidRDefault="002A7DFA" w:rsidP="009E5235">
      <w:pPr>
        <w:pStyle w:val="ListParagraph"/>
        <w:numPr>
          <w:ilvl w:val="0"/>
          <w:numId w:val="20"/>
        </w:numPr>
        <w:rPr>
          <w:color w:val="FF0000"/>
        </w:rPr>
      </w:pPr>
      <w:r>
        <w:t>Hoàn thành luồng sự kiện chính</w:t>
      </w:r>
    </w:p>
    <w:p w:rsidR="00D50421" w:rsidRPr="00D50421" w:rsidRDefault="002C6FF6" w:rsidP="009E5235">
      <w:pPr>
        <w:pStyle w:val="ListParagraph"/>
        <w:numPr>
          <w:ilvl w:val="0"/>
          <w:numId w:val="20"/>
        </w:numPr>
        <w:rPr>
          <w:color w:val="FF0000"/>
        </w:rPr>
      </w:pPr>
      <w:r>
        <w:t>Thực hiện chắc năng gửi mail thông báo khi có ứng viên quan tâm công việc, khi ứng viên được chấp nhận, khi ứng viên quan tâm đến công ty</w:t>
      </w:r>
    </w:p>
    <w:p w:rsidR="00761C4E" w:rsidRPr="0039554D" w:rsidRDefault="00761C4E" w:rsidP="009E5235">
      <w:pPr>
        <w:pStyle w:val="ListParagraph"/>
        <w:numPr>
          <w:ilvl w:val="0"/>
          <w:numId w:val="20"/>
        </w:numPr>
        <w:rPr>
          <w:color w:val="FF0000"/>
        </w:rPr>
      </w:pPr>
      <w:r w:rsidRPr="0039554D">
        <w:br w:type="page"/>
      </w:r>
    </w:p>
    <w:p w:rsidR="00A16910" w:rsidRDefault="0007352A" w:rsidP="009E77CD">
      <w:pPr>
        <w:pStyle w:val="Heading1"/>
        <w:numPr>
          <w:ilvl w:val="0"/>
          <w:numId w:val="0"/>
        </w:numPr>
      </w:pPr>
      <w:bookmarkStart w:id="107" w:name="_Toc517098164"/>
      <w:r>
        <w:lastRenderedPageBreak/>
        <w:t>KẾT LUẬN</w:t>
      </w:r>
      <w:bookmarkEnd w:id="106"/>
      <w:r w:rsidR="00130546">
        <w:t xml:space="preserve"> VÀ HƯỚNG PHÁT TRIỂN</w:t>
      </w:r>
      <w:bookmarkEnd w:id="107"/>
    </w:p>
    <w:p w:rsidR="006A326D" w:rsidRDefault="006A326D" w:rsidP="006A326D">
      <w:r>
        <w:t xml:space="preserve">Qua quá trình tìm hiểu, nghiên cứu và thực hiện đồ án em gặp rất nhiều khó khăn đặc biệt về nghiệp vụ, quy trình công việc, chính vì vậy đã gặp khó trong khâu phân tích hệ thống. Do đặc thì của ngành, kiến thức đặc thù ngành trên mạng khá khó tìm, quy trình nghiệp vụ không rõ ràng, yêu cầu bài toán nhiều chỗ còn khó hiểu, không mạch lạc. Ban đầu đây là một dự án thực tế do khách hàng yêu cầu, với yêu cầu được mô tả bằng ngôn ngữ tự nhiên, nhiều thông tin đặc thù bản thân chưa từng tiếp xúc vì vậy khá khó khăn. Sau một thời gian thì khách hàng tạm hoãn để triển khai việc khác nên mọi vấn đề thắc mắc về yêu cầu không thể liên lạc hỏi rõ. Chính vì thế một số chức năng yêu cầu ban đầu chưa thể thực hiện vì yêu cầu không rõ ràng và kiến thức còn hạn chế. </w:t>
      </w:r>
    </w:p>
    <w:p w:rsidR="006A326D" w:rsidRDefault="006A326D" w:rsidP="006A326D">
      <w:r>
        <w:t>Vì thế kết quả đề tài chưa đạt được đầy đủ yêu cầu ban đầu, song luồng dữ liệu chính đã thực hiện được quá trình : đăng tin tuyển dụng, ứng tuyển.</w:t>
      </w:r>
    </w:p>
    <w:p w:rsidR="006A326D" w:rsidRPr="00AC107A" w:rsidRDefault="00FB419C" w:rsidP="006A326D">
      <w:r w:rsidRPr="00AC107A">
        <w:t xml:space="preserve">Trong quá trình làm đồ án, </w:t>
      </w:r>
      <w:r w:rsidR="00AC107A">
        <w:t>em đã gặp phải một số khó khăn dẫn đến kết quả kết quả đề tài không được như kỳ vọng</w:t>
      </w:r>
      <w:r w:rsidRPr="00AC107A">
        <w:t xml:space="preserve">. Đây cũng là một bài học sâu sắc khi kênh liên lạc giữa em và giáo viên hướng dẫn chưa được chặt chẽ, kịp thời. </w:t>
      </w:r>
    </w:p>
    <w:p w:rsidR="00EC1956" w:rsidRDefault="00EC1956" w:rsidP="006A326D">
      <w:r>
        <w:t xml:space="preserve">Thông qua đồ án này, em đã học hỏi được rất nhiều kiến thức mới, những kinh nghiệm trong việc vận dụng kiến thức đã học vào thực tế. </w:t>
      </w:r>
    </w:p>
    <w:p w:rsidR="00EC1956" w:rsidRPr="00EC1956" w:rsidRDefault="00EC1956" w:rsidP="006A326D">
      <w:pPr>
        <w:rPr>
          <w:b/>
        </w:rPr>
      </w:pPr>
      <w:r w:rsidRPr="00EC1956">
        <w:rPr>
          <w:b/>
        </w:rPr>
        <w:t>Hướng phát triển thêm về đề tài:</w:t>
      </w:r>
    </w:p>
    <w:p w:rsidR="00EC1956" w:rsidRDefault="00EC1956" w:rsidP="006A326D">
      <w:r>
        <w:t>Thiết nghĩ đây là một đề tài khá hay, có tính ứng dụng cao song là một sinh viên chưa có kinh nghiệm, kiến thức về lĩnh vực mà đề tài yêu cầu nên việc thực hiện không được tốt.</w:t>
      </w:r>
    </w:p>
    <w:p w:rsidR="00EC1956" w:rsidRDefault="00EC1956" w:rsidP="00EC1956">
      <w:pPr>
        <w:ind w:firstLine="0"/>
      </w:pPr>
      <w:r>
        <w:tab/>
        <w:t>Trong thời gian tới, nếu có cơ hội em sẽ thực hiện hoàn thành đề tài này , nếu có được những kiến thức chuyên ngành, hỗ trợ phân tích các yêu cầu, lên một bộ khung hoàn chỉnh các chức năng, các luồng xử lý.</w:t>
      </w: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BA467D" w:rsidP="00EC1956">
      <w:pPr>
        <w:ind w:firstLine="0"/>
      </w:pPr>
      <w:r>
        <w:br/>
      </w:r>
    </w:p>
    <w:bookmarkStart w:id="108" w:name="_Toc169424255" w:displacedByCustomXml="next"/>
    <w:sdt>
      <w:sdtPr>
        <w:rPr>
          <w:b/>
          <w:bCs/>
        </w:rPr>
        <w:id w:val="-2016525058"/>
        <w:docPartObj>
          <w:docPartGallery w:val="Bibliographies"/>
          <w:docPartUnique/>
        </w:docPartObj>
      </w:sdtPr>
      <w:sdtEndPr>
        <w:rPr>
          <w:b w:val="0"/>
          <w:bCs w:val="0"/>
        </w:rPr>
      </w:sdtEndPr>
      <w:sdtContent>
        <w:p w:rsidR="008D02F8" w:rsidRDefault="005719FB" w:rsidP="005719FB">
          <w:pPr>
            <w:rPr>
              <w:noProof/>
              <w:sz w:val="20"/>
              <w:szCs w:val="20"/>
            </w:rPr>
          </w:pPr>
          <w:r>
            <w:t>TÀI LIỆU THAM KHẢO</w:t>
          </w:r>
          <w:r>
            <w:rPr>
              <w:b/>
              <w:bCs/>
            </w:rPr>
            <w:fldChar w:fldCharType="begin"/>
          </w:r>
          <w:r>
            <w:instrText xml:space="preserve"> BIBLIOGRAPHY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922"/>
            <w:gridCol w:w="7866"/>
          </w:tblGrid>
          <w:tr w:rsidR="008D02F8">
            <w:trPr>
              <w:divId w:val="1757166529"/>
              <w:tblCellSpacing w:w="15" w:type="dxa"/>
            </w:trPr>
            <w:tc>
              <w:tcPr>
                <w:tcW w:w="50" w:type="pct"/>
                <w:hideMark/>
              </w:tcPr>
              <w:p w:rsidR="008D02F8" w:rsidRDefault="008D02F8">
                <w:pPr>
                  <w:pStyle w:val="Bibliography"/>
                  <w:rPr>
                    <w:noProof/>
                  </w:rPr>
                </w:pPr>
                <w:r>
                  <w:rPr>
                    <w:noProof/>
                  </w:rPr>
                  <w:t xml:space="preserve">[1] </w:t>
                </w:r>
              </w:p>
            </w:tc>
            <w:tc>
              <w:tcPr>
                <w:tcW w:w="0" w:type="auto"/>
                <w:hideMark/>
              </w:tcPr>
              <w:p w:rsidR="008D02F8" w:rsidRDefault="008D02F8">
                <w:pPr>
                  <w:pStyle w:val="Bibliography"/>
                  <w:rPr>
                    <w:noProof/>
                  </w:rPr>
                </w:pPr>
                <w:r>
                  <w:rPr>
                    <w:noProof/>
                  </w:rPr>
                  <w:t>Freetust.net, "Lập trình hướng đối tượng là gì?," 2014. [Online]. Available: https://freetuts.net/lap-trinh-huong-doi-tuong-la-gi-27.html.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[2] </w:t>
                </w:r>
              </w:p>
            </w:tc>
            <w:tc>
              <w:tcPr>
                <w:tcW w:w="0" w:type="auto"/>
                <w:hideMark/>
              </w:tcPr>
              <w:p w:rsidR="008D02F8" w:rsidRDefault="008D02F8">
                <w:pPr>
                  <w:pStyle w:val="Bibliography"/>
                  <w:rPr>
                    <w:noProof/>
                  </w:rPr>
                </w:pPr>
                <w:r>
                  <w:rPr>
                    <w:noProof/>
                  </w:rPr>
                  <w:t>voer.edu.vn, "Phân tích thiết kế hướng đối tượng," [Online]. Available: http://voer.edu.vn/c/phan-tich-thiet-ke-huong-doi-tuong/4654167d.</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[3] </w:t>
                </w:r>
              </w:p>
            </w:tc>
            <w:tc>
              <w:tcPr>
                <w:tcW w:w="0" w:type="auto"/>
                <w:hideMark/>
              </w:tcPr>
              <w:p w:rsidR="008D02F8" w:rsidRDefault="008D02F8">
                <w:pPr>
                  <w:pStyle w:val="Bibliography"/>
                  <w:rPr>
                    <w:noProof/>
                  </w:rPr>
                </w:pPr>
                <w:r>
                  <w:rPr>
                    <w:noProof/>
                  </w:rPr>
                  <w:t>Freetust.net, "MVC PHP - Mô hình MVC là gì?," 2015. [Online]. Available: https://freetuts.net/mvc-php-mo-hinh-mvc-la-gi-354.html.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[4] </w:t>
                </w:r>
              </w:p>
            </w:tc>
            <w:tc>
              <w:tcPr>
                <w:tcW w:w="0" w:type="auto"/>
                <w:hideMark/>
              </w:tcPr>
              <w:p w:rsidR="008D02F8" w:rsidRDefault="008D02F8">
                <w:pPr>
                  <w:pStyle w:val="Bibliography"/>
                  <w:rPr>
                    <w:noProof/>
                  </w:rPr>
                </w:pPr>
                <w:r>
                  <w:rPr>
                    <w:noProof/>
                  </w:rPr>
                  <w:t>D. Pro, "Framework là gì? - Laravel là gì?," [Online]. Available: http://laptrinhphp.vn/framework-laravel/.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[5] </w:t>
                </w:r>
              </w:p>
            </w:tc>
            <w:tc>
              <w:tcPr>
                <w:tcW w:w="0" w:type="auto"/>
                <w:hideMark/>
              </w:tcPr>
              <w:p w:rsidR="008D02F8" w:rsidRDefault="008D02F8">
                <w:pPr>
                  <w:pStyle w:val="Bibliography"/>
                  <w:rPr>
                    <w:noProof/>
                  </w:rPr>
                </w:pPr>
                <w:r>
                  <w:rPr>
                    <w:noProof/>
                  </w:rPr>
                  <w:t>freetust.net, "Laravel là gì? hướng dẫn cài đặt laravel lên windows," 2015. [Online]. Available: https://freetuts.net/laravel-la-gi-huong-dan-cai-dat-laravel-tren-windows-275.html.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[6] </w:t>
                </w:r>
              </w:p>
            </w:tc>
            <w:tc>
              <w:tcPr>
                <w:tcW w:w="0" w:type="auto"/>
                <w:hideMark/>
              </w:tcPr>
              <w:p w:rsidR="008D02F8" w:rsidRDefault="008D02F8">
                <w:pPr>
                  <w:pStyle w:val="Bibliography"/>
                  <w:rPr>
                    <w:noProof/>
                  </w:rPr>
                </w:pPr>
                <w:r>
                  <w:rPr>
                    <w:noProof/>
                  </w:rPr>
                  <w:t>Thachpham.com, "Git và github là gì? tại sao nên dùng?," [Online]. Available: https://thachpham.com/tools/git-git-va-github-la-gi-tai-sao-nen-dung.html.</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[7] </w:t>
                </w:r>
              </w:p>
            </w:tc>
            <w:tc>
              <w:tcPr>
                <w:tcW w:w="0" w:type="auto"/>
                <w:hideMark/>
              </w:tcPr>
              <w:p w:rsidR="008D02F8" w:rsidRDefault="008D02F8">
                <w:pPr>
                  <w:pStyle w:val="Bibliography"/>
                  <w:rPr>
                    <w:noProof/>
                  </w:rPr>
                </w:pPr>
                <w:r>
                  <w:rPr>
                    <w:noProof/>
                  </w:rPr>
                  <w:t>C. t. c. p. CPIT. [Online]. Available: http://cpit.com.vn/Article.aspx?ArticleID=230.</w:t>
                </w:r>
              </w:p>
            </w:tc>
          </w:tr>
          <w:tr w:rsidR="008D02F8">
            <w:trPr>
              <w:divId w:val="1757166529"/>
              <w:tblCellSpacing w:w="15" w:type="dxa"/>
            </w:trPr>
            <w:tc>
              <w:tcPr>
                <w:tcW w:w="50" w:type="pct"/>
                <w:hideMark/>
              </w:tcPr>
              <w:p w:rsidR="008D02F8" w:rsidRDefault="008D02F8">
                <w:pPr>
                  <w:pStyle w:val="Bibliography"/>
                  <w:rPr>
                    <w:noProof/>
                  </w:rPr>
                </w:pPr>
                <w:r>
                  <w:rPr>
                    <w:noProof/>
                  </w:rPr>
                  <w:t xml:space="preserve">[8] </w:t>
                </w:r>
              </w:p>
            </w:tc>
            <w:tc>
              <w:tcPr>
                <w:tcW w:w="0" w:type="auto"/>
                <w:hideMark/>
              </w:tcPr>
              <w:p w:rsidR="008D02F8" w:rsidRDefault="008D02F8">
                <w:pPr>
                  <w:pStyle w:val="Bibliography"/>
                  <w:rPr>
                    <w:noProof/>
                  </w:rPr>
                </w:pPr>
                <w:r>
                  <w:rPr>
                    <w:noProof/>
                  </w:rPr>
                  <w:t>Khoa CNTT ĐH SPKT Hưng Yên, "Phân tích thiết kế hướng đối tượng," [Online]. Available: http://voer.edu.vn/pdf/4654167d/1.</w:t>
                </w:r>
              </w:p>
            </w:tc>
          </w:tr>
        </w:tbl>
        <w:p w:rsidR="008D02F8" w:rsidRDefault="008D02F8">
          <w:pPr>
            <w:divId w:val="1757166529"/>
            <w:rPr>
              <w:noProof/>
            </w:rPr>
          </w:pPr>
        </w:p>
        <w:p w:rsidR="005719FB" w:rsidRDefault="005719FB" w:rsidP="005719FB">
          <w:pPr>
            <w:rPr>
              <w:b/>
              <w:bCs/>
            </w:rPr>
          </w:pPr>
          <w:r>
            <w:rPr>
              <w:b/>
              <w:bCs/>
            </w:rPr>
            <w:fldChar w:fldCharType="end"/>
          </w:r>
        </w:p>
      </w:sdtContent>
    </w:sdt>
    <w:p w:rsidR="00BD079D" w:rsidRDefault="005719FB" w:rsidP="005719FB">
      <w:pPr>
        <w:spacing w:before="0" w:line="240" w:lineRule="auto"/>
        <w:ind w:firstLine="0"/>
        <w:jc w:val="left"/>
        <w:rPr>
          <w:rFonts w:cs="Arial"/>
          <w:b/>
          <w:bCs/>
          <w:kern w:val="32"/>
          <w:sz w:val="32"/>
          <w:szCs w:val="32"/>
        </w:rPr>
      </w:pPr>
      <w:r>
        <w:t xml:space="preserve"> </w:t>
      </w:r>
      <w:r w:rsidR="00BD079D">
        <w:br w:type="page"/>
      </w:r>
    </w:p>
    <w:p w:rsidR="00BB71A4" w:rsidRDefault="00AB4DE3" w:rsidP="006A4FFB">
      <w:pPr>
        <w:pStyle w:val="Heading1"/>
        <w:numPr>
          <w:ilvl w:val="0"/>
          <w:numId w:val="0"/>
        </w:numPr>
      </w:pPr>
      <w:bookmarkStart w:id="109" w:name="_Toc517098165"/>
      <w:r>
        <w:lastRenderedPageBreak/>
        <w:t>PHỤ LỤC</w:t>
      </w:r>
      <w:bookmarkEnd w:id="108"/>
      <w:bookmarkEnd w:id="109"/>
    </w:p>
    <w:p w:rsidR="00835AE2" w:rsidRPr="00835AE2" w:rsidRDefault="00835AE2" w:rsidP="00835AE2">
      <w:pPr>
        <w:ind w:firstLine="0"/>
        <w:rPr>
          <w:b/>
        </w:rPr>
      </w:pPr>
      <w:bookmarkStart w:id="110" w:name="_Hlk516063662"/>
      <w:r w:rsidRPr="00835AE2">
        <w:rPr>
          <w:b/>
        </w:rPr>
        <w:t>YÊU CẦU WEB PHẦN MỀM</w:t>
      </w:r>
    </w:p>
    <w:p w:rsidR="00835AE2" w:rsidRPr="00E22D08" w:rsidRDefault="00835AE2" w:rsidP="00835AE2">
      <w:pPr>
        <w:ind w:firstLine="0"/>
        <w:rPr>
          <w:b/>
        </w:rPr>
      </w:pPr>
      <w:r w:rsidRPr="00E22D08">
        <w:rPr>
          <w:b/>
        </w:rPr>
        <w:t>MÔ TẢ YÊU CẦU VÀ QUY TRÌNH HOẠT ĐỘNG:</w:t>
      </w:r>
    </w:p>
    <w:p w:rsidR="00835AE2" w:rsidRPr="00F02C91" w:rsidRDefault="00835AE2" w:rsidP="00835AE2">
      <w:pPr>
        <w:ind w:firstLine="0"/>
        <w:rPr>
          <w:b/>
        </w:rPr>
      </w:pPr>
      <w:r w:rsidRPr="00F02C91">
        <w:rPr>
          <w:b/>
        </w:rPr>
        <w:t>Giao diện web</w:t>
      </w:r>
    </w:p>
    <w:p w:rsidR="00835AE2" w:rsidRPr="00F86415" w:rsidRDefault="00835AE2" w:rsidP="009E5235">
      <w:pPr>
        <w:pStyle w:val="ListParagraph"/>
        <w:numPr>
          <w:ilvl w:val="0"/>
          <w:numId w:val="27"/>
        </w:numPr>
      </w:pPr>
      <w:r w:rsidRPr="00F86415">
        <w:t>Bố cục đơn giản</w:t>
      </w:r>
    </w:p>
    <w:p w:rsidR="00835AE2" w:rsidRPr="00F86415" w:rsidRDefault="00835AE2" w:rsidP="009E5235">
      <w:pPr>
        <w:pStyle w:val="ListParagraph"/>
        <w:numPr>
          <w:ilvl w:val="0"/>
          <w:numId w:val="28"/>
        </w:numPr>
      </w:pPr>
      <w:r w:rsidRPr="00F86415">
        <w:t>Nổi bật các trường:</w:t>
      </w:r>
    </w:p>
    <w:p w:rsidR="00835AE2" w:rsidRPr="00F86415" w:rsidRDefault="00835AE2" w:rsidP="009E5235">
      <w:pPr>
        <w:pStyle w:val="ListParagraph"/>
        <w:numPr>
          <w:ilvl w:val="0"/>
          <w:numId w:val="29"/>
        </w:numPr>
      </w:pPr>
      <w:r w:rsidRPr="00F86415">
        <w:t>Tìm kiếm:</w:t>
      </w:r>
    </w:p>
    <w:p w:rsidR="00835AE2" w:rsidRPr="00F86415" w:rsidRDefault="00835AE2" w:rsidP="009E5235">
      <w:pPr>
        <w:pStyle w:val="ListParagraph"/>
        <w:numPr>
          <w:ilvl w:val="0"/>
          <w:numId w:val="29"/>
        </w:numPr>
      </w:pPr>
      <w:r w:rsidRPr="00F86415">
        <w:t>Theo text</w:t>
      </w:r>
    </w:p>
    <w:p w:rsidR="00835AE2" w:rsidRPr="00F86415" w:rsidRDefault="00835AE2" w:rsidP="009E5235">
      <w:pPr>
        <w:pStyle w:val="ListParagraph"/>
        <w:numPr>
          <w:ilvl w:val="0"/>
          <w:numId w:val="29"/>
        </w:numPr>
      </w:pPr>
      <w:r w:rsidRPr="00F86415">
        <w:t>Theo phạm vi địa lý</w:t>
      </w:r>
    </w:p>
    <w:p w:rsidR="00835AE2" w:rsidRPr="00F86415" w:rsidRDefault="00835AE2" w:rsidP="009E5235">
      <w:pPr>
        <w:pStyle w:val="ListParagraph"/>
        <w:numPr>
          <w:ilvl w:val="0"/>
          <w:numId w:val="30"/>
        </w:numPr>
      </w:pPr>
      <w:r w:rsidRPr="00F86415">
        <w:t>Đăng nhập</w:t>
      </w:r>
    </w:p>
    <w:p w:rsidR="00835AE2" w:rsidRPr="00F86415" w:rsidRDefault="00835AE2" w:rsidP="009E5235">
      <w:pPr>
        <w:pStyle w:val="ListParagraph"/>
        <w:numPr>
          <w:ilvl w:val="0"/>
          <w:numId w:val="30"/>
        </w:numPr>
      </w:pPr>
      <w:r w:rsidRPr="00F86415">
        <w:t>Tìm nhà cung cấp</w:t>
      </w:r>
    </w:p>
    <w:p w:rsidR="00835AE2" w:rsidRPr="000D5FF8" w:rsidRDefault="00835AE2" w:rsidP="000D5FF8">
      <w:pPr>
        <w:ind w:firstLine="0"/>
        <w:rPr>
          <w:b/>
        </w:rPr>
      </w:pPr>
      <w:r w:rsidRPr="000D5FF8">
        <w:rPr>
          <w:b/>
        </w:rPr>
        <w:t>Thiết lập hồ sơ – của một thành viên: là người nhận việc</w:t>
      </w:r>
    </w:p>
    <w:p w:rsidR="00835AE2" w:rsidRPr="00D65F84" w:rsidRDefault="00835AE2" w:rsidP="00835AE2">
      <w:pPr>
        <w:ind w:firstLine="0"/>
        <w:rPr>
          <w:b/>
        </w:rPr>
      </w:pPr>
      <w:r w:rsidRPr="00D65F84">
        <w:rPr>
          <w:b/>
        </w:rPr>
        <w:t>Phần khai báo bắt buộc:</w:t>
      </w:r>
    </w:p>
    <w:p w:rsidR="00835AE2" w:rsidRPr="00F86415" w:rsidRDefault="00835AE2" w:rsidP="009E5235">
      <w:pPr>
        <w:pStyle w:val="ListParagraph"/>
        <w:numPr>
          <w:ilvl w:val="0"/>
          <w:numId w:val="31"/>
        </w:numPr>
      </w:pPr>
      <w:r w:rsidRPr="00F86415">
        <w:t>Tên đăng nhập</w:t>
      </w:r>
    </w:p>
    <w:p w:rsidR="00835AE2" w:rsidRPr="00F86415" w:rsidRDefault="00835AE2" w:rsidP="009E5235">
      <w:pPr>
        <w:pStyle w:val="ListParagraph"/>
        <w:numPr>
          <w:ilvl w:val="0"/>
          <w:numId w:val="31"/>
        </w:numPr>
      </w:pPr>
      <w:r w:rsidRPr="00F86415">
        <w:t>Passwork – Xác nhận</w:t>
      </w:r>
    </w:p>
    <w:p w:rsidR="00835AE2" w:rsidRPr="00F86415" w:rsidRDefault="00835AE2" w:rsidP="009E5235">
      <w:pPr>
        <w:pStyle w:val="ListParagraph"/>
        <w:numPr>
          <w:ilvl w:val="0"/>
          <w:numId w:val="31"/>
        </w:numPr>
      </w:pPr>
      <w:r w:rsidRPr="00F86415">
        <w:t>Email (theo email nhận thông tin or email lúc đăng ký or thêm địa chỉ email)</w:t>
      </w:r>
    </w:p>
    <w:p w:rsidR="00835AE2" w:rsidRPr="00F86415" w:rsidRDefault="00835AE2" w:rsidP="009E5235">
      <w:pPr>
        <w:pStyle w:val="ListParagraph"/>
        <w:numPr>
          <w:ilvl w:val="0"/>
          <w:numId w:val="31"/>
        </w:numPr>
      </w:pPr>
      <w:r w:rsidRPr="00F86415">
        <w:t>Attach file bản scan Đăng ký kinh doanh – Phần mềm đọc file và hiển thị các thông tin trên đó:</w:t>
      </w:r>
    </w:p>
    <w:p w:rsidR="00835AE2" w:rsidRPr="00F86415" w:rsidRDefault="00835AE2" w:rsidP="009E5235">
      <w:pPr>
        <w:pStyle w:val="ListParagraph"/>
        <w:numPr>
          <w:ilvl w:val="0"/>
          <w:numId w:val="31"/>
        </w:numPr>
      </w:pPr>
      <w:r w:rsidRPr="00F86415">
        <w:t>Tên Doanh nghiệp</w:t>
      </w:r>
    </w:p>
    <w:p w:rsidR="00835AE2" w:rsidRPr="00F86415" w:rsidRDefault="00835AE2" w:rsidP="009E5235">
      <w:pPr>
        <w:pStyle w:val="ListParagraph"/>
        <w:numPr>
          <w:ilvl w:val="0"/>
          <w:numId w:val="31"/>
        </w:numPr>
      </w:pPr>
      <w:r w:rsidRPr="00F86415">
        <w:t>Địa điểm</w:t>
      </w:r>
    </w:p>
    <w:p w:rsidR="00835AE2" w:rsidRPr="00F86415" w:rsidRDefault="00835AE2" w:rsidP="009E5235">
      <w:pPr>
        <w:pStyle w:val="ListParagraph"/>
        <w:numPr>
          <w:ilvl w:val="0"/>
          <w:numId w:val="31"/>
        </w:numPr>
      </w:pPr>
      <w:r w:rsidRPr="00F86415">
        <w:t>Mã số thuế</w:t>
      </w:r>
    </w:p>
    <w:p w:rsidR="00835AE2" w:rsidRPr="00F86415" w:rsidRDefault="00835AE2" w:rsidP="009E5235">
      <w:pPr>
        <w:pStyle w:val="ListParagraph"/>
        <w:numPr>
          <w:ilvl w:val="0"/>
          <w:numId w:val="31"/>
        </w:numPr>
      </w:pPr>
      <w:r w:rsidRPr="00F86415">
        <w:t>Vốn điều lệ</w:t>
      </w:r>
    </w:p>
    <w:p w:rsidR="00835AE2" w:rsidRPr="00F86415" w:rsidRDefault="00835AE2" w:rsidP="009E5235">
      <w:pPr>
        <w:pStyle w:val="ListParagraph"/>
        <w:numPr>
          <w:ilvl w:val="0"/>
          <w:numId w:val="31"/>
        </w:numPr>
      </w:pPr>
      <w:r w:rsidRPr="00F86415">
        <w:t>Năm thành lập</w:t>
      </w:r>
    </w:p>
    <w:p w:rsidR="00835AE2" w:rsidRPr="00F86415" w:rsidRDefault="00835AE2" w:rsidP="009E5235">
      <w:pPr>
        <w:pStyle w:val="ListParagraph"/>
        <w:numPr>
          <w:ilvl w:val="0"/>
          <w:numId w:val="31"/>
        </w:numPr>
      </w:pPr>
      <w:r w:rsidRPr="00F86415">
        <w:t>Loại hình doanh nghiệp (Cổ phần, TNHH 1TV,….)</w:t>
      </w:r>
    </w:p>
    <w:p w:rsidR="00835AE2" w:rsidRPr="00F86415" w:rsidRDefault="00835AE2" w:rsidP="009E5235">
      <w:pPr>
        <w:pStyle w:val="ListParagraph"/>
        <w:numPr>
          <w:ilvl w:val="0"/>
          <w:numId w:val="31"/>
        </w:numPr>
      </w:pPr>
      <w:r w:rsidRPr="00F86415">
        <w:t>Lĩnh vực hoạt động chính:</w:t>
      </w:r>
    </w:p>
    <w:p w:rsidR="00835AE2" w:rsidRPr="00F86415" w:rsidRDefault="00835AE2" w:rsidP="009E5235">
      <w:pPr>
        <w:pStyle w:val="ListParagraph"/>
        <w:numPr>
          <w:ilvl w:val="0"/>
          <w:numId w:val="31"/>
        </w:numPr>
      </w:pPr>
      <w:r w:rsidRPr="00F86415">
        <w:t>Lĩnh vực (Bảng tích lựa chọn)</w:t>
      </w:r>
    </w:p>
    <w:p w:rsidR="00835AE2" w:rsidRPr="00F86415" w:rsidRDefault="00835AE2" w:rsidP="009E5235">
      <w:pPr>
        <w:pStyle w:val="ListParagraph"/>
        <w:numPr>
          <w:ilvl w:val="0"/>
          <w:numId w:val="31"/>
        </w:numPr>
      </w:pPr>
      <w:r w:rsidRPr="00F86415">
        <w:t>Ngành (bảng tích lựa chọn)</w:t>
      </w:r>
    </w:p>
    <w:p w:rsidR="00835AE2" w:rsidRPr="00F86415" w:rsidRDefault="00835AE2" w:rsidP="009E5235">
      <w:pPr>
        <w:pStyle w:val="ListParagraph"/>
        <w:numPr>
          <w:ilvl w:val="0"/>
          <w:numId w:val="31"/>
        </w:numPr>
      </w:pPr>
      <w:r w:rsidRPr="00F86415">
        <w:t>Năm kinh nghiệm (Điền số)</w:t>
      </w:r>
    </w:p>
    <w:p w:rsidR="00835AE2" w:rsidRDefault="00835AE2" w:rsidP="009E5235">
      <w:pPr>
        <w:pStyle w:val="ListParagraph"/>
        <w:numPr>
          <w:ilvl w:val="0"/>
          <w:numId w:val="31"/>
        </w:numPr>
      </w:pPr>
      <w:r w:rsidRPr="00F86415">
        <w:t>Giá trị hợp đồng lớn nhất (Số điền, đơn vị triệu đồng + attach bản scan hợp đồng).</w:t>
      </w:r>
    </w:p>
    <w:p w:rsidR="0003698B" w:rsidRDefault="0003698B" w:rsidP="0003698B"/>
    <w:p w:rsidR="0003698B" w:rsidRPr="00F86415" w:rsidRDefault="0003698B" w:rsidP="0003698B"/>
    <w:tbl>
      <w:tblPr>
        <w:tblStyle w:val="TableGrid"/>
        <w:tblW w:w="9809" w:type="dxa"/>
        <w:tblLook w:val="04A0" w:firstRow="1" w:lastRow="0" w:firstColumn="1" w:lastColumn="0" w:noHBand="0" w:noVBand="1"/>
      </w:tblPr>
      <w:tblGrid>
        <w:gridCol w:w="1843"/>
        <w:gridCol w:w="1985"/>
        <w:gridCol w:w="2945"/>
        <w:gridCol w:w="1126"/>
        <w:gridCol w:w="1910"/>
      </w:tblGrid>
      <w:tr w:rsidR="00835AE2" w:rsidRPr="00F86415" w:rsidTr="00F02C91">
        <w:tc>
          <w:tcPr>
            <w:tcW w:w="1843" w:type="dxa"/>
          </w:tcPr>
          <w:p w:rsidR="00835AE2" w:rsidRPr="00F86415" w:rsidRDefault="00835AE2" w:rsidP="00F02C91">
            <w:pPr>
              <w:ind w:firstLine="0"/>
            </w:pPr>
            <w:r w:rsidRPr="00F86415">
              <w:lastRenderedPageBreak/>
              <w:t>LĨNH VỰC</w:t>
            </w:r>
          </w:p>
        </w:tc>
        <w:tc>
          <w:tcPr>
            <w:tcW w:w="1985" w:type="dxa"/>
          </w:tcPr>
          <w:p w:rsidR="00835AE2" w:rsidRPr="00F86415" w:rsidRDefault="00835AE2" w:rsidP="00F02C91">
            <w:pPr>
              <w:ind w:firstLine="0"/>
            </w:pPr>
            <w:r w:rsidRPr="00F86415">
              <w:t>Ngành</w:t>
            </w:r>
          </w:p>
        </w:tc>
        <w:tc>
          <w:tcPr>
            <w:tcW w:w="2945" w:type="dxa"/>
          </w:tcPr>
          <w:p w:rsidR="00835AE2" w:rsidRPr="00F86415" w:rsidRDefault="00835AE2" w:rsidP="00F02C91">
            <w:pPr>
              <w:ind w:firstLine="0"/>
            </w:pPr>
            <w:r w:rsidRPr="00F86415">
              <w:t>Chi tiết</w:t>
            </w:r>
          </w:p>
        </w:tc>
        <w:tc>
          <w:tcPr>
            <w:tcW w:w="1126" w:type="dxa"/>
          </w:tcPr>
          <w:p w:rsidR="00835AE2" w:rsidRPr="00F86415" w:rsidRDefault="00835AE2" w:rsidP="00F02C91">
            <w:pPr>
              <w:ind w:firstLine="0"/>
            </w:pPr>
            <w:r w:rsidRPr="00F86415">
              <w:t>Năm KN</w:t>
            </w:r>
          </w:p>
        </w:tc>
        <w:tc>
          <w:tcPr>
            <w:tcW w:w="1910" w:type="dxa"/>
          </w:tcPr>
          <w:p w:rsidR="00835AE2" w:rsidRPr="00F86415" w:rsidRDefault="00835AE2" w:rsidP="00F02C91">
            <w:pPr>
              <w:ind w:firstLine="0"/>
            </w:pPr>
            <w:r w:rsidRPr="00F86415">
              <w:t>Giá trị hợp đồng lớn nhất (triệu VNĐ)</w:t>
            </w:r>
          </w:p>
        </w:tc>
      </w:tr>
      <w:tr w:rsidR="00835AE2" w:rsidRPr="00F86415" w:rsidTr="00F02C91">
        <w:tc>
          <w:tcPr>
            <w:tcW w:w="1843" w:type="dxa"/>
            <w:vMerge w:val="restart"/>
          </w:tcPr>
          <w:p w:rsidR="00835AE2" w:rsidRPr="00F86415" w:rsidRDefault="00835AE2" w:rsidP="00F02C91">
            <w:pPr>
              <w:ind w:firstLine="0"/>
            </w:pPr>
          </w:p>
          <w:p w:rsidR="00835AE2" w:rsidRPr="00F86415" w:rsidRDefault="00835AE2" w:rsidP="00F02C91">
            <w:pPr>
              <w:ind w:firstLine="0"/>
            </w:pPr>
          </w:p>
          <w:p w:rsidR="00835AE2" w:rsidRPr="00F86415" w:rsidRDefault="00835AE2" w:rsidP="00F02C91">
            <w:pPr>
              <w:ind w:firstLine="0"/>
            </w:pPr>
            <w:r w:rsidRPr="00F86415">
              <w:t>Lĩnh vực A</w:t>
            </w:r>
          </w:p>
        </w:tc>
        <w:tc>
          <w:tcPr>
            <w:tcW w:w="1985" w:type="dxa"/>
          </w:tcPr>
          <w:p w:rsidR="00835AE2" w:rsidRPr="00F86415" w:rsidRDefault="00835AE2" w:rsidP="00F02C91">
            <w:pPr>
              <w:ind w:firstLine="0"/>
            </w:pPr>
            <w:r w:rsidRPr="00F86415">
              <w:t>Ngành A1</w:t>
            </w:r>
          </w:p>
        </w:tc>
        <w:tc>
          <w:tcPr>
            <w:tcW w:w="2945" w:type="dxa"/>
          </w:tcPr>
          <w:p w:rsidR="00835AE2" w:rsidRPr="00F86415" w:rsidRDefault="00835AE2" w:rsidP="00F02C91">
            <w:pPr>
              <w:ind w:firstLine="0"/>
            </w:pPr>
            <w:r w:rsidRPr="00F86415">
              <w:t>- Hoạt động A11</w:t>
            </w:r>
          </w:p>
          <w:p w:rsidR="00835AE2" w:rsidRPr="00F86415" w:rsidRDefault="00835AE2" w:rsidP="00F02C91">
            <w:pPr>
              <w:ind w:firstLine="0"/>
            </w:pPr>
            <w:r w:rsidRPr="00F86415">
              <w:t>- Hoạt động A12</w:t>
            </w:r>
          </w:p>
          <w:p w:rsidR="00835AE2" w:rsidRPr="00F86415" w:rsidRDefault="00835AE2" w:rsidP="00F02C91">
            <w:pPr>
              <w:ind w:firstLine="0"/>
            </w:pPr>
            <w:r w:rsidRPr="00F86415">
              <w:t>- Hoạt động A13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vMerge/>
          </w:tcPr>
          <w:p w:rsidR="00835AE2" w:rsidRPr="00F86415" w:rsidRDefault="00835AE2" w:rsidP="00F02C91">
            <w:pPr>
              <w:ind w:firstLine="0"/>
            </w:pPr>
          </w:p>
        </w:tc>
        <w:tc>
          <w:tcPr>
            <w:tcW w:w="1985" w:type="dxa"/>
          </w:tcPr>
          <w:p w:rsidR="00835AE2" w:rsidRPr="00F86415" w:rsidRDefault="00835AE2" w:rsidP="00F02C91">
            <w:pPr>
              <w:ind w:firstLine="0"/>
            </w:pPr>
            <w:r w:rsidRPr="00F86415">
              <w:t>Ngành A2</w:t>
            </w:r>
          </w:p>
        </w:tc>
        <w:tc>
          <w:tcPr>
            <w:tcW w:w="2945" w:type="dxa"/>
          </w:tcPr>
          <w:p w:rsidR="00835AE2" w:rsidRPr="00F86415" w:rsidRDefault="00835AE2" w:rsidP="00F02C91">
            <w:pPr>
              <w:ind w:firstLine="0"/>
            </w:pPr>
            <w:r w:rsidRPr="00F86415">
              <w:t>- Hoạt động A21</w:t>
            </w:r>
          </w:p>
          <w:p w:rsidR="00835AE2" w:rsidRPr="00F86415" w:rsidRDefault="00835AE2" w:rsidP="00F02C91">
            <w:pPr>
              <w:ind w:firstLine="0"/>
            </w:pPr>
            <w:r w:rsidRPr="00F86415">
              <w:t>- Hoạt động A22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Lĩnh vực B</w:t>
            </w:r>
          </w:p>
        </w:tc>
        <w:tc>
          <w:tcPr>
            <w:tcW w:w="1985" w:type="dxa"/>
          </w:tcPr>
          <w:p w:rsidR="00835AE2" w:rsidRPr="00F86415" w:rsidRDefault="00835AE2" w:rsidP="00F02C91">
            <w:pPr>
              <w:ind w:firstLine="0"/>
            </w:pPr>
            <w:r w:rsidRPr="00F86415">
              <w:t>Ngành B1</w:t>
            </w:r>
          </w:p>
        </w:tc>
        <w:tc>
          <w:tcPr>
            <w:tcW w:w="2945" w:type="dxa"/>
          </w:tcPr>
          <w:p w:rsidR="00835AE2" w:rsidRPr="00F86415" w:rsidRDefault="00835AE2" w:rsidP="00F02C91">
            <w:pPr>
              <w:ind w:firstLine="0"/>
            </w:pPr>
            <w:r w:rsidRPr="00F86415">
              <w:t>- Hoạt động B11</w:t>
            </w:r>
          </w:p>
          <w:p w:rsidR="00835AE2" w:rsidRPr="00F86415" w:rsidRDefault="00835AE2" w:rsidP="00F02C91">
            <w:pPr>
              <w:ind w:firstLine="0"/>
            </w:pPr>
            <w:r w:rsidRPr="00F86415">
              <w:t>- Hoạt động B12</w:t>
            </w:r>
          </w:p>
          <w:p w:rsidR="00835AE2" w:rsidRPr="00F86415" w:rsidRDefault="00835AE2" w:rsidP="00F02C91">
            <w:pPr>
              <w:ind w:firstLine="0"/>
            </w:pPr>
            <w:r w:rsidRPr="00F86415">
              <w:t>- Hoạt động B13</w:t>
            </w:r>
          </w:p>
        </w:tc>
        <w:tc>
          <w:tcPr>
            <w:tcW w:w="1126" w:type="dxa"/>
          </w:tcPr>
          <w:p w:rsidR="00835AE2" w:rsidRPr="00F86415" w:rsidRDefault="00835AE2" w:rsidP="00F02C91">
            <w:pPr>
              <w:ind w:firstLine="0"/>
            </w:pPr>
            <w:r w:rsidRPr="00F86415">
              <w:t>8</w:t>
            </w:r>
          </w:p>
        </w:tc>
        <w:tc>
          <w:tcPr>
            <w:tcW w:w="1910" w:type="dxa"/>
          </w:tcPr>
          <w:p w:rsidR="00835AE2" w:rsidRPr="00F86415" w:rsidRDefault="00835AE2" w:rsidP="00F02C91">
            <w:pPr>
              <w:ind w:firstLine="0"/>
            </w:pPr>
            <w:r w:rsidRPr="00F86415">
              <w:t>500.000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B2</w:t>
            </w:r>
          </w:p>
        </w:tc>
        <w:tc>
          <w:tcPr>
            <w:tcW w:w="2945" w:type="dxa"/>
          </w:tcPr>
          <w:p w:rsidR="00835AE2" w:rsidRPr="00F86415" w:rsidRDefault="00835AE2" w:rsidP="00F02C91">
            <w:pPr>
              <w:ind w:firstLine="0"/>
            </w:pPr>
            <w:r w:rsidRPr="00F86415">
              <w:t>- Hoạt động B21</w:t>
            </w:r>
          </w:p>
          <w:p w:rsidR="00835AE2" w:rsidRPr="00F86415" w:rsidRDefault="00835AE2" w:rsidP="00F02C91">
            <w:pPr>
              <w:ind w:firstLine="0"/>
            </w:pPr>
            <w:r w:rsidRPr="00F86415">
              <w:t>- Hoạt động B22</w:t>
            </w:r>
          </w:p>
          <w:p w:rsidR="00835AE2" w:rsidRPr="00F86415" w:rsidRDefault="00835AE2" w:rsidP="00F02C91">
            <w:pPr>
              <w:ind w:firstLine="0"/>
            </w:pPr>
            <w:r w:rsidRPr="00F86415">
              <w:t>- Hoạt động B23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B3</w:t>
            </w:r>
          </w:p>
        </w:tc>
        <w:tc>
          <w:tcPr>
            <w:tcW w:w="2945" w:type="dxa"/>
          </w:tcPr>
          <w:p w:rsidR="00835AE2" w:rsidRPr="00F86415" w:rsidRDefault="00835AE2" w:rsidP="00F02C91">
            <w:pPr>
              <w:ind w:firstLine="0"/>
            </w:pPr>
            <w:r w:rsidRPr="00F86415">
              <w:t>- Hoạt động B31</w:t>
            </w:r>
          </w:p>
          <w:p w:rsidR="00835AE2" w:rsidRPr="00F86415" w:rsidRDefault="00835AE2" w:rsidP="00F02C91">
            <w:pPr>
              <w:ind w:firstLine="0"/>
            </w:pPr>
            <w:r w:rsidRPr="00F86415">
              <w:t>- Hoạt động B32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w:t>
            </w:r>
          </w:p>
        </w:tc>
        <w:tc>
          <w:tcPr>
            <w:tcW w:w="1985" w:type="dxa"/>
          </w:tcPr>
          <w:p w:rsidR="00835AE2" w:rsidRPr="00F86415" w:rsidRDefault="00835AE2" w:rsidP="00F02C91">
            <w:pPr>
              <w:ind w:firstLine="0"/>
            </w:pPr>
            <w:r w:rsidRPr="00F86415">
              <w:t>………….</w:t>
            </w:r>
          </w:p>
        </w:tc>
        <w:tc>
          <w:tcPr>
            <w:tcW w:w="2945" w:type="dxa"/>
          </w:tcPr>
          <w:p w:rsidR="00835AE2" w:rsidRPr="00F86415" w:rsidRDefault="00835AE2" w:rsidP="00F02C91">
            <w:pPr>
              <w:ind w:firstLine="0"/>
            </w:pPr>
            <w:r w:rsidRPr="00F86415">
              <w:t>……….</w:t>
            </w:r>
          </w:p>
        </w:tc>
        <w:tc>
          <w:tcPr>
            <w:tcW w:w="1126" w:type="dxa"/>
          </w:tcPr>
          <w:p w:rsidR="00835AE2" w:rsidRPr="00F86415" w:rsidRDefault="00835AE2" w:rsidP="00F02C91">
            <w:pPr>
              <w:ind w:firstLine="0"/>
            </w:pPr>
            <w:r w:rsidRPr="00F86415">
              <w:t>………..</w:t>
            </w:r>
          </w:p>
        </w:tc>
        <w:tc>
          <w:tcPr>
            <w:tcW w:w="1910" w:type="dxa"/>
          </w:tcPr>
          <w:p w:rsidR="00835AE2" w:rsidRPr="00F86415" w:rsidRDefault="00835AE2" w:rsidP="00F02C91">
            <w:pPr>
              <w:ind w:firstLine="0"/>
            </w:pPr>
            <w:r w:rsidRPr="00F86415">
              <w:t>…………..</w:t>
            </w:r>
          </w:p>
        </w:tc>
      </w:tr>
    </w:tbl>
    <w:p w:rsidR="00835AE2" w:rsidRPr="00F86415" w:rsidRDefault="00835AE2" w:rsidP="00835AE2">
      <w:pPr>
        <w:ind w:firstLine="0"/>
      </w:pPr>
    </w:p>
    <w:p w:rsidR="00835AE2" w:rsidRPr="0048055F" w:rsidRDefault="00835AE2" w:rsidP="009E5235">
      <w:pPr>
        <w:pStyle w:val="ListParagraph"/>
        <w:numPr>
          <w:ilvl w:val="0"/>
          <w:numId w:val="32"/>
        </w:numPr>
      </w:pPr>
      <w:r w:rsidRPr="0048055F">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3"/>
        </w:numPr>
      </w:pPr>
      <w:r w:rsidRPr="0048055F">
        <w:lastRenderedPageBreak/>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4"/>
        </w:numPr>
      </w:pPr>
      <w:r w:rsidRPr="0048055F">
        <w:t>Quy mô nhà máy: Nhập theo các tùy chọn</w:t>
      </w:r>
    </w:p>
    <w:tbl>
      <w:tblPr>
        <w:tblStyle w:val="TableGrid"/>
        <w:tblW w:w="6594" w:type="dxa"/>
        <w:tblLook w:val="04A0" w:firstRow="1" w:lastRow="0" w:firstColumn="1" w:lastColumn="0" w:noHBand="0" w:noVBand="1"/>
      </w:tblPr>
      <w:tblGrid>
        <w:gridCol w:w="738"/>
        <w:gridCol w:w="2790"/>
        <w:gridCol w:w="1533"/>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533" w:type="dxa"/>
          </w:tcPr>
          <w:p w:rsidR="00835AE2" w:rsidRPr="00F86415" w:rsidRDefault="00835AE2" w:rsidP="00F02C91">
            <w:pPr>
              <w:ind w:firstLine="0"/>
            </w:pPr>
            <w:r w:rsidRPr="00F86415">
              <w:t>Số lượng</w:t>
            </w:r>
          </w:p>
        </w:tc>
        <w:tc>
          <w:tcPr>
            <w:tcW w:w="1533"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bl>
    <w:p w:rsidR="00835AE2" w:rsidRPr="00F86415" w:rsidRDefault="00835AE2" w:rsidP="009E5235">
      <w:pPr>
        <w:pStyle w:val="ListParagraph"/>
        <w:numPr>
          <w:ilvl w:val="0"/>
          <w:numId w:val="35"/>
        </w:numPr>
      </w:pPr>
      <w:r w:rsidRPr="00F86415">
        <w:t>Attach Hồ sơ năng lực của Công ty</w:t>
      </w:r>
    </w:p>
    <w:p w:rsidR="00835AE2" w:rsidRPr="00F86415" w:rsidRDefault="00835AE2" w:rsidP="009E5235">
      <w:pPr>
        <w:pStyle w:val="ListParagraph"/>
        <w:numPr>
          <w:ilvl w:val="0"/>
          <w:numId w:val="36"/>
        </w:numPr>
      </w:pPr>
      <w:r w:rsidRPr="00F86415">
        <w:t>Bảng mô tả giới thiệu về Công ty</w:t>
      </w:r>
    </w:p>
    <w:p w:rsidR="00835AE2" w:rsidRPr="00174D1A" w:rsidRDefault="00835AE2" w:rsidP="009E5235">
      <w:pPr>
        <w:pStyle w:val="ListParagraph"/>
        <w:numPr>
          <w:ilvl w:val="0"/>
          <w:numId w:val="37"/>
        </w:numPr>
        <w:rPr>
          <w:b/>
        </w:rPr>
      </w:pPr>
      <w:r w:rsidRPr="00F86415">
        <w:t>Liên kết website</w:t>
      </w:r>
    </w:p>
    <w:p w:rsidR="00835AE2" w:rsidRPr="00174D1A" w:rsidRDefault="00835AE2" w:rsidP="00835AE2">
      <w:pPr>
        <w:ind w:firstLine="0"/>
        <w:rPr>
          <w:b/>
        </w:rPr>
      </w:pPr>
      <w:r w:rsidRPr="00174D1A">
        <w:rPr>
          <w:b/>
        </w:rPr>
        <w:t>Phần khai báo</w:t>
      </w:r>
    </w:p>
    <w:p w:rsidR="00835AE2" w:rsidRPr="00F86415" w:rsidRDefault="00835AE2" w:rsidP="00835AE2">
      <w:pPr>
        <w:ind w:firstLine="0"/>
      </w:pPr>
      <w:r w:rsidRPr="00F86415">
        <w:t>ĐƠN VỊ ĐƯA YÊU CẦU (Hệ thống tự trích xuất tên và địa chỉ nếu đã đăng ký. Chưa đăng ký thì người đăng phải thực hiện các bước Đăng ký Tài khoản:</w:t>
      </w:r>
    </w:p>
    <w:p w:rsidR="00835AE2" w:rsidRPr="00F86415" w:rsidRDefault="00835AE2" w:rsidP="009E5235">
      <w:pPr>
        <w:pStyle w:val="ListParagraph"/>
        <w:numPr>
          <w:ilvl w:val="0"/>
          <w:numId w:val="38"/>
        </w:numPr>
      </w:pPr>
      <w:r w:rsidRPr="00F86415">
        <w:t>TÊN CÔNG VIỆC</w:t>
      </w:r>
    </w:p>
    <w:p w:rsidR="00835AE2" w:rsidRPr="00F86415" w:rsidRDefault="00835AE2" w:rsidP="009E5235">
      <w:pPr>
        <w:pStyle w:val="ListParagraph"/>
        <w:numPr>
          <w:ilvl w:val="0"/>
          <w:numId w:val="38"/>
        </w:numPr>
      </w:pPr>
      <w:r w:rsidRPr="00F86415">
        <w:t>Địa điểm:</w:t>
      </w:r>
    </w:p>
    <w:p w:rsidR="00835AE2" w:rsidRPr="00F86415" w:rsidRDefault="00835AE2" w:rsidP="009E5235">
      <w:pPr>
        <w:pStyle w:val="ListParagraph"/>
        <w:numPr>
          <w:ilvl w:val="0"/>
          <w:numId w:val="38"/>
        </w:numPr>
      </w:pPr>
      <w:r w:rsidRPr="00F86415">
        <w:t>Giá trị công việc: Từ …… triệu đồng đến …… triệu đồng</w:t>
      </w:r>
    </w:p>
    <w:p w:rsidR="00835AE2" w:rsidRPr="00F86415" w:rsidRDefault="00835AE2" w:rsidP="009E5235">
      <w:pPr>
        <w:pStyle w:val="ListParagraph"/>
        <w:numPr>
          <w:ilvl w:val="0"/>
          <w:numId w:val="38"/>
        </w:numPr>
      </w:pPr>
      <w:r w:rsidRPr="00F86415">
        <w:t>Thời gian báo giá: Từ ………….. Đến ……………</w:t>
      </w:r>
    </w:p>
    <w:p w:rsidR="00835AE2" w:rsidRPr="00F86415" w:rsidRDefault="00835AE2" w:rsidP="009E5235">
      <w:pPr>
        <w:pStyle w:val="ListParagraph"/>
        <w:numPr>
          <w:ilvl w:val="0"/>
          <w:numId w:val="38"/>
        </w:numPr>
      </w:pPr>
      <w:r w:rsidRPr="00F86415">
        <w:t>Thời gian dự kiến thực hiện: Từ …………… Đến ………………..</w:t>
      </w:r>
    </w:p>
    <w:p w:rsidR="00835AE2" w:rsidRPr="009406EE" w:rsidRDefault="00835AE2" w:rsidP="00835AE2">
      <w:pPr>
        <w:ind w:firstLine="0"/>
        <w:rPr>
          <w:b/>
        </w:rPr>
      </w:pPr>
      <w:r w:rsidRPr="009406EE">
        <w:rPr>
          <w:b/>
        </w:rPr>
        <w:t>Trường mô tả Yêu cầu chung:</w:t>
      </w:r>
    </w:p>
    <w:p w:rsidR="00835AE2" w:rsidRPr="00F86415" w:rsidRDefault="00835AE2" w:rsidP="009E5235">
      <w:pPr>
        <w:pStyle w:val="ListParagraph"/>
        <w:numPr>
          <w:ilvl w:val="0"/>
          <w:numId w:val="39"/>
        </w:numPr>
      </w:pPr>
      <w:r w:rsidRPr="00F86415">
        <w:t>Vốn điều lệ (Tùy chọn)</w:t>
      </w:r>
    </w:p>
    <w:p w:rsidR="00835AE2" w:rsidRPr="00F86415" w:rsidRDefault="00835AE2" w:rsidP="009E5235">
      <w:pPr>
        <w:pStyle w:val="ListParagraph"/>
        <w:numPr>
          <w:ilvl w:val="0"/>
          <w:numId w:val="39"/>
        </w:numPr>
      </w:pPr>
      <w:r w:rsidRPr="00F86415">
        <w:t>Năm thành lập</w:t>
      </w:r>
    </w:p>
    <w:p w:rsidR="00835AE2" w:rsidRPr="00F86415" w:rsidRDefault="00835AE2" w:rsidP="009E5235">
      <w:pPr>
        <w:pStyle w:val="ListParagraph"/>
        <w:numPr>
          <w:ilvl w:val="0"/>
          <w:numId w:val="39"/>
        </w:numPr>
      </w:pPr>
      <w:r w:rsidRPr="00F86415">
        <w:t>Loại hình doanh nghiệp (Cổ phần, TNHH 1TV,….)</w:t>
      </w:r>
    </w:p>
    <w:p w:rsidR="00835AE2" w:rsidRPr="00F86415" w:rsidRDefault="00835AE2" w:rsidP="009E5235">
      <w:pPr>
        <w:pStyle w:val="ListParagraph"/>
        <w:numPr>
          <w:ilvl w:val="0"/>
          <w:numId w:val="39"/>
        </w:numPr>
      </w:pPr>
      <w:r w:rsidRPr="00F86415">
        <w:t>Lĩnh vực hoạt động chính:</w:t>
      </w:r>
    </w:p>
    <w:p w:rsidR="00835AE2" w:rsidRPr="00F86415" w:rsidRDefault="00835AE2" w:rsidP="009E5235">
      <w:pPr>
        <w:pStyle w:val="ListParagraph"/>
        <w:numPr>
          <w:ilvl w:val="0"/>
          <w:numId w:val="39"/>
        </w:numPr>
      </w:pPr>
      <w:r w:rsidRPr="00F86415">
        <w:t>Lĩnh vực (Bảng tích lựa chọn): nhiều lĩnh vực</w:t>
      </w:r>
    </w:p>
    <w:p w:rsidR="00835AE2" w:rsidRPr="00F86415" w:rsidRDefault="00835AE2" w:rsidP="009E5235">
      <w:pPr>
        <w:pStyle w:val="ListParagraph"/>
        <w:numPr>
          <w:ilvl w:val="0"/>
          <w:numId w:val="39"/>
        </w:numPr>
      </w:pPr>
      <w:r w:rsidRPr="00F86415">
        <w:t>Ngành (bảng tích lựa chọn)</w:t>
      </w:r>
    </w:p>
    <w:p w:rsidR="00835AE2" w:rsidRPr="00F86415" w:rsidRDefault="00835AE2" w:rsidP="009E5235">
      <w:pPr>
        <w:pStyle w:val="ListParagraph"/>
        <w:numPr>
          <w:ilvl w:val="0"/>
          <w:numId w:val="39"/>
        </w:numPr>
      </w:pPr>
      <w:r w:rsidRPr="00F86415">
        <w:t>Năm kinh nghiệm (Điền số)</w:t>
      </w:r>
    </w:p>
    <w:p w:rsidR="00835AE2" w:rsidRPr="00F86415" w:rsidRDefault="00835AE2" w:rsidP="009E5235">
      <w:pPr>
        <w:pStyle w:val="ListParagraph"/>
        <w:numPr>
          <w:ilvl w:val="0"/>
          <w:numId w:val="39"/>
        </w:numPr>
      </w:pPr>
      <w:r w:rsidRPr="00F86415">
        <w:t>Giá trị hợp đồng lớn nhất (Số điền, đơn vị triệu đồng + attach bản scan hợp đồng)</w:t>
      </w:r>
    </w:p>
    <w:p w:rsidR="00835AE2" w:rsidRPr="00F86415" w:rsidRDefault="00835AE2" w:rsidP="009E5235">
      <w:pPr>
        <w:pStyle w:val="ListParagraph"/>
        <w:numPr>
          <w:ilvl w:val="0"/>
          <w:numId w:val="40"/>
        </w:numPr>
      </w:pPr>
      <w:r w:rsidRPr="00F86415">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406EE">
      <w:pPr>
        <w:pStyle w:val="ListParagraph"/>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 xml:space="preserve">Quy mô nhà máy: </w:t>
      </w:r>
    </w:p>
    <w:tbl>
      <w:tblPr>
        <w:tblStyle w:val="TableGrid"/>
        <w:tblW w:w="5868" w:type="dxa"/>
        <w:tblLook w:val="04A0" w:firstRow="1" w:lastRow="0" w:firstColumn="1" w:lastColumn="0" w:noHBand="0" w:noVBand="1"/>
      </w:tblPr>
      <w:tblGrid>
        <w:gridCol w:w="738"/>
        <w:gridCol w:w="2790"/>
        <w:gridCol w:w="1060"/>
        <w:gridCol w:w="1280"/>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60" w:type="dxa"/>
          </w:tcPr>
          <w:p w:rsidR="00835AE2" w:rsidRPr="00F86415" w:rsidRDefault="00835AE2" w:rsidP="00F02C91">
            <w:pPr>
              <w:ind w:firstLine="0"/>
            </w:pPr>
            <w:r w:rsidRPr="00F86415">
              <w:t>Số lượng</w:t>
            </w:r>
          </w:p>
        </w:tc>
        <w:tc>
          <w:tcPr>
            <w:tcW w:w="1280"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Phạm vi cung cấp</w:t>
      </w:r>
    </w:p>
    <w:p w:rsidR="00835AE2" w:rsidRPr="00F86415" w:rsidRDefault="00835AE2" w:rsidP="009E5235">
      <w:pPr>
        <w:pStyle w:val="ListParagraph"/>
        <w:numPr>
          <w:ilvl w:val="0"/>
          <w:numId w:val="40"/>
        </w:numPr>
      </w:pPr>
      <w:r w:rsidRPr="00F86415">
        <w:t>Hồ sơ năng lực của Công ty.</w:t>
      </w:r>
    </w:p>
    <w:p w:rsidR="00835AE2" w:rsidRPr="009406EE" w:rsidRDefault="00835AE2" w:rsidP="00835AE2">
      <w:pPr>
        <w:ind w:firstLine="0"/>
        <w:rPr>
          <w:b/>
        </w:rPr>
      </w:pPr>
      <w:r w:rsidRPr="009406EE">
        <w:rPr>
          <w:b/>
        </w:rPr>
        <w:t>Trường mô tả Chi tiết:</w:t>
      </w:r>
    </w:p>
    <w:p w:rsidR="00835AE2" w:rsidRPr="00F86415" w:rsidRDefault="00835AE2" w:rsidP="009E5235">
      <w:pPr>
        <w:pStyle w:val="ListParagraph"/>
        <w:numPr>
          <w:ilvl w:val="0"/>
          <w:numId w:val="41"/>
        </w:numPr>
      </w:pPr>
      <w:r w:rsidRPr="00F86415">
        <w:t>Bảng mô tả chi tiết yêu cầu công việc và yêu cầu nhà cung cấp</w:t>
      </w:r>
    </w:p>
    <w:p w:rsidR="00835AE2" w:rsidRPr="00F86415" w:rsidRDefault="00835AE2" w:rsidP="009E5235">
      <w:pPr>
        <w:pStyle w:val="ListParagraph"/>
        <w:numPr>
          <w:ilvl w:val="0"/>
          <w:numId w:val="41"/>
        </w:numPr>
      </w:pPr>
      <w:r w:rsidRPr="00F86415">
        <w:t>Attach file tài liệu (or Link đính kèm).</w:t>
      </w:r>
    </w:p>
    <w:p w:rsidR="00835AE2" w:rsidRPr="00F86415" w:rsidRDefault="00835AE2" w:rsidP="009E5235">
      <w:pPr>
        <w:pStyle w:val="ListParagraph"/>
        <w:numPr>
          <w:ilvl w:val="0"/>
          <w:numId w:val="41"/>
        </w:numPr>
      </w:pPr>
      <w:r w:rsidRPr="00F86415">
        <w:t>Danh mục các tài liệu bắt buộc đính kèm (Hiện bảng tích tùy chọn và attach file mẫu):</w:t>
      </w:r>
    </w:p>
    <w:p w:rsidR="00835AE2" w:rsidRPr="00F86415" w:rsidRDefault="00835AE2" w:rsidP="009E5235">
      <w:pPr>
        <w:pStyle w:val="ListParagraph"/>
        <w:numPr>
          <w:ilvl w:val="0"/>
          <w:numId w:val="41"/>
        </w:numPr>
      </w:pPr>
      <w:r w:rsidRPr="00F86415">
        <w:t xml:space="preserve">Profile </w:t>
      </w:r>
    </w:p>
    <w:p w:rsidR="00835AE2" w:rsidRPr="00F86415" w:rsidRDefault="00835AE2" w:rsidP="009E5235">
      <w:pPr>
        <w:pStyle w:val="ListParagraph"/>
        <w:numPr>
          <w:ilvl w:val="0"/>
          <w:numId w:val="41"/>
        </w:numPr>
      </w:pPr>
      <w:r w:rsidRPr="00F86415">
        <w:t xml:space="preserve">Bảng liệt kê danh mục thiết bị (attach file mẫu).  </w:t>
      </w:r>
    </w:p>
    <w:p w:rsidR="00835AE2" w:rsidRDefault="00835AE2" w:rsidP="009E5235">
      <w:pPr>
        <w:pStyle w:val="ListParagraph"/>
        <w:numPr>
          <w:ilvl w:val="0"/>
          <w:numId w:val="41"/>
        </w:numPr>
      </w:pPr>
      <w:r w:rsidRPr="00F86415">
        <w:t xml:space="preserve">Bảng liệt kê năng lực nhân sự (attach file mẫu). </w:t>
      </w:r>
    </w:p>
    <w:p w:rsidR="00694E85" w:rsidRPr="00F86415" w:rsidRDefault="00694E85" w:rsidP="00694E85">
      <w:pPr>
        <w:ind w:firstLine="0"/>
      </w:pPr>
    </w:p>
    <w:p w:rsidR="00835AE2" w:rsidRPr="007C4C7B" w:rsidRDefault="00835AE2" w:rsidP="00835AE2">
      <w:pPr>
        <w:ind w:firstLine="0"/>
        <w:rPr>
          <w:b/>
        </w:rPr>
      </w:pPr>
      <w:r w:rsidRPr="007C4C7B">
        <w:rPr>
          <w:b/>
        </w:rPr>
        <w:t>Gửi yêu cầu tham gia</w:t>
      </w:r>
    </w:p>
    <w:p w:rsidR="00835AE2" w:rsidRPr="00F86415" w:rsidRDefault="00835AE2" w:rsidP="00835AE2">
      <w:pPr>
        <w:ind w:firstLine="0"/>
      </w:pPr>
      <w:r w:rsidRPr="00F86415">
        <w:t>Sau khi ACC đăng nhập và nhận thông tin chi tiết. Người dùng bầm vào tap THAM GIA NGAY. Hệ thống tự động chuyển sang công việc đang tham gia và cho phép người dùng download hồ sơ về.</w:t>
      </w:r>
    </w:p>
    <w:p w:rsidR="00835AE2" w:rsidRPr="00F86415" w:rsidRDefault="00835AE2" w:rsidP="00835AE2">
      <w:pPr>
        <w:ind w:firstLine="0"/>
      </w:pPr>
    </w:p>
    <w:p w:rsidR="00835AE2" w:rsidRPr="00F86415" w:rsidRDefault="00835AE2" w:rsidP="00835AE2">
      <w:pPr>
        <w:ind w:firstLine="0"/>
      </w:pPr>
      <w:r w:rsidRPr="00F86415">
        <w:lastRenderedPageBreak/>
        <w:t>Thông tin bắt buộc khi người dùng bấm vào nút chào giá tại chi tiết công việc tham gia:</w:t>
      </w:r>
    </w:p>
    <w:p w:rsidR="00835AE2" w:rsidRPr="00F86415" w:rsidRDefault="00835AE2" w:rsidP="00CA4D7B">
      <w:pPr>
        <w:ind w:firstLine="0"/>
      </w:pPr>
      <w:r w:rsidRPr="00F86415">
        <w:t>Thông tin cung cấp là trung thực</w:t>
      </w:r>
    </w:p>
    <w:p w:rsidR="00835AE2" w:rsidRPr="00F86415" w:rsidRDefault="00835AE2" w:rsidP="00835AE2">
      <w:pPr>
        <w:ind w:firstLine="0"/>
      </w:pPr>
      <w:r w:rsidRPr="00F86415">
        <w:t>File attach tài liệu đính kèm or Link.</w:t>
      </w:r>
    </w:p>
    <w:p w:rsidR="00835AE2" w:rsidRPr="00F86415" w:rsidRDefault="00835AE2" w:rsidP="00835AE2">
      <w:pPr>
        <w:ind w:firstLine="0"/>
      </w:pPr>
      <w:r w:rsidRPr="00F86415">
        <w:t>Thông tin người liên hệ trực tiếp</w:t>
      </w:r>
    </w:p>
    <w:p w:rsidR="00835AE2" w:rsidRDefault="00835AE2" w:rsidP="00835AE2">
      <w:pPr>
        <w:ind w:firstLine="0"/>
      </w:pPr>
      <w:r w:rsidRPr="00F86415">
        <w:t>Các tài liệu theo bắt buộc của người yêu cầu (Hệ thống tự động tạo các tab để thành viên attach file vào)</w:t>
      </w:r>
    </w:p>
    <w:p w:rsidR="00982AF1" w:rsidRPr="00F86415" w:rsidRDefault="00982AF1" w:rsidP="00835AE2">
      <w:pPr>
        <w:ind w:firstLine="0"/>
      </w:pPr>
    </w:p>
    <w:p w:rsidR="00835AE2" w:rsidRPr="00F86415" w:rsidRDefault="00835AE2" w:rsidP="00835AE2">
      <w:pPr>
        <w:ind w:firstLine="0"/>
      </w:pPr>
      <w:r w:rsidRPr="00CA4D7B">
        <w:rPr>
          <w:b/>
        </w:rPr>
        <w:t>Đăng nhập – người nhận việc đăng nhập – người đăng việc</w:t>
      </w:r>
    </w:p>
    <w:p w:rsidR="00835AE2" w:rsidRPr="00F86415" w:rsidRDefault="00835AE2" w:rsidP="00835AE2">
      <w:pPr>
        <w:ind w:firstLine="0"/>
      </w:pPr>
      <w:r w:rsidRPr="00F86415">
        <w:t>Người nhận việc nhận được email, fai có hồ sơ đầy đủ mới nhận được công việc tương ứng</w:t>
      </w:r>
    </w:p>
    <w:p w:rsidR="00835AE2" w:rsidRPr="00F86415" w:rsidRDefault="00835AE2" w:rsidP="00835AE2">
      <w:pPr>
        <w:ind w:firstLine="0"/>
      </w:pPr>
      <w:r w:rsidRPr="00F86415">
        <w:t xml:space="preserve">Bố cục: </w:t>
      </w:r>
    </w:p>
    <w:p w:rsidR="00835AE2" w:rsidRPr="00F86415" w:rsidRDefault="00835AE2" w:rsidP="00835AE2">
      <w:pPr>
        <w:ind w:firstLine="0"/>
      </w:pPr>
      <w:r w:rsidRPr="00F86415">
        <w:t>My Profile</w:t>
      </w:r>
    </w:p>
    <w:tbl>
      <w:tblPr>
        <w:tblStyle w:val="TableGrid"/>
        <w:tblW w:w="0" w:type="auto"/>
        <w:tblLook w:val="04A0" w:firstRow="1" w:lastRow="0" w:firstColumn="1" w:lastColumn="0" w:noHBand="0" w:noVBand="1"/>
      </w:tblPr>
      <w:tblGrid>
        <w:gridCol w:w="2538"/>
      </w:tblGrid>
      <w:tr w:rsidR="00835AE2" w:rsidRPr="00F86415" w:rsidTr="00F02C91">
        <w:tc>
          <w:tcPr>
            <w:tcW w:w="2538" w:type="dxa"/>
          </w:tcPr>
          <w:p w:rsidR="00835AE2" w:rsidRPr="00F86415" w:rsidRDefault="00835AE2" w:rsidP="00F02C91">
            <w:pPr>
              <w:ind w:firstLine="0"/>
            </w:pPr>
            <w:r w:rsidRPr="00F86415">
              <w:t>HỒ SƠ CỦA TÔI</w:t>
            </w:r>
          </w:p>
        </w:tc>
      </w:tr>
      <w:tr w:rsidR="00835AE2" w:rsidRPr="00F86415" w:rsidTr="00F02C91">
        <w:tc>
          <w:tcPr>
            <w:tcW w:w="2538" w:type="dxa"/>
          </w:tcPr>
          <w:p w:rsidR="00835AE2" w:rsidRPr="00F86415" w:rsidRDefault="00835AE2" w:rsidP="00F02C91">
            <w:pPr>
              <w:ind w:firstLine="0"/>
            </w:pPr>
            <w:r w:rsidRPr="00F86415">
              <w:t>CHỈNH SỬA HỒ SƠ</w:t>
            </w:r>
          </w:p>
        </w:tc>
      </w:tr>
    </w:tbl>
    <w:p w:rsidR="00835AE2" w:rsidRPr="00F86415" w:rsidRDefault="00835AE2" w:rsidP="00835AE2">
      <w:pPr>
        <w:ind w:firstLine="0"/>
      </w:pPr>
      <w:r w:rsidRPr="00F86415">
        <w:t xml:space="preserve">*. Vẽ giao diện phân quyền, mô tả chi tiết các quyền trong hệ thống </w:t>
      </w:r>
    </w:p>
    <w:p w:rsidR="00835AE2" w:rsidRPr="00F86415" w:rsidRDefault="00835AE2" w:rsidP="00835AE2">
      <w:pPr>
        <w:ind w:firstLine="0"/>
      </w:pPr>
      <w:r w:rsidRPr="00F86415">
        <w:t>Công việc đã quan tâm: lịch sử</w:t>
      </w:r>
    </w:p>
    <w:p w:rsidR="00835AE2" w:rsidRPr="00F86415" w:rsidRDefault="00835AE2" w:rsidP="00835AE2">
      <w:pPr>
        <w:ind w:firstLine="0"/>
      </w:pPr>
      <w:r w:rsidRPr="00F86415">
        <w:t>Bảng giao diện List tiêu đề các công việc đã tham gia:</w:t>
      </w:r>
    </w:p>
    <w:tbl>
      <w:tblPr>
        <w:tblStyle w:val="TableGrid"/>
        <w:tblW w:w="0" w:type="auto"/>
        <w:tblLook w:val="04A0" w:firstRow="1" w:lastRow="0" w:firstColumn="1" w:lastColumn="0" w:noHBand="0" w:noVBand="1"/>
      </w:tblPr>
      <w:tblGrid>
        <w:gridCol w:w="4391"/>
        <w:gridCol w:w="4387"/>
      </w:tblGrid>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xml:space="preserve">+ Địa điểm </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F02C91">
            <w:pPr>
              <w:ind w:firstLine="0"/>
            </w:pPr>
            <w:r w:rsidRPr="00F86415">
              <w:t>+ Địa điểm</w:t>
            </w:r>
          </w:p>
          <w:p w:rsidR="00835AE2" w:rsidRPr="00F86415" w:rsidRDefault="00835AE2" w:rsidP="00F02C91">
            <w:pPr>
              <w:ind w:firstLine="0"/>
            </w:pPr>
            <w:r w:rsidRPr="00F86415">
              <w:t>+ Tình trạng: Bị Từ chối</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xml:space="preserve">+ Tên Công ty đăng </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bl>
    <w:p w:rsidR="00835AE2" w:rsidRPr="00F86415" w:rsidRDefault="00835AE2" w:rsidP="00835AE2">
      <w:pPr>
        <w:ind w:firstLine="0"/>
      </w:pPr>
    </w:p>
    <w:p w:rsidR="00835AE2" w:rsidRPr="00F86415" w:rsidRDefault="00835AE2" w:rsidP="00835AE2">
      <w:pPr>
        <w:ind w:firstLine="0"/>
      </w:pPr>
      <w:r w:rsidRPr="00F86415">
        <w:lastRenderedPageBreak/>
        <w:t>Người đăng tuyển nhấn vào công việc: hiển thị đầu mục công viêc; nhấn vào một mục thì hiện chi tiết; sau đó xem profile của NCC;  NCC bấm vào công việc ứng tuyển</w:t>
      </w:r>
    </w:p>
    <w:p w:rsidR="00835AE2" w:rsidRPr="00D47FD9" w:rsidRDefault="00835AE2" w:rsidP="00835AE2">
      <w:pPr>
        <w:ind w:firstLine="0"/>
        <w:rPr>
          <w:b/>
        </w:rPr>
      </w:pPr>
      <w:r w:rsidRPr="00D47FD9">
        <w:rPr>
          <w:b/>
        </w:rPr>
        <w:t>Công việc đang yêu cầu</w:t>
      </w:r>
    </w:p>
    <w:p w:rsidR="00835AE2" w:rsidRPr="00F86415" w:rsidRDefault="00835AE2" w:rsidP="00835AE2">
      <w:pPr>
        <w:ind w:firstLine="0"/>
      </w:pPr>
      <w:r w:rsidRPr="00F86415">
        <w:t xml:space="preserve">List danh sách các công việc: </w:t>
      </w:r>
    </w:p>
    <w:tbl>
      <w:tblPr>
        <w:tblStyle w:val="TableGrid"/>
        <w:tblW w:w="0" w:type="auto"/>
        <w:tblLook w:val="04A0" w:firstRow="1" w:lastRow="0" w:firstColumn="1" w:lastColumn="0" w:noHBand="0" w:noVBand="1"/>
      </w:tblPr>
      <w:tblGrid>
        <w:gridCol w:w="738"/>
        <w:gridCol w:w="1800"/>
        <w:gridCol w:w="1710"/>
        <w:gridCol w:w="1460"/>
        <w:gridCol w:w="1461"/>
      </w:tblGrid>
      <w:tr w:rsidR="00835AE2" w:rsidRPr="00F86415" w:rsidTr="00F02C91">
        <w:tc>
          <w:tcPr>
            <w:tcW w:w="738" w:type="dxa"/>
          </w:tcPr>
          <w:p w:rsidR="00835AE2" w:rsidRPr="00F86415" w:rsidRDefault="00835AE2" w:rsidP="00F02C91">
            <w:pPr>
              <w:ind w:firstLine="0"/>
            </w:pPr>
            <w:r w:rsidRPr="00F86415">
              <w:t>STT</w:t>
            </w:r>
          </w:p>
        </w:tc>
        <w:tc>
          <w:tcPr>
            <w:tcW w:w="1800" w:type="dxa"/>
          </w:tcPr>
          <w:p w:rsidR="00835AE2" w:rsidRPr="00F86415" w:rsidRDefault="00835AE2" w:rsidP="00F02C91">
            <w:pPr>
              <w:ind w:firstLine="0"/>
            </w:pPr>
            <w:r w:rsidRPr="00F86415">
              <w:t>Tên Công việc</w:t>
            </w:r>
          </w:p>
        </w:tc>
        <w:tc>
          <w:tcPr>
            <w:tcW w:w="1710" w:type="dxa"/>
          </w:tcPr>
          <w:p w:rsidR="00835AE2" w:rsidRPr="00F86415" w:rsidRDefault="00835AE2" w:rsidP="00F02C91">
            <w:pPr>
              <w:ind w:firstLine="0"/>
            </w:pPr>
            <w:r w:rsidRPr="00F86415">
              <w:t>Số lượng Nhà Cung cấp</w:t>
            </w:r>
          </w:p>
        </w:tc>
        <w:tc>
          <w:tcPr>
            <w:tcW w:w="1460" w:type="dxa"/>
          </w:tcPr>
          <w:p w:rsidR="00835AE2" w:rsidRPr="00F86415" w:rsidRDefault="00835AE2" w:rsidP="00F02C91">
            <w:pPr>
              <w:ind w:firstLine="0"/>
            </w:pPr>
            <w:r w:rsidRPr="00F86415">
              <w:t>Thời hạn</w:t>
            </w:r>
          </w:p>
        </w:tc>
        <w:tc>
          <w:tcPr>
            <w:tcW w:w="1461" w:type="dxa"/>
          </w:tcPr>
          <w:p w:rsidR="00835AE2" w:rsidRPr="00F86415" w:rsidRDefault="00835AE2" w:rsidP="00F02C91">
            <w:pPr>
              <w:ind w:firstLine="0"/>
            </w:pPr>
            <w:r w:rsidRPr="00F86415">
              <w:t>Trạng thái</w:t>
            </w:r>
          </w:p>
        </w:tc>
      </w:tr>
      <w:tr w:rsidR="00835AE2" w:rsidRPr="00F86415" w:rsidTr="00F02C91">
        <w:tc>
          <w:tcPr>
            <w:tcW w:w="738" w:type="dxa"/>
          </w:tcPr>
          <w:p w:rsidR="00835AE2" w:rsidRPr="00F86415" w:rsidRDefault="00835AE2" w:rsidP="00F02C91">
            <w:pPr>
              <w:ind w:firstLine="0"/>
            </w:pPr>
            <w:r w:rsidRPr="00F86415">
              <w:t>1</w:t>
            </w:r>
          </w:p>
        </w:tc>
        <w:tc>
          <w:tcPr>
            <w:tcW w:w="1800" w:type="dxa"/>
          </w:tcPr>
          <w:p w:rsidR="00835AE2" w:rsidRPr="00F86415" w:rsidRDefault="00835AE2" w:rsidP="00F02C91">
            <w:pPr>
              <w:ind w:firstLine="0"/>
            </w:pPr>
            <w:r w:rsidRPr="00F86415">
              <w:t>Nhà thép tiền chế</w:t>
            </w:r>
          </w:p>
        </w:tc>
        <w:tc>
          <w:tcPr>
            <w:tcW w:w="1710" w:type="dxa"/>
          </w:tcPr>
          <w:p w:rsidR="00835AE2" w:rsidRPr="00F86415" w:rsidRDefault="00835AE2" w:rsidP="00F02C91">
            <w:pPr>
              <w:ind w:firstLine="0"/>
            </w:pPr>
            <w:r w:rsidRPr="00F86415">
              <w:t>5</w:t>
            </w:r>
          </w:p>
        </w:tc>
        <w:tc>
          <w:tcPr>
            <w:tcW w:w="1460" w:type="dxa"/>
          </w:tcPr>
          <w:p w:rsidR="00835AE2" w:rsidRPr="00F86415" w:rsidRDefault="00835AE2" w:rsidP="00F02C91">
            <w:pPr>
              <w:ind w:firstLine="0"/>
            </w:pPr>
            <w:r w:rsidRPr="00F86415">
              <w:t>22/03/2018</w:t>
            </w:r>
          </w:p>
        </w:tc>
        <w:tc>
          <w:tcPr>
            <w:tcW w:w="1461" w:type="dxa"/>
          </w:tcPr>
          <w:p w:rsidR="00835AE2" w:rsidRPr="00F86415" w:rsidRDefault="00835AE2" w:rsidP="00F02C91">
            <w:pPr>
              <w:ind w:firstLine="0"/>
            </w:pPr>
            <w:r w:rsidRPr="00F86415">
              <w:t>Đang nhận hồ sơ</w:t>
            </w:r>
          </w:p>
        </w:tc>
      </w:tr>
      <w:tr w:rsidR="00835AE2" w:rsidRPr="00F86415" w:rsidTr="00F02C91">
        <w:tc>
          <w:tcPr>
            <w:tcW w:w="738" w:type="dxa"/>
          </w:tcPr>
          <w:p w:rsidR="00835AE2" w:rsidRPr="00F86415" w:rsidRDefault="00835AE2" w:rsidP="00F02C91">
            <w:pPr>
              <w:ind w:firstLine="0"/>
            </w:pPr>
            <w:r w:rsidRPr="00F86415">
              <w:t>2</w:t>
            </w:r>
          </w:p>
        </w:tc>
        <w:tc>
          <w:tcPr>
            <w:tcW w:w="1800" w:type="dxa"/>
          </w:tcPr>
          <w:p w:rsidR="00835AE2" w:rsidRPr="00F86415" w:rsidRDefault="00835AE2" w:rsidP="00F02C91">
            <w:pPr>
              <w:ind w:firstLine="0"/>
            </w:pPr>
            <w:r w:rsidRPr="00F86415">
              <w:t>Thi công móng nhà máy</w:t>
            </w:r>
          </w:p>
        </w:tc>
        <w:tc>
          <w:tcPr>
            <w:tcW w:w="1710" w:type="dxa"/>
          </w:tcPr>
          <w:p w:rsidR="00835AE2" w:rsidRPr="00F86415" w:rsidRDefault="00835AE2" w:rsidP="00F02C91">
            <w:pPr>
              <w:ind w:firstLine="0"/>
            </w:pPr>
            <w:r w:rsidRPr="00F86415">
              <w:t>10</w:t>
            </w:r>
          </w:p>
        </w:tc>
        <w:tc>
          <w:tcPr>
            <w:tcW w:w="1460" w:type="dxa"/>
          </w:tcPr>
          <w:p w:rsidR="00835AE2" w:rsidRPr="00F86415" w:rsidRDefault="00835AE2" w:rsidP="00F02C91">
            <w:pPr>
              <w:ind w:firstLine="0"/>
            </w:pPr>
            <w:r w:rsidRPr="00F86415">
              <w:t>30/1/2018</w:t>
            </w:r>
          </w:p>
        </w:tc>
        <w:tc>
          <w:tcPr>
            <w:tcW w:w="1461" w:type="dxa"/>
          </w:tcPr>
          <w:p w:rsidR="00835AE2" w:rsidRPr="00F86415" w:rsidRDefault="00835AE2" w:rsidP="00F02C91">
            <w:pPr>
              <w:ind w:firstLine="0"/>
            </w:pPr>
            <w:r w:rsidRPr="00F86415">
              <w:t>Đang xét duyệt hồ sơ</w:t>
            </w:r>
          </w:p>
        </w:tc>
      </w:tr>
      <w:tr w:rsidR="00835AE2" w:rsidRPr="00F86415" w:rsidTr="00F02C91">
        <w:tc>
          <w:tcPr>
            <w:tcW w:w="738" w:type="dxa"/>
          </w:tcPr>
          <w:p w:rsidR="00835AE2" w:rsidRPr="00F86415" w:rsidRDefault="00835AE2" w:rsidP="00F02C91">
            <w:pPr>
              <w:ind w:firstLine="0"/>
            </w:pPr>
            <w:r w:rsidRPr="00F86415">
              <w:t>3</w:t>
            </w:r>
          </w:p>
        </w:tc>
        <w:tc>
          <w:tcPr>
            <w:tcW w:w="1800" w:type="dxa"/>
          </w:tcPr>
          <w:p w:rsidR="00835AE2" w:rsidRPr="00F86415" w:rsidRDefault="00835AE2" w:rsidP="00F02C91">
            <w:pPr>
              <w:ind w:firstLine="0"/>
            </w:pPr>
            <w:r w:rsidRPr="00F86415">
              <w:t>Thiết kế móng</w:t>
            </w:r>
          </w:p>
        </w:tc>
        <w:tc>
          <w:tcPr>
            <w:tcW w:w="1710" w:type="dxa"/>
          </w:tcPr>
          <w:p w:rsidR="00835AE2" w:rsidRPr="00F86415" w:rsidRDefault="00835AE2" w:rsidP="00F02C91">
            <w:pPr>
              <w:ind w:firstLine="0"/>
            </w:pPr>
            <w:r w:rsidRPr="00F86415">
              <w:t>12</w:t>
            </w:r>
          </w:p>
        </w:tc>
        <w:tc>
          <w:tcPr>
            <w:tcW w:w="1460" w:type="dxa"/>
          </w:tcPr>
          <w:p w:rsidR="00835AE2" w:rsidRPr="00F86415" w:rsidRDefault="00835AE2" w:rsidP="00F02C91">
            <w:pPr>
              <w:ind w:firstLine="0"/>
            </w:pPr>
            <w:r w:rsidRPr="00F86415">
              <w:t>22/09/2017</w:t>
            </w:r>
          </w:p>
        </w:tc>
        <w:tc>
          <w:tcPr>
            <w:tcW w:w="1461" w:type="dxa"/>
          </w:tcPr>
          <w:p w:rsidR="00835AE2" w:rsidRPr="00F86415" w:rsidRDefault="00835AE2" w:rsidP="00F02C91">
            <w:pPr>
              <w:ind w:firstLine="0"/>
            </w:pPr>
            <w:r w:rsidRPr="00F86415">
              <w:t>Đã duyệt nhà CC</w:t>
            </w:r>
          </w:p>
        </w:tc>
      </w:tr>
      <w:tr w:rsidR="00835AE2" w:rsidRPr="00F86415" w:rsidTr="00F02C91">
        <w:tc>
          <w:tcPr>
            <w:tcW w:w="738" w:type="dxa"/>
          </w:tcPr>
          <w:p w:rsidR="00835AE2" w:rsidRPr="00F86415" w:rsidRDefault="00835AE2" w:rsidP="00F02C91">
            <w:pPr>
              <w:ind w:firstLine="0"/>
            </w:pPr>
            <w:r w:rsidRPr="00F86415">
              <w:t>4</w:t>
            </w:r>
          </w:p>
        </w:tc>
        <w:tc>
          <w:tcPr>
            <w:tcW w:w="1800" w:type="dxa"/>
          </w:tcPr>
          <w:p w:rsidR="00835AE2" w:rsidRPr="00F86415" w:rsidRDefault="00835AE2" w:rsidP="00F02C91">
            <w:pPr>
              <w:ind w:firstLine="0"/>
            </w:pPr>
            <w:r w:rsidRPr="00F86415">
              <w:t>Vận chuyển vật liệu</w:t>
            </w:r>
          </w:p>
        </w:tc>
        <w:tc>
          <w:tcPr>
            <w:tcW w:w="1710" w:type="dxa"/>
          </w:tcPr>
          <w:p w:rsidR="00835AE2" w:rsidRPr="00F86415" w:rsidRDefault="00835AE2" w:rsidP="00F02C91">
            <w:pPr>
              <w:ind w:firstLine="0"/>
            </w:pPr>
            <w:r w:rsidRPr="00F86415">
              <w:t>15</w:t>
            </w:r>
          </w:p>
        </w:tc>
        <w:tc>
          <w:tcPr>
            <w:tcW w:w="1460" w:type="dxa"/>
          </w:tcPr>
          <w:p w:rsidR="00835AE2" w:rsidRPr="00F86415" w:rsidRDefault="00835AE2" w:rsidP="00F02C91">
            <w:pPr>
              <w:ind w:firstLine="0"/>
            </w:pPr>
            <w:r w:rsidRPr="00F86415">
              <w:t>20/12/2017</w:t>
            </w:r>
          </w:p>
        </w:tc>
        <w:tc>
          <w:tcPr>
            <w:tcW w:w="1461" w:type="dxa"/>
          </w:tcPr>
          <w:p w:rsidR="00835AE2" w:rsidRPr="00F86415" w:rsidRDefault="00835AE2" w:rsidP="00F02C91">
            <w:pPr>
              <w:ind w:firstLine="0"/>
            </w:pPr>
            <w:r w:rsidRPr="00F86415">
              <w:t>Đang đàm phán</w:t>
            </w:r>
          </w:p>
        </w:tc>
      </w:tr>
      <w:tr w:rsidR="00835AE2" w:rsidRPr="00F86415" w:rsidTr="00F02C91">
        <w:tc>
          <w:tcPr>
            <w:tcW w:w="738" w:type="dxa"/>
          </w:tcPr>
          <w:p w:rsidR="00835AE2" w:rsidRPr="00F86415" w:rsidRDefault="00835AE2" w:rsidP="00F02C91">
            <w:pPr>
              <w:ind w:firstLine="0"/>
            </w:pPr>
            <w:r w:rsidRPr="00F86415">
              <w:t>5</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Đang thực hiện</w:t>
            </w:r>
          </w:p>
        </w:tc>
      </w:tr>
      <w:tr w:rsidR="00835AE2" w:rsidRPr="00F86415" w:rsidTr="00F02C91">
        <w:tc>
          <w:tcPr>
            <w:tcW w:w="738" w:type="dxa"/>
          </w:tcPr>
          <w:p w:rsidR="00835AE2" w:rsidRPr="00F86415" w:rsidRDefault="00835AE2" w:rsidP="00F02C91">
            <w:pPr>
              <w:ind w:firstLine="0"/>
            </w:pPr>
            <w:r w:rsidRPr="00F86415">
              <w:t>6</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Đã kết thúc</w:t>
            </w:r>
          </w:p>
        </w:tc>
      </w:tr>
      <w:tr w:rsidR="00835AE2" w:rsidRPr="00F86415" w:rsidTr="00F02C91">
        <w:tc>
          <w:tcPr>
            <w:tcW w:w="738" w:type="dxa"/>
          </w:tcPr>
          <w:p w:rsidR="00835AE2" w:rsidRPr="00F86415" w:rsidRDefault="00835AE2" w:rsidP="00F02C91">
            <w:pPr>
              <w:ind w:firstLine="0"/>
            </w:pP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p>
        </w:tc>
      </w:tr>
    </w:tbl>
    <w:p w:rsidR="00835AE2" w:rsidRPr="00F86415" w:rsidRDefault="00835AE2" w:rsidP="00835AE2">
      <w:pPr>
        <w:ind w:firstLine="0"/>
      </w:pPr>
    </w:p>
    <w:p w:rsidR="00835AE2" w:rsidRPr="00054CA9" w:rsidRDefault="00835AE2" w:rsidP="00835AE2">
      <w:pPr>
        <w:ind w:firstLine="0"/>
        <w:rPr>
          <w:b/>
        </w:rPr>
      </w:pPr>
      <w:r w:rsidRPr="00054CA9">
        <w:rPr>
          <w:b/>
        </w:rPr>
        <w:t>YÊU CẦU HỆ THỐNG</w:t>
      </w:r>
    </w:p>
    <w:p w:rsidR="00835AE2" w:rsidRPr="00F86415" w:rsidRDefault="00835AE2" w:rsidP="00835AE2">
      <w:pPr>
        <w:ind w:firstLine="0"/>
      </w:pPr>
      <w:r w:rsidRPr="00F86415">
        <w:t>Lưu trữ thông tin và tự động nhắc nhở update thông tin của các tài khoản qua từng năm tài chính.</w:t>
      </w:r>
    </w:p>
    <w:p w:rsidR="00835AE2" w:rsidRPr="00F86415" w:rsidRDefault="00835AE2" w:rsidP="00835AE2">
      <w:pPr>
        <w:ind w:firstLine="0"/>
      </w:pPr>
      <w:r w:rsidRPr="00F86415">
        <w:t>Attach file or chuyển sang link đính kèm (google drive or các link upload tài liệu)</w:t>
      </w:r>
    </w:p>
    <w:p w:rsidR="00835AE2" w:rsidRPr="00F86415" w:rsidRDefault="00835AE2" w:rsidP="00A66A16">
      <w:pPr>
        <w:ind w:firstLine="0"/>
      </w:pPr>
      <w:r w:rsidRPr="00F86415">
        <w:t>Tự động đếm số lượt đăng yêu cầu công việc, apply hồ sơ, ghi nhận các giao dịch thành công</w:t>
      </w:r>
    </w:p>
    <w:p w:rsidR="00835AE2" w:rsidRPr="00F86415" w:rsidRDefault="00835AE2" w:rsidP="00835AE2">
      <w:pPr>
        <w:ind w:firstLine="0"/>
      </w:pPr>
      <w:r w:rsidRPr="00F86415">
        <w:t>Khi muốn xóa, chỉnh sửa một công việc nào, bắt buộc phải sử dụng passwork cấp II</w:t>
      </w:r>
    </w:p>
    <w:p w:rsidR="00835AE2" w:rsidRPr="00F86415" w:rsidRDefault="00835AE2" w:rsidP="00835AE2">
      <w:pPr>
        <w:ind w:firstLine="0"/>
      </w:pPr>
      <w:r w:rsidRPr="00F86415">
        <w:t>Đồng bộ hóa dữ liệu và có thể sao lưu lên các máy chủ khác nhau khi có yêu cầu.</w:t>
      </w:r>
    </w:p>
    <w:p w:rsidR="00835AE2" w:rsidRPr="00F86415" w:rsidRDefault="00835AE2" w:rsidP="00835AE2">
      <w:pPr>
        <w:ind w:firstLine="0"/>
      </w:pPr>
      <w:r w:rsidRPr="00F86415">
        <w:t>CÓ THỂ NÂNG CẤP:</w:t>
      </w:r>
    </w:p>
    <w:p w:rsidR="00835AE2" w:rsidRPr="00F86415" w:rsidRDefault="00835AE2" w:rsidP="00835AE2">
      <w:pPr>
        <w:ind w:firstLine="0"/>
      </w:pPr>
      <w:r w:rsidRPr="00F86415">
        <w:t>Update phần mềm</w:t>
      </w:r>
    </w:p>
    <w:p w:rsidR="00835AE2" w:rsidRPr="00F86415" w:rsidRDefault="00835AE2" w:rsidP="00835AE2">
      <w:pPr>
        <w:ind w:firstLine="0"/>
      </w:pPr>
      <w:r w:rsidRPr="00F86415">
        <w:t>Update dữ liệu</w:t>
      </w:r>
    </w:p>
    <w:p w:rsidR="00835AE2" w:rsidRPr="00F86415" w:rsidRDefault="00835AE2" w:rsidP="00835AE2">
      <w:pPr>
        <w:ind w:firstLine="0"/>
      </w:pPr>
      <w:r w:rsidRPr="00F86415">
        <w:t>Update quá trình xử lý để đạt được kết quả tốt nhất.</w:t>
      </w:r>
    </w:p>
    <w:p w:rsidR="00835AE2" w:rsidRPr="00F86415" w:rsidRDefault="00835AE2" w:rsidP="00835AE2">
      <w:pPr>
        <w:ind w:firstLine="0"/>
      </w:pPr>
      <w:r w:rsidRPr="00F86415">
        <w:t>Thay đổi Sever, dữ liệu.</w:t>
      </w:r>
    </w:p>
    <w:p w:rsidR="00835AE2" w:rsidRPr="00F86415" w:rsidRDefault="00835AE2" w:rsidP="00835AE2">
      <w:pPr>
        <w:ind w:firstLine="0"/>
      </w:pPr>
    </w:p>
    <w:p w:rsidR="00835AE2" w:rsidRPr="00F86415" w:rsidRDefault="00835AE2" w:rsidP="00835AE2">
      <w:pPr>
        <w:ind w:firstLine="0"/>
      </w:pPr>
      <w:r w:rsidRPr="00F86415">
        <w:lastRenderedPageBreak/>
        <w:t>Xóa các thông tin đăng tải công việc sau 6 tháng kể từ ngày hết hạn mà không có sự chỉnh sửa.</w:t>
      </w:r>
    </w:p>
    <w:p w:rsidR="00835AE2" w:rsidRPr="00F86415" w:rsidRDefault="00835AE2" w:rsidP="00835AE2">
      <w:pPr>
        <w:ind w:firstLine="0"/>
      </w:pPr>
      <w:r w:rsidRPr="00F86415">
        <w:t>Lưu trữ và bổ sung vào profile thành viên các công việc thực hiện được nhờ vào hệ thống.</w:t>
      </w:r>
    </w:p>
    <w:p w:rsidR="00835AE2" w:rsidRPr="00F86415" w:rsidRDefault="00835AE2" w:rsidP="00835AE2">
      <w:pPr>
        <w:ind w:firstLine="0"/>
      </w:pPr>
      <w:r w:rsidRPr="00F86415">
        <w:t>*. Mô tả theo chi tiết kỹ thuật</w:t>
      </w:r>
    </w:p>
    <w:p w:rsidR="00835AE2" w:rsidRPr="00F86415" w:rsidRDefault="00835AE2" w:rsidP="00835AE2">
      <w:pPr>
        <w:ind w:firstLine="0"/>
      </w:pPr>
    </w:p>
    <w:p w:rsidR="00835AE2" w:rsidRPr="005C15DA" w:rsidRDefault="00835AE2" w:rsidP="00835AE2">
      <w:pPr>
        <w:ind w:firstLine="0"/>
        <w:rPr>
          <w:b/>
        </w:rPr>
      </w:pPr>
      <w:r w:rsidRPr="005C15DA">
        <w:rPr>
          <w:b/>
        </w:rPr>
        <w:t>VÍ DỤ CỤ THỂ</w:t>
      </w:r>
    </w:p>
    <w:p w:rsidR="00835AE2" w:rsidRPr="00F86415" w:rsidRDefault="00835AE2" w:rsidP="00835AE2">
      <w:pPr>
        <w:ind w:firstLine="0"/>
      </w:pPr>
      <w:r w:rsidRPr="00F86415">
        <w:t>Dựa vào ví dụ này để mô tả và vẽ các các giao diện</w:t>
      </w:r>
    </w:p>
    <w:p w:rsidR="00835AE2" w:rsidRPr="00F86415" w:rsidRDefault="00835AE2" w:rsidP="00835AE2">
      <w:pPr>
        <w:ind w:firstLine="0"/>
      </w:pPr>
      <w:r w:rsidRPr="00F86415">
        <w:t>Một công ty đang xây dựng một đoạn đường tại Hải Phòng. Hiện Công ty cần đơn vị thầu phụ thực hiện các công việc:</w:t>
      </w:r>
    </w:p>
    <w:p w:rsidR="00835AE2" w:rsidRPr="00F86415" w:rsidRDefault="00835AE2" w:rsidP="00835AE2">
      <w:pPr>
        <w:ind w:firstLine="0"/>
      </w:pPr>
      <w:r w:rsidRPr="00F86415">
        <w:t>Sản xuất, cung cấp và thi công trải thảm đoạn đường trên.</w:t>
      </w:r>
    </w:p>
    <w:p w:rsidR="00835AE2" w:rsidRPr="00F86415" w:rsidRDefault="00835AE2" w:rsidP="00835AE2">
      <w:pPr>
        <w:ind w:firstLine="0"/>
      </w:pPr>
      <w:r w:rsidRPr="00F86415">
        <w:t>Công ty đăng nhập vào hệ thống. Tại đây, Công ty đăng yêu cầu:</w:t>
      </w:r>
    </w:p>
    <w:p w:rsidR="00835AE2" w:rsidRPr="00F86415" w:rsidRDefault="00835AE2" w:rsidP="00835AE2">
      <w:pPr>
        <w:ind w:firstLine="0"/>
      </w:pPr>
      <w:r w:rsidRPr="00F86415">
        <w:t>TÊN CÔNG VIỆC</w:t>
      </w:r>
    </w:p>
    <w:p w:rsidR="00835AE2" w:rsidRPr="00F86415" w:rsidRDefault="00835AE2" w:rsidP="00835AE2">
      <w:pPr>
        <w:ind w:firstLine="0"/>
      </w:pPr>
      <w:r w:rsidRPr="00F86415">
        <w:t>Địa điểm:</w:t>
      </w:r>
    </w:p>
    <w:p w:rsidR="00835AE2" w:rsidRPr="00F86415" w:rsidRDefault="00835AE2" w:rsidP="00835AE2">
      <w:pPr>
        <w:ind w:firstLine="0"/>
      </w:pPr>
      <w:r w:rsidRPr="00F86415">
        <w:t>Giá trị công việc: Từ  30.000 triệu đồng đến 50.000 triệu đồng</w:t>
      </w:r>
    </w:p>
    <w:p w:rsidR="00835AE2" w:rsidRPr="00F86415" w:rsidRDefault="00835AE2" w:rsidP="00835AE2">
      <w:pPr>
        <w:ind w:firstLine="0"/>
      </w:pPr>
      <w:r w:rsidRPr="00F86415">
        <w:t>Thời gian báo giá: Từ  01/01/2018 Đến 30/01/0218</w:t>
      </w:r>
    </w:p>
    <w:p w:rsidR="00835AE2" w:rsidRPr="00F86415" w:rsidRDefault="00835AE2" w:rsidP="00835AE2">
      <w:pPr>
        <w:ind w:firstLine="0"/>
      </w:pPr>
      <w:r w:rsidRPr="00F86415">
        <w:t>Thời gian dự kiến thực hiện: Từ 15/02/2018 Đến 15/09/2018.</w:t>
      </w:r>
    </w:p>
    <w:p w:rsidR="00835AE2" w:rsidRPr="00F86415" w:rsidRDefault="00835AE2" w:rsidP="00835AE2">
      <w:pPr>
        <w:ind w:firstLine="0"/>
      </w:pPr>
      <w:r w:rsidRPr="00F86415">
        <w:t>Phạm vi cung cấp ưu tiên: Thành phố Hải Phòng – Hải Phòng</w:t>
      </w:r>
    </w:p>
    <w:p w:rsidR="00835AE2" w:rsidRPr="00F86415" w:rsidRDefault="00835AE2" w:rsidP="00835AE2">
      <w:pPr>
        <w:ind w:firstLine="0"/>
      </w:pPr>
      <w:r w:rsidRPr="00F86415">
        <w:t>Vốn điều lệ : 100 tỷ</w:t>
      </w:r>
    </w:p>
    <w:p w:rsidR="00835AE2" w:rsidRPr="00F86415" w:rsidRDefault="00835AE2" w:rsidP="00835AE2">
      <w:pPr>
        <w:ind w:firstLine="0"/>
      </w:pPr>
      <w:r w:rsidRPr="00F86415">
        <w:t>Năm kinh nghiệm: 5 năm</w:t>
      </w:r>
    </w:p>
    <w:p w:rsidR="00835AE2" w:rsidRPr="00F86415" w:rsidRDefault="00835AE2" w:rsidP="00835AE2">
      <w:pPr>
        <w:ind w:firstLine="0"/>
      </w:pPr>
      <w:r w:rsidRPr="00F86415">
        <w:t>Loại hình doanh nghiệp: Bỏ trống</w:t>
      </w:r>
    </w:p>
    <w:p w:rsidR="00835AE2" w:rsidRPr="00F86415" w:rsidRDefault="00835AE2" w:rsidP="00835AE2">
      <w:pPr>
        <w:ind w:firstLine="0"/>
      </w:pPr>
      <w:r w:rsidRPr="00F86415">
        <w:t>Lĩnh vực hoạt động chính::</w:t>
      </w:r>
    </w:p>
    <w:p w:rsidR="00835AE2" w:rsidRPr="00F86415" w:rsidRDefault="00835AE2" w:rsidP="00835AE2">
      <w:pPr>
        <w:ind w:firstLine="0"/>
      </w:pPr>
      <w:r w:rsidRPr="00F86415">
        <w:t>Lĩnh vực Xây lắp</w:t>
      </w:r>
    </w:p>
    <w:p w:rsidR="00835AE2" w:rsidRPr="00F86415" w:rsidRDefault="00835AE2" w:rsidP="00835AE2">
      <w:pPr>
        <w:ind w:firstLine="0"/>
      </w:pPr>
      <w:r w:rsidRPr="00F86415">
        <w:t>Ngành Xây dựng công trình</w:t>
      </w:r>
    </w:p>
    <w:p w:rsidR="00835AE2" w:rsidRPr="00F86415" w:rsidRDefault="00835AE2" w:rsidP="00835AE2">
      <w:pPr>
        <w:ind w:firstLine="0"/>
      </w:pPr>
      <w:r w:rsidRPr="00F86415">
        <w:t>Chuyên ngành: Công trình giao thông</w:t>
      </w:r>
    </w:p>
    <w:p w:rsidR="00835AE2" w:rsidRPr="00F86415" w:rsidRDefault="00835AE2" w:rsidP="00835AE2">
      <w:pPr>
        <w:ind w:firstLine="0"/>
      </w:pPr>
      <w:r w:rsidRPr="00F86415">
        <w:t>Năm kinh nghiệm: 5</w:t>
      </w:r>
    </w:p>
    <w:p w:rsidR="00835AE2" w:rsidRPr="00F86415" w:rsidRDefault="00835AE2" w:rsidP="00835AE2">
      <w:pPr>
        <w:ind w:firstLine="0"/>
      </w:pPr>
      <w:r w:rsidRPr="00F86415">
        <w:t>Giá trị hợp đồng lớn nhất: 30 tỷ</w:t>
      </w:r>
    </w:p>
    <w:p w:rsidR="00835AE2" w:rsidRPr="00F86415" w:rsidRDefault="00835AE2" w:rsidP="00835AE2">
      <w:pPr>
        <w:ind w:firstLine="0"/>
      </w:pPr>
      <w:r w:rsidRPr="00F86415">
        <w:t>Nhân sự:</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r w:rsidRPr="00F86415">
              <w:t>10</w:t>
            </w:r>
          </w:p>
        </w:tc>
      </w:tr>
    </w:tbl>
    <w:p w:rsidR="00835AE2" w:rsidRPr="00F86415" w:rsidRDefault="00835AE2" w:rsidP="00835AE2">
      <w:pPr>
        <w:ind w:firstLine="0"/>
      </w:pPr>
    </w:p>
    <w:p w:rsidR="00835AE2" w:rsidRPr="00F86415" w:rsidRDefault="00835AE2" w:rsidP="00835AE2">
      <w:pPr>
        <w:ind w:firstLine="0"/>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r w:rsidRPr="00F86415">
              <w:t>5</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r w:rsidRPr="00F86415">
              <w:t>10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r w:rsidRPr="00F86415">
              <w:t>1</w:t>
            </w:r>
          </w:p>
        </w:tc>
      </w:tr>
    </w:tbl>
    <w:p w:rsidR="00835AE2" w:rsidRPr="00F86415" w:rsidRDefault="00835AE2" w:rsidP="00835AE2">
      <w:pPr>
        <w:ind w:firstLine="0"/>
      </w:pPr>
    </w:p>
    <w:p w:rsidR="00835AE2" w:rsidRPr="00F86415" w:rsidRDefault="00835AE2" w:rsidP="00835AE2">
      <w:pPr>
        <w:ind w:firstLine="0"/>
      </w:pPr>
      <w:r w:rsidRPr="00F86415">
        <w:t xml:space="preserve">Quy mô nhà máy: Nhập theo các tùy chọn hệ thống đưa ra </w:t>
      </w:r>
    </w:p>
    <w:tbl>
      <w:tblPr>
        <w:tblStyle w:val="TableGrid"/>
        <w:tblW w:w="5061" w:type="dxa"/>
        <w:tblLook w:val="04A0" w:firstRow="1" w:lastRow="0" w:firstColumn="1" w:lastColumn="0" w:noHBand="0" w:noVBand="1"/>
      </w:tblPr>
      <w:tblGrid>
        <w:gridCol w:w="731"/>
        <w:gridCol w:w="2717"/>
        <w:gridCol w:w="1019"/>
        <w:gridCol w:w="594"/>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32" w:type="dxa"/>
          </w:tcPr>
          <w:p w:rsidR="00835AE2" w:rsidRPr="00F86415" w:rsidRDefault="00835AE2" w:rsidP="00F02C91">
            <w:pPr>
              <w:ind w:firstLine="0"/>
            </w:pPr>
            <w:r w:rsidRPr="00F86415">
              <w:t>Số lượng</w:t>
            </w:r>
          </w:p>
        </w:tc>
        <w:tc>
          <w:tcPr>
            <w:tcW w:w="501"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32" w:type="dxa"/>
          </w:tcPr>
          <w:p w:rsidR="00835AE2" w:rsidRPr="00F86415" w:rsidRDefault="00835AE2" w:rsidP="00F02C91">
            <w:pPr>
              <w:ind w:firstLine="0"/>
            </w:pPr>
            <w:r w:rsidRPr="00F86415">
              <w:t xml:space="preserve">2000 </w:t>
            </w:r>
          </w:p>
        </w:tc>
        <w:tc>
          <w:tcPr>
            <w:tcW w:w="501" w:type="dxa"/>
          </w:tcPr>
          <w:p w:rsidR="00835AE2" w:rsidRPr="00F86415" w:rsidRDefault="00835AE2" w:rsidP="00F02C91">
            <w:pPr>
              <w:ind w:firstLine="0"/>
            </w:pPr>
            <w:r w:rsidRPr="00F86415">
              <w:t>m2</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32" w:type="dxa"/>
          </w:tcPr>
          <w:p w:rsidR="00835AE2" w:rsidRPr="00F86415" w:rsidRDefault="00835AE2" w:rsidP="00F02C91">
            <w:pPr>
              <w:ind w:firstLine="0"/>
            </w:pPr>
            <w:r w:rsidRPr="00F86415">
              <w:t>1</w:t>
            </w:r>
          </w:p>
        </w:tc>
        <w:tc>
          <w:tcPr>
            <w:tcW w:w="501"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32" w:type="dxa"/>
          </w:tcPr>
          <w:p w:rsidR="00835AE2" w:rsidRPr="00F86415" w:rsidRDefault="00835AE2" w:rsidP="00F02C91">
            <w:pPr>
              <w:ind w:firstLine="0"/>
            </w:pPr>
            <w:r w:rsidRPr="00F86415">
              <w:t xml:space="preserve">80 </w:t>
            </w:r>
          </w:p>
        </w:tc>
        <w:tc>
          <w:tcPr>
            <w:tcW w:w="501" w:type="dxa"/>
          </w:tcPr>
          <w:p w:rsidR="00835AE2" w:rsidRPr="00F86415" w:rsidRDefault="00835AE2" w:rsidP="00F02C91">
            <w:pPr>
              <w:ind w:firstLine="0"/>
            </w:pPr>
            <w:r w:rsidRPr="00F86415">
              <w:t>tấn/h</w:t>
            </w:r>
          </w:p>
        </w:tc>
      </w:tr>
    </w:tbl>
    <w:p w:rsidR="00835AE2" w:rsidRPr="00F86415" w:rsidRDefault="00835AE2" w:rsidP="00835AE2">
      <w:pPr>
        <w:ind w:firstLine="0"/>
      </w:pPr>
    </w:p>
    <w:p w:rsidR="00835AE2" w:rsidRPr="00F86415" w:rsidRDefault="00835AE2" w:rsidP="00835AE2">
      <w:pPr>
        <w:ind w:firstLine="0"/>
      </w:pPr>
      <w:r w:rsidRPr="00F86415">
        <w:t>Bảng mô tả chi tiết yêu cầu công việc và yêu cầu nhà cung cấp</w:t>
      </w:r>
    </w:p>
    <w:tbl>
      <w:tblPr>
        <w:tblStyle w:val="TableGrid"/>
        <w:tblW w:w="0" w:type="auto"/>
        <w:tblLook w:val="04A0" w:firstRow="1" w:lastRow="0" w:firstColumn="1" w:lastColumn="0" w:noHBand="0" w:noVBand="1"/>
      </w:tblPr>
      <w:tblGrid>
        <w:gridCol w:w="8778"/>
      </w:tblGrid>
      <w:tr w:rsidR="00835AE2" w:rsidRPr="00F86415" w:rsidTr="00F02C91">
        <w:tc>
          <w:tcPr>
            <w:tcW w:w="9576" w:type="dxa"/>
          </w:tcPr>
          <w:p w:rsidR="00835AE2" w:rsidRPr="00F86415" w:rsidRDefault="00835AE2" w:rsidP="00F02C91">
            <w:pPr>
              <w:ind w:firstLine="0"/>
            </w:pPr>
            <w:r w:rsidRPr="00F86415">
              <w:t>Yêu cầu:</w:t>
            </w:r>
          </w:p>
          <w:p w:rsidR="00835AE2" w:rsidRPr="00F86415" w:rsidRDefault="00835AE2" w:rsidP="00F02C91">
            <w:pPr>
              <w:ind w:firstLine="0"/>
            </w:pPr>
            <w:r w:rsidRPr="00F86415">
              <w:t>- Đơn vị có 5 năm trong lĩnh vực sản xuất bê tông nhựa và thi công thảm mặt đường.</w:t>
            </w:r>
          </w:p>
          <w:p w:rsidR="00835AE2" w:rsidRPr="00F86415" w:rsidRDefault="00835AE2" w:rsidP="00F02C91">
            <w:pPr>
              <w:ind w:firstLine="0"/>
            </w:pPr>
            <w:r w:rsidRPr="00F86415">
              <w:t>- Có 2 kỹ sư đường có kinh nghiệm tối thiểu 3 năm.</w:t>
            </w:r>
          </w:p>
          <w:p w:rsidR="00835AE2" w:rsidRPr="00F86415" w:rsidRDefault="00835AE2" w:rsidP="00F02C91">
            <w:pPr>
              <w:ind w:firstLine="0"/>
            </w:pPr>
            <w:r w:rsidRPr="00F86415">
              <w:t>- Giá trị hợp đồng tương tự tối thiểu là 30 tỷ</w:t>
            </w:r>
          </w:p>
          <w:p w:rsidR="00835AE2" w:rsidRPr="00F86415" w:rsidRDefault="00835AE2" w:rsidP="00F02C91">
            <w:pPr>
              <w:ind w:firstLine="0"/>
            </w:pPr>
            <w:r w:rsidRPr="00F86415">
              <w:t>- Có 2 dây chuyền thảm. Mỗi dây chuyền có 1 lu 20 tấn, 2 lu 10 tấn.</w:t>
            </w:r>
          </w:p>
          <w:p w:rsidR="00835AE2" w:rsidRPr="00F86415" w:rsidRDefault="00835AE2" w:rsidP="00F02C91">
            <w:pPr>
              <w:ind w:firstLine="0"/>
            </w:pPr>
            <w:r w:rsidRPr="00F86415">
              <w:t xml:space="preserve">- Có 10 xe tải &gt;=15 tấn vận chuyển thảm </w:t>
            </w:r>
          </w:p>
          <w:p w:rsidR="00835AE2" w:rsidRPr="00F86415" w:rsidRDefault="00835AE2" w:rsidP="00F02C91">
            <w:pPr>
              <w:ind w:firstLine="0"/>
            </w:pPr>
            <w:r w:rsidRPr="00F86415">
              <w:t>- Thi công trọn gói</w:t>
            </w:r>
          </w:p>
          <w:p w:rsidR="00835AE2" w:rsidRPr="00F86415" w:rsidRDefault="00835AE2" w:rsidP="00F02C91">
            <w:pPr>
              <w:ind w:firstLine="0"/>
            </w:pPr>
            <w:r w:rsidRPr="00F86415">
              <w:t>- Chi tiết theo spec và Boq</w:t>
            </w:r>
          </w:p>
        </w:tc>
      </w:tr>
    </w:tbl>
    <w:p w:rsidR="00835AE2" w:rsidRPr="00F86415" w:rsidRDefault="00835AE2" w:rsidP="00835AE2">
      <w:pPr>
        <w:ind w:firstLine="0"/>
      </w:pPr>
    </w:p>
    <w:p w:rsidR="00835AE2" w:rsidRPr="00F86415" w:rsidRDefault="00835AE2" w:rsidP="00835AE2">
      <w:pPr>
        <w:ind w:firstLine="0"/>
      </w:pPr>
      <w:r w:rsidRPr="00F86415">
        <w:lastRenderedPageBreak/>
        <w:t xml:space="preserve">Attach file tài liệu </w:t>
      </w:r>
    </w:p>
    <w:p w:rsidR="00835AE2" w:rsidRPr="00F86415" w:rsidRDefault="00835AE2" w:rsidP="00835AE2">
      <w:pPr>
        <w:ind w:firstLine="0"/>
      </w:pPr>
      <w:r w:rsidRPr="00F86415">
        <w:t>Attach Spec.</w:t>
      </w:r>
    </w:p>
    <w:p w:rsidR="00835AE2" w:rsidRPr="00F86415" w:rsidRDefault="00835AE2" w:rsidP="00835AE2">
      <w:pPr>
        <w:ind w:firstLine="0"/>
      </w:pPr>
      <w:r w:rsidRPr="00F86415">
        <w:t>Attach BoQ</w:t>
      </w:r>
    </w:p>
    <w:p w:rsidR="00835AE2" w:rsidRPr="00F86415" w:rsidRDefault="00835AE2" w:rsidP="00835AE2">
      <w:pPr>
        <w:ind w:firstLine="0"/>
      </w:pPr>
      <w:r w:rsidRPr="00F86415">
        <w:t>Attach bản vẽ kết cấu.</w:t>
      </w:r>
    </w:p>
    <w:p w:rsidR="00835AE2" w:rsidRPr="00F86415" w:rsidRDefault="00835AE2" w:rsidP="00835AE2">
      <w:pPr>
        <w:ind w:firstLine="0"/>
      </w:pPr>
      <w:r w:rsidRPr="00F86415">
        <w:t>Danh mục các tài liệu bắt buộc đính kèm khi nộp hồ sơ tham gia:</w:t>
      </w:r>
    </w:p>
    <w:p w:rsidR="00835AE2" w:rsidRPr="00F86415" w:rsidRDefault="00835AE2" w:rsidP="00835AE2">
      <w:pPr>
        <w:ind w:firstLine="0"/>
      </w:pPr>
      <w:r w:rsidRPr="00F86415">
        <w:t xml:space="preserve">Profile </w:t>
      </w:r>
    </w:p>
    <w:p w:rsidR="00835AE2" w:rsidRPr="00F86415" w:rsidRDefault="00835AE2" w:rsidP="00835AE2">
      <w:pPr>
        <w:ind w:firstLine="0"/>
      </w:pPr>
      <w:r w:rsidRPr="00F86415">
        <w:t xml:space="preserve">Bảng liệt kê danh mục thiết bị (attach file mẫu).  </w:t>
      </w:r>
    </w:p>
    <w:p w:rsidR="00835AE2" w:rsidRPr="00F86415" w:rsidRDefault="00835AE2" w:rsidP="00A66A16">
      <w:pPr>
        <w:ind w:firstLine="0"/>
      </w:pPr>
      <w:r w:rsidRPr="00F86415">
        <w:t xml:space="preserve">Bảng liệt kê năng lực nhân sự (attach file mẫu). </w:t>
      </w:r>
      <w:bookmarkEnd w:id="110"/>
    </w:p>
    <w:p w:rsidR="000B5F6A" w:rsidRDefault="000B5F6A">
      <w:pPr>
        <w:spacing w:before="0" w:line="240" w:lineRule="auto"/>
        <w:ind w:firstLine="0"/>
        <w:jc w:val="left"/>
      </w:pPr>
      <w:r>
        <w:br w:type="page"/>
      </w:r>
    </w:p>
    <w:p w:rsidR="000B5F6A" w:rsidRDefault="000B5F6A" w:rsidP="008D02F8">
      <w:pPr>
        <w:sectPr w:rsidR="000B5F6A" w:rsidSect="00AA645C">
          <w:pgSz w:w="11907" w:h="16840" w:code="9"/>
          <w:pgMar w:top="1701" w:right="1134" w:bottom="1701" w:left="1985" w:header="709" w:footer="709" w:gutter="0"/>
          <w:cols w:space="708"/>
          <w:docGrid w:linePitch="360"/>
        </w:sectPr>
      </w:pPr>
    </w:p>
    <w:p w:rsidR="000B5F6A" w:rsidRPr="000B5F6A" w:rsidRDefault="000B5F6A" w:rsidP="00B366F8">
      <w:pPr>
        <w:pStyle w:val="Caption"/>
      </w:pPr>
      <w:r w:rsidRPr="000B5F6A">
        <w:lastRenderedPageBreak/>
        <w:t xml:space="preserve">Phụ lục 2 </w:t>
      </w:r>
      <w:bookmarkStart w:id="111" w:name="_Toc517248262"/>
      <w:r w:rsidRPr="000B5F6A">
        <w:t>Biểu đồ usecase website</w:t>
      </w:r>
      <w:bookmarkEnd w:id="111"/>
    </w:p>
    <w:p w:rsidR="000B5F6A" w:rsidRDefault="000B5F6A" w:rsidP="000B5F6A">
      <w:pPr>
        <w:keepNext/>
        <w:ind w:firstLine="0"/>
        <w:jc w:val="center"/>
      </w:pPr>
    </w:p>
    <w:p w:rsidR="000B5F6A" w:rsidRDefault="000B5F6A" w:rsidP="000B5F6A">
      <w:pPr>
        <w:keepNext/>
        <w:ind w:firstLine="0"/>
        <w:jc w:val="center"/>
      </w:pPr>
      <w:r>
        <w:rPr>
          <w:noProof/>
        </w:rPr>
        <w:drawing>
          <wp:inline distT="0" distB="0" distL="0" distR="0" wp14:anchorId="063A6599" wp14:editId="0958427A">
            <wp:extent cx="9943200" cy="5115600"/>
            <wp:effectExtent l="0" t="0" r="1270" b="889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baocao.jpg"/>
                    <pic:cNvPicPr/>
                  </pic:nvPicPr>
                  <pic:blipFill>
                    <a:blip r:embed="rId52">
                      <a:extLst>
                        <a:ext uri="{28A0092B-C50C-407E-A947-70E740481C1C}">
                          <a14:useLocalDpi xmlns:a14="http://schemas.microsoft.com/office/drawing/2010/main" val="0"/>
                        </a:ext>
                      </a:extLst>
                    </a:blip>
                    <a:stretch>
                      <a:fillRect/>
                    </a:stretch>
                  </pic:blipFill>
                  <pic:spPr>
                    <a:xfrm>
                      <a:off x="0" y="0"/>
                      <a:ext cx="9943200" cy="5115600"/>
                    </a:xfrm>
                    <a:prstGeom prst="rect">
                      <a:avLst/>
                    </a:prstGeom>
                  </pic:spPr>
                </pic:pic>
              </a:graphicData>
            </a:graphic>
          </wp:inline>
        </w:drawing>
      </w:r>
    </w:p>
    <w:p w:rsidR="000B5F6A" w:rsidRDefault="000B5F6A" w:rsidP="000B5F6A">
      <w:pPr>
        <w:keepNext/>
        <w:ind w:firstLine="0"/>
        <w:jc w:val="center"/>
      </w:pPr>
    </w:p>
    <w:p w:rsidR="008D02F8" w:rsidRPr="008D02F8" w:rsidRDefault="008D02F8" w:rsidP="000B5F6A"/>
    <w:sectPr w:rsidR="008D02F8" w:rsidRPr="008D02F8" w:rsidSect="000B5F6A">
      <w:pgSz w:w="23808" w:h="16840" w:orient="landscape" w:code="8"/>
      <w:pgMar w:top="1985"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0C5E" w:rsidRDefault="005A0C5E">
      <w:r>
        <w:separator/>
      </w:r>
    </w:p>
    <w:p w:rsidR="005A0C5E" w:rsidRDefault="005A0C5E"/>
  </w:endnote>
  <w:endnote w:type="continuationSeparator" w:id="0">
    <w:p w:rsidR="005A0C5E" w:rsidRDefault="005A0C5E">
      <w:r>
        <w:continuationSeparator/>
      </w:r>
    </w:p>
    <w:p w:rsidR="005A0C5E" w:rsidRDefault="005A0C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F72" w:rsidRDefault="004E7F72"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E7F72" w:rsidRDefault="004E7F72"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4E7F72" w:rsidTr="00AA645C">
      <w:trPr>
        <w:jc w:val="left"/>
      </w:trPr>
      <w:tc>
        <w:tcPr>
          <w:tcW w:w="3001" w:type="dxa"/>
        </w:tcPr>
        <w:p w:rsidR="004E7F72" w:rsidRDefault="004E7F72" w:rsidP="00997A12">
          <w:pPr>
            <w:pStyle w:val="Footer"/>
            <w:ind w:firstLine="0"/>
          </w:pPr>
          <w:r>
            <w:t>Lê Xuân Trường</w:t>
          </w:r>
        </w:p>
      </w:tc>
      <w:tc>
        <w:tcPr>
          <w:tcW w:w="3001" w:type="dxa"/>
        </w:tcPr>
        <w:sdt>
          <w:sdtPr>
            <w:id w:val="619108524"/>
            <w:docPartObj>
              <w:docPartGallery w:val="Page Numbers (Bottom of Page)"/>
              <w:docPartUnique/>
            </w:docPartObj>
          </w:sdtPr>
          <w:sdtEndPr>
            <w:rPr>
              <w:noProof/>
            </w:rPr>
          </w:sdtEndPr>
          <w:sdtContent>
            <w:p w:rsidR="004E7F72" w:rsidRDefault="004E7F72"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rsidR="004E7F72" w:rsidRDefault="004E7F72" w:rsidP="00997A12">
          <w:pPr>
            <w:pStyle w:val="Footer"/>
            <w:ind w:firstLine="0"/>
            <w:jc w:val="right"/>
          </w:pPr>
          <w:r>
            <w:t>Lớp CNPM A-K58</w:t>
          </w:r>
        </w:p>
      </w:tc>
    </w:tr>
  </w:tbl>
  <w:p w:rsidR="004E7F72" w:rsidRDefault="004E7F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0C5E" w:rsidRDefault="005A0C5E">
      <w:r>
        <w:separator/>
      </w:r>
    </w:p>
    <w:p w:rsidR="005A0C5E" w:rsidRDefault="005A0C5E"/>
  </w:footnote>
  <w:footnote w:type="continuationSeparator" w:id="0">
    <w:p w:rsidR="005A0C5E" w:rsidRDefault="005A0C5E">
      <w:r>
        <w:continuationSeparator/>
      </w:r>
    </w:p>
    <w:p w:rsidR="005A0C5E" w:rsidRDefault="005A0C5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F72" w:rsidRDefault="004E7F72"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4E7F72" w:rsidRPr="00570EF4" w:rsidTr="009165B5">
      <w:tc>
        <w:tcPr>
          <w:tcW w:w="9004" w:type="dxa"/>
          <w:shd w:val="clear" w:color="auto" w:fill="FAFAFA"/>
        </w:tcPr>
        <w:p w:rsidR="004E7F72" w:rsidRPr="00570EF4" w:rsidRDefault="004E7F72" w:rsidP="009165B5">
          <w:pPr>
            <w:pStyle w:val="Header"/>
            <w:spacing w:before="0" w:line="240" w:lineRule="auto"/>
            <w:ind w:firstLine="0"/>
            <w:rPr>
              <w:i/>
            </w:rPr>
          </w:pPr>
          <w:r>
            <w:rPr>
              <w:i/>
            </w:rPr>
            <w:t>Đồ án tốt nghiệp chuyên ngành Công Nghệ Phần Mềm</w:t>
          </w:r>
        </w:p>
      </w:tc>
    </w:tr>
  </w:tbl>
  <w:p w:rsidR="004E7F72" w:rsidRPr="00162939" w:rsidRDefault="004E7F72"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E7F72" w:rsidRDefault="004E7F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2DEF1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AC8"/>
    <w:multiLevelType w:val="hybridMultilevel"/>
    <w:tmpl w:val="88C217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959AA"/>
    <w:multiLevelType w:val="hybridMultilevel"/>
    <w:tmpl w:val="285A5616"/>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F63042"/>
    <w:multiLevelType w:val="multilevel"/>
    <w:tmpl w:val="6BF86B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color w:val="auto"/>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E017A51"/>
    <w:multiLevelType w:val="hybridMultilevel"/>
    <w:tmpl w:val="5838CCF4"/>
    <w:lvl w:ilvl="0" w:tplc="66FA00AC">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BC48F5"/>
    <w:multiLevelType w:val="hybridMultilevel"/>
    <w:tmpl w:val="66F42F6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D9B07E1"/>
    <w:multiLevelType w:val="hybridMultilevel"/>
    <w:tmpl w:val="D1F2B3DE"/>
    <w:lvl w:ilvl="0" w:tplc="0170821C">
      <w:numFmt w:val="bullet"/>
      <w:lvlText w:val="-"/>
      <w:lvlJc w:val="left"/>
      <w:pPr>
        <w:ind w:left="1287" w:hanging="360"/>
      </w:pPr>
      <w:rPr>
        <w:rFonts w:ascii="Times New Roman" w:eastAsia="Times New Roman" w:hAnsi="Times New Roman" w:cs="Times New Roma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2571022"/>
    <w:multiLevelType w:val="hybridMultilevel"/>
    <w:tmpl w:val="37D425C8"/>
    <w:lvl w:ilvl="0" w:tplc="F344FF42">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510A9"/>
    <w:multiLevelType w:val="hybridMultilevel"/>
    <w:tmpl w:val="9842A17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4E6972"/>
    <w:multiLevelType w:val="hybridMultilevel"/>
    <w:tmpl w:val="ED2C53F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D77EB1"/>
    <w:multiLevelType w:val="hybridMultilevel"/>
    <w:tmpl w:val="4054392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B1A76"/>
    <w:multiLevelType w:val="hybridMultilevel"/>
    <w:tmpl w:val="2D00BD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F6C512D"/>
    <w:multiLevelType w:val="hybridMultilevel"/>
    <w:tmpl w:val="DCDC8C7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C6BF9"/>
    <w:multiLevelType w:val="hybridMultilevel"/>
    <w:tmpl w:val="1872279A"/>
    <w:lvl w:ilvl="0" w:tplc="9CFAC2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B346D5"/>
    <w:multiLevelType w:val="hybridMultilevel"/>
    <w:tmpl w:val="537AF7D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1797E"/>
    <w:multiLevelType w:val="hybridMultilevel"/>
    <w:tmpl w:val="37B2F260"/>
    <w:lvl w:ilvl="0" w:tplc="9CFAC27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6D94221"/>
    <w:multiLevelType w:val="hybridMultilevel"/>
    <w:tmpl w:val="4B9AE28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91D88"/>
    <w:multiLevelType w:val="hybridMultilevel"/>
    <w:tmpl w:val="2506CF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760567"/>
    <w:multiLevelType w:val="hybridMultilevel"/>
    <w:tmpl w:val="DA1AB9A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80209CB"/>
    <w:multiLevelType w:val="hybridMultilevel"/>
    <w:tmpl w:val="A7D401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B3F"/>
    <w:multiLevelType w:val="hybridMultilevel"/>
    <w:tmpl w:val="2304B7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E53FD"/>
    <w:multiLevelType w:val="hybridMultilevel"/>
    <w:tmpl w:val="91CA8894"/>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8DA4AB9"/>
    <w:multiLevelType w:val="hybridMultilevel"/>
    <w:tmpl w:val="AA4A5AD4"/>
    <w:lvl w:ilvl="0" w:tplc="2E223964">
      <w:start w:val="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1B6DC7"/>
    <w:multiLevelType w:val="hybridMultilevel"/>
    <w:tmpl w:val="63900B8A"/>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44351"/>
    <w:multiLevelType w:val="hybridMultilevel"/>
    <w:tmpl w:val="97CE3A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4260F3"/>
    <w:multiLevelType w:val="hybridMultilevel"/>
    <w:tmpl w:val="13CA735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6712AC"/>
    <w:multiLevelType w:val="hybridMultilevel"/>
    <w:tmpl w:val="B6D6DC64"/>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7B49A7"/>
    <w:multiLevelType w:val="hybridMultilevel"/>
    <w:tmpl w:val="918C161E"/>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7E0208B"/>
    <w:multiLevelType w:val="hybridMultilevel"/>
    <w:tmpl w:val="F6A0102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9561B54"/>
    <w:multiLevelType w:val="hybridMultilevel"/>
    <w:tmpl w:val="83E208AA"/>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22"/>
  </w:num>
  <w:num w:numId="4">
    <w:abstractNumId w:val="28"/>
  </w:num>
  <w:num w:numId="5">
    <w:abstractNumId w:val="9"/>
  </w:num>
  <w:num w:numId="6">
    <w:abstractNumId w:val="4"/>
  </w:num>
  <w:num w:numId="7">
    <w:abstractNumId w:val="12"/>
  </w:num>
  <w:num w:numId="8">
    <w:abstractNumId w:val="38"/>
  </w:num>
  <w:num w:numId="9">
    <w:abstractNumId w:val="27"/>
  </w:num>
  <w:num w:numId="10">
    <w:abstractNumId w:val="7"/>
  </w:num>
  <w:num w:numId="11">
    <w:abstractNumId w:val="10"/>
  </w:num>
  <w:num w:numId="12">
    <w:abstractNumId w:val="11"/>
  </w:num>
  <w:num w:numId="13">
    <w:abstractNumId w:val="2"/>
  </w:num>
  <w:num w:numId="14">
    <w:abstractNumId w:val="29"/>
  </w:num>
  <w:num w:numId="15">
    <w:abstractNumId w:val="36"/>
  </w:num>
  <w:num w:numId="16">
    <w:abstractNumId w:val="24"/>
  </w:num>
  <w:num w:numId="17">
    <w:abstractNumId w:val="15"/>
  </w:num>
  <w:num w:numId="18">
    <w:abstractNumId w:val="9"/>
    <w:lvlOverride w:ilvl="0">
      <w:startOverride w:val="1"/>
    </w:lvlOverride>
  </w:num>
  <w:num w:numId="19">
    <w:abstractNumId w:val="5"/>
  </w:num>
  <w:num w:numId="20">
    <w:abstractNumId w:val="8"/>
  </w:num>
  <w:num w:numId="21">
    <w:abstractNumId w:val="9"/>
    <w:lvlOverride w:ilvl="0">
      <w:startOverride w:val="1"/>
    </w:lvlOverride>
  </w:num>
  <w:num w:numId="22">
    <w:abstractNumId w:val="23"/>
  </w:num>
  <w:num w:numId="23">
    <w:abstractNumId w:val="14"/>
  </w:num>
  <w:num w:numId="24">
    <w:abstractNumId w:val="9"/>
    <w:lvlOverride w:ilvl="0">
      <w:startOverride w:val="1"/>
    </w:lvlOverride>
  </w:num>
  <w:num w:numId="25">
    <w:abstractNumId w:val="30"/>
  </w:num>
  <w:num w:numId="26">
    <w:abstractNumId w:val="37"/>
  </w:num>
  <w:num w:numId="27">
    <w:abstractNumId w:val="35"/>
  </w:num>
  <w:num w:numId="28">
    <w:abstractNumId w:val="31"/>
  </w:num>
  <w:num w:numId="29">
    <w:abstractNumId w:val="17"/>
  </w:num>
  <w:num w:numId="30">
    <w:abstractNumId w:val="25"/>
  </w:num>
  <w:num w:numId="31">
    <w:abstractNumId w:val="6"/>
  </w:num>
  <w:num w:numId="32">
    <w:abstractNumId w:val="19"/>
  </w:num>
  <w:num w:numId="33">
    <w:abstractNumId w:val="16"/>
  </w:num>
  <w:num w:numId="34">
    <w:abstractNumId w:val="20"/>
  </w:num>
  <w:num w:numId="35">
    <w:abstractNumId w:val="33"/>
  </w:num>
  <w:num w:numId="36">
    <w:abstractNumId w:val="13"/>
  </w:num>
  <w:num w:numId="37">
    <w:abstractNumId w:val="21"/>
  </w:num>
  <w:num w:numId="38">
    <w:abstractNumId w:val="18"/>
  </w:num>
  <w:num w:numId="39">
    <w:abstractNumId w:val="32"/>
  </w:num>
  <w:num w:numId="40">
    <w:abstractNumId w:val="34"/>
  </w:num>
  <w:num w:numId="41">
    <w:abstractNumId w:val="1"/>
  </w:num>
  <w:num w:numId="42">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20EB"/>
    <w:rsid w:val="0000420E"/>
    <w:rsid w:val="00007043"/>
    <w:rsid w:val="000140A2"/>
    <w:rsid w:val="00021025"/>
    <w:rsid w:val="0002272C"/>
    <w:rsid w:val="00023958"/>
    <w:rsid w:val="00024F8B"/>
    <w:rsid w:val="00030E90"/>
    <w:rsid w:val="00032E6B"/>
    <w:rsid w:val="00032FDE"/>
    <w:rsid w:val="00035427"/>
    <w:rsid w:val="0003559F"/>
    <w:rsid w:val="0003698B"/>
    <w:rsid w:val="000407DC"/>
    <w:rsid w:val="00045582"/>
    <w:rsid w:val="00047A62"/>
    <w:rsid w:val="00050204"/>
    <w:rsid w:val="00051BFA"/>
    <w:rsid w:val="00054CA9"/>
    <w:rsid w:val="000576DF"/>
    <w:rsid w:val="00061855"/>
    <w:rsid w:val="00066A27"/>
    <w:rsid w:val="0007281B"/>
    <w:rsid w:val="0007352A"/>
    <w:rsid w:val="00076599"/>
    <w:rsid w:val="0008006D"/>
    <w:rsid w:val="00082919"/>
    <w:rsid w:val="00084D87"/>
    <w:rsid w:val="00085021"/>
    <w:rsid w:val="000936DA"/>
    <w:rsid w:val="000968D4"/>
    <w:rsid w:val="000B27FF"/>
    <w:rsid w:val="000B540B"/>
    <w:rsid w:val="000B5F6A"/>
    <w:rsid w:val="000B66C0"/>
    <w:rsid w:val="000B6A3B"/>
    <w:rsid w:val="000B6E86"/>
    <w:rsid w:val="000C0C0E"/>
    <w:rsid w:val="000C5F09"/>
    <w:rsid w:val="000D3391"/>
    <w:rsid w:val="000D5FF8"/>
    <w:rsid w:val="000E0390"/>
    <w:rsid w:val="000E3D37"/>
    <w:rsid w:val="000E4B0C"/>
    <w:rsid w:val="000E6F24"/>
    <w:rsid w:val="000F0100"/>
    <w:rsid w:val="000F1E18"/>
    <w:rsid w:val="000F3125"/>
    <w:rsid w:val="000F5557"/>
    <w:rsid w:val="00100C76"/>
    <w:rsid w:val="001028A1"/>
    <w:rsid w:val="001044DB"/>
    <w:rsid w:val="00117909"/>
    <w:rsid w:val="001203D3"/>
    <w:rsid w:val="00121755"/>
    <w:rsid w:val="00123A6D"/>
    <w:rsid w:val="00124BD5"/>
    <w:rsid w:val="00130546"/>
    <w:rsid w:val="0013790E"/>
    <w:rsid w:val="00137932"/>
    <w:rsid w:val="0014157B"/>
    <w:rsid w:val="0014594F"/>
    <w:rsid w:val="00145FD2"/>
    <w:rsid w:val="0014615D"/>
    <w:rsid w:val="001560A0"/>
    <w:rsid w:val="001561B7"/>
    <w:rsid w:val="00162939"/>
    <w:rsid w:val="00163F0F"/>
    <w:rsid w:val="00165EDB"/>
    <w:rsid w:val="00166824"/>
    <w:rsid w:val="001729ED"/>
    <w:rsid w:val="00174D1A"/>
    <w:rsid w:val="00180C8C"/>
    <w:rsid w:val="00181EDB"/>
    <w:rsid w:val="0018354F"/>
    <w:rsid w:val="00187066"/>
    <w:rsid w:val="001925EE"/>
    <w:rsid w:val="00192969"/>
    <w:rsid w:val="001A08FA"/>
    <w:rsid w:val="001A225F"/>
    <w:rsid w:val="001C0DCE"/>
    <w:rsid w:val="001C5A3E"/>
    <w:rsid w:val="001C6057"/>
    <w:rsid w:val="001C77DD"/>
    <w:rsid w:val="001D0D77"/>
    <w:rsid w:val="001D6567"/>
    <w:rsid w:val="001D730B"/>
    <w:rsid w:val="001E1E49"/>
    <w:rsid w:val="001E4241"/>
    <w:rsid w:val="001F351A"/>
    <w:rsid w:val="001F351F"/>
    <w:rsid w:val="00200CF0"/>
    <w:rsid w:val="002020C7"/>
    <w:rsid w:val="00204074"/>
    <w:rsid w:val="00211AC5"/>
    <w:rsid w:val="002123AF"/>
    <w:rsid w:val="00213E4E"/>
    <w:rsid w:val="00214C74"/>
    <w:rsid w:val="0022079F"/>
    <w:rsid w:val="00222D64"/>
    <w:rsid w:val="002252D5"/>
    <w:rsid w:val="002254C6"/>
    <w:rsid w:val="0022666D"/>
    <w:rsid w:val="00227D14"/>
    <w:rsid w:val="002316F8"/>
    <w:rsid w:val="00234A3C"/>
    <w:rsid w:val="002351F9"/>
    <w:rsid w:val="00236998"/>
    <w:rsid w:val="00237585"/>
    <w:rsid w:val="00240277"/>
    <w:rsid w:val="002406F3"/>
    <w:rsid w:val="00241AE0"/>
    <w:rsid w:val="00242378"/>
    <w:rsid w:val="00242CF0"/>
    <w:rsid w:val="00243BE7"/>
    <w:rsid w:val="00246665"/>
    <w:rsid w:val="002529DD"/>
    <w:rsid w:val="00253413"/>
    <w:rsid w:val="002536C8"/>
    <w:rsid w:val="002546A5"/>
    <w:rsid w:val="002615FC"/>
    <w:rsid w:val="00261F8E"/>
    <w:rsid w:val="00262FD1"/>
    <w:rsid w:val="0026378F"/>
    <w:rsid w:val="00263D27"/>
    <w:rsid w:val="00266945"/>
    <w:rsid w:val="002703A5"/>
    <w:rsid w:val="00272D18"/>
    <w:rsid w:val="002746DD"/>
    <w:rsid w:val="0028004F"/>
    <w:rsid w:val="0028265F"/>
    <w:rsid w:val="00282BEA"/>
    <w:rsid w:val="00292141"/>
    <w:rsid w:val="00292B22"/>
    <w:rsid w:val="00293959"/>
    <w:rsid w:val="00295C66"/>
    <w:rsid w:val="00296908"/>
    <w:rsid w:val="002A2706"/>
    <w:rsid w:val="002A31A9"/>
    <w:rsid w:val="002A3C11"/>
    <w:rsid w:val="002A7DFA"/>
    <w:rsid w:val="002B0CB8"/>
    <w:rsid w:val="002B2BE5"/>
    <w:rsid w:val="002B31B6"/>
    <w:rsid w:val="002B429E"/>
    <w:rsid w:val="002C1BB0"/>
    <w:rsid w:val="002C3177"/>
    <w:rsid w:val="002C47DE"/>
    <w:rsid w:val="002C48A8"/>
    <w:rsid w:val="002C6FF6"/>
    <w:rsid w:val="002D16F4"/>
    <w:rsid w:val="002D3A46"/>
    <w:rsid w:val="002D5C16"/>
    <w:rsid w:val="002D66A2"/>
    <w:rsid w:val="002E0A96"/>
    <w:rsid w:val="002E1097"/>
    <w:rsid w:val="002E6C36"/>
    <w:rsid w:val="002F00D6"/>
    <w:rsid w:val="002F128D"/>
    <w:rsid w:val="002F5093"/>
    <w:rsid w:val="00301729"/>
    <w:rsid w:val="00303DD6"/>
    <w:rsid w:val="003147E5"/>
    <w:rsid w:val="003168E0"/>
    <w:rsid w:val="00322B14"/>
    <w:rsid w:val="00332B2A"/>
    <w:rsid w:val="00333F0E"/>
    <w:rsid w:val="0033747A"/>
    <w:rsid w:val="00337B4C"/>
    <w:rsid w:val="00337C58"/>
    <w:rsid w:val="00340B73"/>
    <w:rsid w:val="00341D97"/>
    <w:rsid w:val="003434C6"/>
    <w:rsid w:val="0034391F"/>
    <w:rsid w:val="003448FE"/>
    <w:rsid w:val="0035106F"/>
    <w:rsid w:val="003510E3"/>
    <w:rsid w:val="0035356C"/>
    <w:rsid w:val="00354C1F"/>
    <w:rsid w:val="00366214"/>
    <w:rsid w:val="0036779F"/>
    <w:rsid w:val="00367E92"/>
    <w:rsid w:val="00372545"/>
    <w:rsid w:val="0037690B"/>
    <w:rsid w:val="00380C2E"/>
    <w:rsid w:val="00382C5A"/>
    <w:rsid w:val="003836A9"/>
    <w:rsid w:val="003918B2"/>
    <w:rsid w:val="0039554D"/>
    <w:rsid w:val="003956C9"/>
    <w:rsid w:val="00395895"/>
    <w:rsid w:val="0039674F"/>
    <w:rsid w:val="003A43DB"/>
    <w:rsid w:val="003A4ACB"/>
    <w:rsid w:val="003A6197"/>
    <w:rsid w:val="003A6319"/>
    <w:rsid w:val="003A69AD"/>
    <w:rsid w:val="003B1CF6"/>
    <w:rsid w:val="003B30C7"/>
    <w:rsid w:val="003B54C1"/>
    <w:rsid w:val="003C1390"/>
    <w:rsid w:val="003C3C0C"/>
    <w:rsid w:val="003C7DF3"/>
    <w:rsid w:val="003D198B"/>
    <w:rsid w:val="003D383F"/>
    <w:rsid w:val="003E0B7E"/>
    <w:rsid w:val="003E7AF7"/>
    <w:rsid w:val="003E7B12"/>
    <w:rsid w:val="003F33B4"/>
    <w:rsid w:val="003F721F"/>
    <w:rsid w:val="004044A0"/>
    <w:rsid w:val="00404826"/>
    <w:rsid w:val="00405C16"/>
    <w:rsid w:val="00412F64"/>
    <w:rsid w:val="00413F99"/>
    <w:rsid w:val="00414B9D"/>
    <w:rsid w:val="0041556C"/>
    <w:rsid w:val="00416417"/>
    <w:rsid w:val="00417928"/>
    <w:rsid w:val="0042114E"/>
    <w:rsid w:val="004305C7"/>
    <w:rsid w:val="00433FBD"/>
    <w:rsid w:val="004439C1"/>
    <w:rsid w:val="00445C7F"/>
    <w:rsid w:val="00447C0F"/>
    <w:rsid w:val="004500E2"/>
    <w:rsid w:val="004531B5"/>
    <w:rsid w:val="00466B47"/>
    <w:rsid w:val="0046767F"/>
    <w:rsid w:val="004726B9"/>
    <w:rsid w:val="00477BB5"/>
    <w:rsid w:val="0048055F"/>
    <w:rsid w:val="00483D5E"/>
    <w:rsid w:val="00484DC9"/>
    <w:rsid w:val="004912B7"/>
    <w:rsid w:val="00495AE5"/>
    <w:rsid w:val="00495FBE"/>
    <w:rsid w:val="00496ADD"/>
    <w:rsid w:val="004A0827"/>
    <w:rsid w:val="004A13CE"/>
    <w:rsid w:val="004A1FE4"/>
    <w:rsid w:val="004A3046"/>
    <w:rsid w:val="004B0A25"/>
    <w:rsid w:val="004B274E"/>
    <w:rsid w:val="004B32DA"/>
    <w:rsid w:val="004B4BF6"/>
    <w:rsid w:val="004B726A"/>
    <w:rsid w:val="004C20C3"/>
    <w:rsid w:val="004C3B0F"/>
    <w:rsid w:val="004C49ED"/>
    <w:rsid w:val="004C6949"/>
    <w:rsid w:val="004C7361"/>
    <w:rsid w:val="004D0210"/>
    <w:rsid w:val="004D394A"/>
    <w:rsid w:val="004D7621"/>
    <w:rsid w:val="004E2A8F"/>
    <w:rsid w:val="004E5DE2"/>
    <w:rsid w:val="004E7F72"/>
    <w:rsid w:val="004F0D56"/>
    <w:rsid w:val="0050292A"/>
    <w:rsid w:val="00505902"/>
    <w:rsid w:val="0050764E"/>
    <w:rsid w:val="005107C6"/>
    <w:rsid w:val="00510F10"/>
    <w:rsid w:val="00511681"/>
    <w:rsid w:val="00511C02"/>
    <w:rsid w:val="00511EE5"/>
    <w:rsid w:val="0051432E"/>
    <w:rsid w:val="00517B6F"/>
    <w:rsid w:val="00520BCB"/>
    <w:rsid w:val="00526DC0"/>
    <w:rsid w:val="005272DF"/>
    <w:rsid w:val="00531F29"/>
    <w:rsid w:val="00543791"/>
    <w:rsid w:val="005439E2"/>
    <w:rsid w:val="005629C6"/>
    <w:rsid w:val="00563181"/>
    <w:rsid w:val="00563820"/>
    <w:rsid w:val="005642A3"/>
    <w:rsid w:val="00570EF4"/>
    <w:rsid w:val="005719FB"/>
    <w:rsid w:val="005755F0"/>
    <w:rsid w:val="005818A9"/>
    <w:rsid w:val="00583A6C"/>
    <w:rsid w:val="00585F4E"/>
    <w:rsid w:val="00590229"/>
    <w:rsid w:val="00591085"/>
    <w:rsid w:val="005938E9"/>
    <w:rsid w:val="005958FC"/>
    <w:rsid w:val="00597890"/>
    <w:rsid w:val="00597ACF"/>
    <w:rsid w:val="005A0C5E"/>
    <w:rsid w:val="005B122D"/>
    <w:rsid w:val="005B4626"/>
    <w:rsid w:val="005B7357"/>
    <w:rsid w:val="005B7E33"/>
    <w:rsid w:val="005C15DA"/>
    <w:rsid w:val="005C2261"/>
    <w:rsid w:val="005C29A7"/>
    <w:rsid w:val="005C3444"/>
    <w:rsid w:val="005C7066"/>
    <w:rsid w:val="005D2BE3"/>
    <w:rsid w:val="005D68FF"/>
    <w:rsid w:val="005D6AC9"/>
    <w:rsid w:val="005D6CF1"/>
    <w:rsid w:val="005E5C51"/>
    <w:rsid w:val="005E7576"/>
    <w:rsid w:val="005F068B"/>
    <w:rsid w:val="005F22B1"/>
    <w:rsid w:val="00606F8B"/>
    <w:rsid w:val="00607962"/>
    <w:rsid w:val="006106AF"/>
    <w:rsid w:val="00611955"/>
    <w:rsid w:val="006149CC"/>
    <w:rsid w:val="00616572"/>
    <w:rsid w:val="006170EA"/>
    <w:rsid w:val="00617C9F"/>
    <w:rsid w:val="00620688"/>
    <w:rsid w:val="006208DA"/>
    <w:rsid w:val="00622233"/>
    <w:rsid w:val="00625D4A"/>
    <w:rsid w:val="00625E8F"/>
    <w:rsid w:val="00630D52"/>
    <w:rsid w:val="006322F7"/>
    <w:rsid w:val="00632D4C"/>
    <w:rsid w:val="006354F5"/>
    <w:rsid w:val="00641168"/>
    <w:rsid w:val="006426DB"/>
    <w:rsid w:val="006451E8"/>
    <w:rsid w:val="00650B8C"/>
    <w:rsid w:val="006510A7"/>
    <w:rsid w:val="006616A6"/>
    <w:rsid w:val="00662211"/>
    <w:rsid w:val="00664B32"/>
    <w:rsid w:val="0066522C"/>
    <w:rsid w:val="0066625C"/>
    <w:rsid w:val="006673BB"/>
    <w:rsid w:val="00674E7A"/>
    <w:rsid w:val="00674F5C"/>
    <w:rsid w:val="006754C3"/>
    <w:rsid w:val="006763CD"/>
    <w:rsid w:val="00681350"/>
    <w:rsid w:val="0068170A"/>
    <w:rsid w:val="00683164"/>
    <w:rsid w:val="00683B3B"/>
    <w:rsid w:val="00685A63"/>
    <w:rsid w:val="00686042"/>
    <w:rsid w:val="00687D1A"/>
    <w:rsid w:val="00690D36"/>
    <w:rsid w:val="0069113E"/>
    <w:rsid w:val="00691AA0"/>
    <w:rsid w:val="006924B5"/>
    <w:rsid w:val="006935DB"/>
    <w:rsid w:val="00694E85"/>
    <w:rsid w:val="006950ED"/>
    <w:rsid w:val="006A0F8F"/>
    <w:rsid w:val="006A1BF2"/>
    <w:rsid w:val="006A3073"/>
    <w:rsid w:val="006A326D"/>
    <w:rsid w:val="006A33AA"/>
    <w:rsid w:val="006A485B"/>
    <w:rsid w:val="006A4FFB"/>
    <w:rsid w:val="006B012D"/>
    <w:rsid w:val="006B1AA5"/>
    <w:rsid w:val="006B6CA9"/>
    <w:rsid w:val="006C1869"/>
    <w:rsid w:val="006C44C0"/>
    <w:rsid w:val="006C650D"/>
    <w:rsid w:val="006C6819"/>
    <w:rsid w:val="006C7708"/>
    <w:rsid w:val="006D1040"/>
    <w:rsid w:val="006D122E"/>
    <w:rsid w:val="006E14FC"/>
    <w:rsid w:val="006E745E"/>
    <w:rsid w:val="006E7DC9"/>
    <w:rsid w:val="006F19C7"/>
    <w:rsid w:val="006F5C3D"/>
    <w:rsid w:val="006F613A"/>
    <w:rsid w:val="006F6306"/>
    <w:rsid w:val="006F635E"/>
    <w:rsid w:val="006F71B1"/>
    <w:rsid w:val="00702308"/>
    <w:rsid w:val="00702997"/>
    <w:rsid w:val="0070777F"/>
    <w:rsid w:val="00710E61"/>
    <w:rsid w:val="007113AB"/>
    <w:rsid w:val="00715016"/>
    <w:rsid w:val="00720C3E"/>
    <w:rsid w:val="007225DE"/>
    <w:rsid w:val="007229A3"/>
    <w:rsid w:val="00724B34"/>
    <w:rsid w:val="0073001F"/>
    <w:rsid w:val="00732B0C"/>
    <w:rsid w:val="00733FA9"/>
    <w:rsid w:val="00734C2E"/>
    <w:rsid w:val="0074238E"/>
    <w:rsid w:val="007451FA"/>
    <w:rsid w:val="00745AFA"/>
    <w:rsid w:val="00750729"/>
    <w:rsid w:val="00753684"/>
    <w:rsid w:val="00760E25"/>
    <w:rsid w:val="00761C4E"/>
    <w:rsid w:val="0077247B"/>
    <w:rsid w:val="007761EB"/>
    <w:rsid w:val="007776A2"/>
    <w:rsid w:val="0078571D"/>
    <w:rsid w:val="00785B9E"/>
    <w:rsid w:val="00786FEC"/>
    <w:rsid w:val="00791320"/>
    <w:rsid w:val="00795726"/>
    <w:rsid w:val="00795B86"/>
    <w:rsid w:val="00796B5B"/>
    <w:rsid w:val="007A1B0E"/>
    <w:rsid w:val="007A1CD4"/>
    <w:rsid w:val="007A2A1A"/>
    <w:rsid w:val="007A377D"/>
    <w:rsid w:val="007A37BD"/>
    <w:rsid w:val="007A663A"/>
    <w:rsid w:val="007A7D82"/>
    <w:rsid w:val="007B03C2"/>
    <w:rsid w:val="007B0A35"/>
    <w:rsid w:val="007B40BC"/>
    <w:rsid w:val="007C1D77"/>
    <w:rsid w:val="007C28B3"/>
    <w:rsid w:val="007C3105"/>
    <w:rsid w:val="007C4C7B"/>
    <w:rsid w:val="007C663D"/>
    <w:rsid w:val="007C67D8"/>
    <w:rsid w:val="007D0B4D"/>
    <w:rsid w:val="007D7712"/>
    <w:rsid w:val="007E398F"/>
    <w:rsid w:val="007F0066"/>
    <w:rsid w:val="007F0419"/>
    <w:rsid w:val="007F2B91"/>
    <w:rsid w:val="0080050A"/>
    <w:rsid w:val="008018AF"/>
    <w:rsid w:val="00802482"/>
    <w:rsid w:val="008032EB"/>
    <w:rsid w:val="008129E1"/>
    <w:rsid w:val="00813DE0"/>
    <w:rsid w:val="008179AF"/>
    <w:rsid w:val="008216A5"/>
    <w:rsid w:val="008219E0"/>
    <w:rsid w:val="008252C9"/>
    <w:rsid w:val="008305A5"/>
    <w:rsid w:val="00830C28"/>
    <w:rsid w:val="00832E9E"/>
    <w:rsid w:val="00833757"/>
    <w:rsid w:val="0083438F"/>
    <w:rsid w:val="00835602"/>
    <w:rsid w:val="00835AE2"/>
    <w:rsid w:val="00835D5F"/>
    <w:rsid w:val="00841662"/>
    <w:rsid w:val="00843C8C"/>
    <w:rsid w:val="0084743B"/>
    <w:rsid w:val="008501FC"/>
    <w:rsid w:val="008571E6"/>
    <w:rsid w:val="00862AB2"/>
    <w:rsid w:val="008650FF"/>
    <w:rsid w:val="0086571E"/>
    <w:rsid w:val="008722B5"/>
    <w:rsid w:val="008735BE"/>
    <w:rsid w:val="00873E0F"/>
    <w:rsid w:val="00874002"/>
    <w:rsid w:val="0088297A"/>
    <w:rsid w:val="0088598A"/>
    <w:rsid w:val="008905B3"/>
    <w:rsid w:val="0089077B"/>
    <w:rsid w:val="00891AE1"/>
    <w:rsid w:val="0089546F"/>
    <w:rsid w:val="0089643C"/>
    <w:rsid w:val="008A0E16"/>
    <w:rsid w:val="008B1131"/>
    <w:rsid w:val="008B1A92"/>
    <w:rsid w:val="008B69E5"/>
    <w:rsid w:val="008C2D3B"/>
    <w:rsid w:val="008C3903"/>
    <w:rsid w:val="008C3DA0"/>
    <w:rsid w:val="008C769A"/>
    <w:rsid w:val="008D02F8"/>
    <w:rsid w:val="008D080A"/>
    <w:rsid w:val="008D7743"/>
    <w:rsid w:val="008E28D7"/>
    <w:rsid w:val="008F0A40"/>
    <w:rsid w:val="008F3A79"/>
    <w:rsid w:val="008F4ADB"/>
    <w:rsid w:val="008F4FB9"/>
    <w:rsid w:val="008F6358"/>
    <w:rsid w:val="008F6508"/>
    <w:rsid w:val="008F6806"/>
    <w:rsid w:val="008F7F63"/>
    <w:rsid w:val="0090164D"/>
    <w:rsid w:val="00901700"/>
    <w:rsid w:val="0090215D"/>
    <w:rsid w:val="0090230F"/>
    <w:rsid w:val="009063CD"/>
    <w:rsid w:val="0091151F"/>
    <w:rsid w:val="00911C9F"/>
    <w:rsid w:val="009154EF"/>
    <w:rsid w:val="009165B5"/>
    <w:rsid w:val="00916D44"/>
    <w:rsid w:val="0092047C"/>
    <w:rsid w:val="00925E88"/>
    <w:rsid w:val="00927237"/>
    <w:rsid w:val="00932D2C"/>
    <w:rsid w:val="00934F9E"/>
    <w:rsid w:val="00936190"/>
    <w:rsid w:val="009406EE"/>
    <w:rsid w:val="00941149"/>
    <w:rsid w:val="00943E27"/>
    <w:rsid w:val="0094496E"/>
    <w:rsid w:val="009450E5"/>
    <w:rsid w:val="009517FB"/>
    <w:rsid w:val="0095236D"/>
    <w:rsid w:val="009575F4"/>
    <w:rsid w:val="00962134"/>
    <w:rsid w:val="00964156"/>
    <w:rsid w:val="00965F7D"/>
    <w:rsid w:val="00966993"/>
    <w:rsid w:val="00976214"/>
    <w:rsid w:val="00976CB1"/>
    <w:rsid w:val="009773E2"/>
    <w:rsid w:val="00982AF1"/>
    <w:rsid w:val="00982FFA"/>
    <w:rsid w:val="00983CC8"/>
    <w:rsid w:val="00991583"/>
    <w:rsid w:val="009927CC"/>
    <w:rsid w:val="0099280A"/>
    <w:rsid w:val="009944C9"/>
    <w:rsid w:val="00996DFB"/>
    <w:rsid w:val="00997A12"/>
    <w:rsid w:val="009A074D"/>
    <w:rsid w:val="009A5FE1"/>
    <w:rsid w:val="009B0EA5"/>
    <w:rsid w:val="009C181C"/>
    <w:rsid w:val="009C4F2D"/>
    <w:rsid w:val="009C6954"/>
    <w:rsid w:val="009C7087"/>
    <w:rsid w:val="009C70F2"/>
    <w:rsid w:val="009D091D"/>
    <w:rsid w:val="009D1CD3"/>
    <w:rsid w:val="009D4EF1"/>
    <w:rsid w:val="009E2A3A"/>
    <w:rsid w:val="009E5235"/>
    <w:rsid w:val="009E77CD"/>
    <w:rsid w:val="009E7E43"/>
    <w:rsid w:val="009F156A"/>
    <w:rsid w:val="009F2D31"/>
    <w:rsid w:val="009F2DDE"/>
    <w:rsid w:val="009F4EF5"/>
    <w:rsid w:val="009F5199"/>
    <w:rsid w:val="00A03445"/>
    <w:rsid w:val="00A03E3D"/>
    <w:rsid w:val="00A11B87"/>
    <w:rsid w:val="00A12DDA"/>
    <w:rsid w:val="00A144E9"/>
    <w:rsid w:val="00A14D85"/>
    <w:rsid w:val="00A16910"/>
    <w:rsid w:val="00A17479"/>
    <w:rsid w:val="00A22FAB"/>
    <w:rsid w:val="00A2424A"/>
    <w:rsid w:val="00A24289"/>
    <w:rsid w:val="00A251DD"/>
    <w:rsid w:val="00A26F83"/>
    <w:rsid w:val="00A32F31"/>
    <w:rsid w:val="00A33BF0"/>
    <w:rsid w:val="00A33F5D"/>
    <w:rsid w:val="00A347EB"/>
    <w:rsid w:val="00A4726F"/>
    <w:rsid w:val="00A47D11"/>
    <w:rsid w:val="00A50C55"/>
    <w:rsid w:val="00A520AB"/>
    <w:rsid w:val="00A52256"/>
    <w:rsid w:val="00A52BED"/>
    <w:rsid w:val="00A54EB5"/>
    <w:rsid w:val="00A57645"/>
    <w:rsid w:val="00A61221"/>
    <w:rsid w:val="00A61C0C"/>
    <w:rsid w:val="00A64047"/>
    <w:rsid w:val="00A64DCF"/>
    <w:rsid w:val="00A65AA8"/>
    <w:rsid w:val="00A65CE1"/>
    <w:rsid w:val="00A65DDB"/>
    <w:rsid w:val="00A65EB7"/>
    <w:rsid w:val="00A66A16"/>
    <w:rsid w:val="00A74730"/>
    <w:rsid w:val="00A77777"/>
    <w:rsid w:val="00A8213A"/>
    <w:rsid w:val="00A873BC"/>
    <w:rsid w:val="00A92CA7"/>
    <w:rsid w:val="00A93577"/>
    <w:rsid w:val="00A9407D"/>
    <w:rsid w:val="00AA1E73"/>
    <w:rsid w:val="00AA3862"/>
    <w:rsid w:val="00AA645C"/>
    <w:rsid w:val="00AB0D50"/>
    <w:rsid w:val="00AB17BC"/>
    <w:rsid w:val="00AB3FA1"/>
    <w:rsid w:val="00AB428E"/>
    <w:rsid w:val="00AB4446"/>
    <w:rsid w:val="00AB4DE3"/>
    <w:rsid w:val="00AC107A"/>
    <w:rsid w:val="00AC2118"/>
    <w:rsid w:val="00AC4081"/>
    <w:rsid w:val="00AC604E"/>
    <w:rsid w:val="00AC6524"/>
    <w:rsid w:val="00AD21E1"/>
    <w:rsid w:val="00AD2C54"/>
    <w:rsid w:val="00AD518C"/>
    <w:rsid w:val="00AE02ED"/>
    <w:rsid w:val="00AE0BCE"/>
    <w:rsid w:val="00AF17D2"/>
    <w:rsid w:val="00AF183E"/>
    <w:rsid w:val="00AF54F0"/>
    <w:rsid w:val="00AF5591"/>
    <w:rsid w:val="00AF66B3"/>
    <w:rsid w:val="00AF6BF6"/>
    <w:rsid w:val="00B005CE"/>
    <w:rsid w:val="00B0300F"/>
    <w:rsid w:val="00B0390E"/>
    <w:rsid w:val="00B11C20"/>
    <w:rsid w:val="00B16BC7"/>
    <w:rsid w:val="00B21D8D"/>
    <w:rsid w:val="00B21F5B"/>
    <w:rsid w:val="00B232C7"/>
    <w:rsid w:val="00B25F15"/>
    <w:rsid w:val="00B3467D"/>
    <w:rsid w:val="00B366F8"/>
    <w:rsid w:val="00B36D80"/>
    <w:rsid w:val="00B3755E"/>
    <w:rsid w:val="00B37CF8"/>
    <w:rsid w:val="00B41A05"/>
    <w:rsid w:val="00B43BD0"/>
    <w:rsid w:val="00B46394"/>
    <w:rsid w:val="00B5089E"/>
    <w:rsid w:val="00B5129D"/>
    <w:rsid w:val="00B51626"/>
    <w:rsid w:val="00B53A0A"/>
    <w:rsid w:val="00B53BB6"/>
    <w:rsid w:val="00B57E92"/>
    <w:rsid w:val="00B60C9D"/>
    <w:rsid w:val="00B65E39"/>
    <w:rsid w:val="00B73F92"/>
    <w:rsid w:val="00B7473C"/>
    <w:rsid w:val="00B77C6C"/>
    <w:rsid w:val="00B846F7"/>
    <w:rsid w:val="00B84CE9"/>
    <w:rsid w:val="00B86125"/>
    <w:rsid w:val="00B86E0A"/>
    <w:rsid w:val="00B946CB"/>
    <w:rsid w:val="00B94CED"/>
    <w:rsid w:val="00B97FA8"/>
    <w:rsid w:val="00BA2ABF"/>
    <w:rsid w:val="00BA467D"/>
    <w:rsid w:val="00BA6698"/>
    <w:rsid w:val="00BA7A41"/>
    <w:rsid w:val="00BA7E1C"/>
    <w:rsid w:val="00BB71A4"/>
    <w:rsid w:val="00BC2CA7"/>
    <w:rsid w:val="00BD079D"/>
    <w:rsid w:val="00BD2E9B"/>
    <w:rsid w:val="00BE01E0"/>
    <w:rsid w:val="00BE0923"/>
    <w:rsid w:val="00BE1216"/>
    <w:rsid w:val="00BE2AB2"/>
    <w:rsid w:val="00BF7C8E"/>
    <w:rsid w:val="00C04D3A"/>
    <w:rsid w:val="00C06CF1"/>
    <w:rsid w:val="00C075B5"/>
    <w:rsid w:val="00C11DED"/>
    <w:rsid w:val="00C12C61"/>
    <w:rsid w:val="00C1624A"/>
    <w:rsid w:val="00C1658A"/>
    <w:rsid w:val="00C20A44"/>
    <w:rsid w:val="00C21F64"/>
    <w:rsid w:val="00C2351C"/>
    <w:rsid w:val="00C24D5C"/>
    <w:rsid w:val="00C24DC5"/>
    <w:rsid w:val="00C25E15"/>
    <w:rsid w:val="00C27220"/>
    <w:rsid w:val="00C27AA3"/>
    <w:rsid w:val="00C33C7A"/>
    <w:rsid w:val="00C36695"/>
    <w:rsid w:val="00C37A68"/>
    <w:rsid w:val="00C400E4"/>
    <w:rsid w:val="00C4228F"/>
    <w:rsid w:val="00C440E1"/>
    <w:rsid w:val="00C54C15"/>
    <w:rsid w:val="00C559DC"/>
    <w:rsid w:val="00C67619"/>
    <w:rsid w:val="00C705C4"/>
    <w:rsid w:val="00C73D43"/>
    <w:rsid w:val="00C74222"/>
    <w:rsid w:val="00C761A1"/>
    <w:rsid w:val="00C76B09"/>
    <w:rsid w:val="00C80DA8"/>
    <w:rsid w:val="00C90587"/>
    <w:rsid w:val="00C913CC"/>
    <w:rsid w:val="00C94958"/>
    <w:rsid w:val="00CA13DD"/>
    <w:rsid w:val="00CA27C5"/>
    <w:rsid w:val="00CA300A"/>
    <w:rsid w:val="00CA4D7B"/>
    <w:rsid w:val="00CB3C93"/>
    <w:rsid w:val="00CB4DA2"/>
    <w:rsid w:val="00CB73BE"/>
    <w:rsid w:val="00CC05F7"/>
    <w:rsid w:val="00CC64A7"/>
    <w:rsid w:val="00CD0501"/>
    <w:rsid w:val="00CD0B9D"/>
    <w:rsid w:val="00CD1C36"/>
    <w:rsid w:val="00CD2AA9"/>
    <w:rsid w:val="00CD2ABC"/>
    <w:rsid w:val="00CE15E7"/>
    <w:rsid w:val="00CE2785"/>
    <w:rsid w:val="00CE5254"/>
    <w:rsid w:val="00CE79DE"/>
    <w:rsid w:val="00CF0B23"/>
    <w:rsid w:val="00CF3330"/>
    <w:rsid w:val="00CF4FC6"/>
    <w:rsid w:val="00D04E72"/>
    <w:rsid w:val="00D053BA"/>
    <w:rsid w:val="00D0572A"/>
    <w:rsid w:val="00D11308"/>
    <w:rsid w:val="00D14CD1"/>
    <w:rsid w:val="00D1641A"/>
    <w:rsid w:val="00D17FF5"/>
    <w:rsid w:val="00D20546"/>
    <w:rsid w:val="00D22FAE"/>
    <w:rsid w:val="00D27C4C"/>
    <w:rsid w:val="00D4069A"/>
    <w:rsid w:val="00D43DB0"/>
    <w:rsid w:val="00D46242"/>
    <w:rsid w:val="00D47BE2"/>
    <w:rsid w:val="00D47FD9"/>
    <w:rsid w:val="00D47FF7"/>
    <w:rsid w:val="00D50421"/>
    <w:rsid w:val="00D514AE"/>
    <w:rsid w:val="00D51C49"/>
    <w:rsid w:val="00D530AC"/>
    <w:rsid w:val="00D550B7"/>
    <w:rsid w:val="00D57858"/>
    <w:rsid w:val="00D57A3D"/>
    <w:rsid w:val="00D60F2C"/>
    <w:rsid w:val="00D62E59"/>
    <w:rsid w:val="00D64947"/>
    <w:rsid w:val="00D65F84"/>
    <w:rsid w:val="00D73DB3"/>
    <w:rsid w:val="00D80366"/>
    <w:rsid w:val="00D93D3B"/>
    <w:rsid w:val="00D9496E"/>
    <w:rsid w:val="00D9672A"/>
    <w:rsid w:val="00D9695D"/>
    <w:rsid w:val="00DA0879"/>
    <w:rsid w:val="00DA0A3B"/>
    <w:rsid w:val="00DA5123"/>
    <w:rsid w:val="00DA5177"/>
    <w:rsid w:val="00DA7316"/>
    <w:rsid w:val="00DB07F4"/>
    <w:rsid w:val="00DB14CF"/>
    <w:rsid w:val="00DB53C4"/>
    <w:rsid w:val="00DB5546"/>
    <w:rsid w:val="00DB5FB8"/>
    <w:rsid w:val="00DB75F1"/>
    <w:rsid w:val="00DC0852"/>
    <w:rsid w:val="00DC667C"/>
    <w:rsid w:val="00DD0D9E"/>
    <w:rsid w:val="00DD54B3"/>
    <w:rsid w:val="00DD664B"/>
    <w:rsid w:val="00DE04DB"/>
    <w:rsid w:val="00DE17FC"/>
    <w:rsid w:val="00DE1BC7"/>
    <w:rsid w:val="00DF236F"/>
    <w:rsid w:val="00DF50D3"/>
    <w:rsid w:val="00DF5556"/>
    <w:rsid w:val="00E04E10"/>
    <w:rsid w:val="00E07461"/>
    <w:rsid w:val="00E10FFD"/>
    <w:rsid w:val="00E155DE"/>
    <w:rsid w:val="00E15C52"/>
    <w:rsid w:val="00E16C6E"/>
    <w:rsid w:val="00E16E41"/>
    <w:rsid w:val="00E16FF2"/>
    <w:rsid w:val="00E218FF"/>
    <w:rsid w:val="00E2207E"/>
    <w:rsid w:val="00E22D08"/>
    <w:rsid w:val="00E24F3A"/>
    <w:rsid w:val="00E266A6"/>
    <w:rsid w:val="00E36664"/>
    <w:rsid w:val="00E37A6B"/>
    <w:rsid w:val="00E37D4D"/>
    <w:rsid w:val="00E419C2"/>
    <w:rsid w:val="00E43225"/>
    <w:rsid w:val="00E53B53"/>
    <w:rsid w:val="00E57A4E"/>
    <w:rsid w:val="00E60017"/>
    <w:rsid w:val="00E60A3C"/>
    <w:rsid w:val="00E61945"/>
    <w:rsid w:val="00E65DA7"/>
    <w:rsid w:val="00E71117"/>
    <w:rsid w:val="00E75CA6"/>
    <w:rsid w:val="00E76491"/>
    <w:rsid w:val="00E7767D"/>
    <w:rsid w:val="00E800F6"/>
    <w:rsid w:val="00E81CD3"/>
    <w:rsid w:val="00E903E4"/>
    <w:rsid w:val="00E92699"/>
    <w:rsid w:val="00E928AE"/>
    <w:rsid w:val="00E93C1F"/>
    <w:rsid w:val="00E93E3D"/>
    <w:rsid w:val="00E949A9"/>
    <w:rsid w:val="00E94A58"/>
    <w:rsid w:val="00E968D0"/>
    <w:rsid w:val="00E96B4F"/>
    <w:rsid w:val="00EA1A76"/>
    <w:rsid w:val="00EA4972"/>
    <w:rsid w:val="00EA7CFA"/>
    <w:rsid w:val="00EB0E56"/>
    <w:rsid w:val="00EB12F8"/>
    <w:rsid w:val="00EB53FC"/>
    <w:rsid w:val="00EB57EC"/>
    <w:rsid w:val="00EC1956"/>
    <w:rsid w:val="00EC1FA6"/>
    <w:rsid w:val="00EC28ED"/>
    <w:rsid w:val="00EC2FD5"/>
    <w:rsid w:val="00EC5915"/>
    <w:rsid w:val="00ED0400"/>
    <w:rsid w:val="00ED04CE"/>
    <w:rsid w:val="00ED126C"/>
    <w:rsid w:val="00ED1C36"/>
    <w:rsid w:val="00ED33CB"/>
    <w:rsid w:val="00ED5C51"/>
    <w:rsid w:val="00ED5CEC"/>
    <w:rsid w:val="00ED6814"/>
    <w:rsid w:val="00EE2600"/>
    <w:rsid w:val="00EE2E1F"/>
    <w:rsid w:val="00EE3200"/>
    <w:rsid w:val="00EE44B6"/>
    <w:rsid w:val="00EE46C5"/>
    <w:rsid w:val="00EE4D22"/>
    <w:rsid w:val="00EE557D"/>
    <w:rsid w:val="00EE5A68"/>
    <w:rsid w:val="00EF0093"/>
    <w:rsid w:val="00EF0E4C"/>
    <w:rsid w:val="00EF360A"/>
    <w:rsid w:val="00EF4E75"/>
    <w:rsid w:val="00EF7F60"/>
    <w:rsid w:val="00F013CC"/>
    <w:rsid w:val="00F01C09"/>
    <w:rsid w:val="00F02690"/>
    <w:rsid w:val="00F02841"/>
    <w:rsid w:val="00F02C91"/>
    <w:rsid w:val="00F03E52"/>
    <w:rsid w:val="00F102A9"/>
    <w:rsid w:val="00F20A64"/>
    <w:rsid w:val="00F212BC"/>
    <w:rsid w:val="00F22934"/>
    <w:rsid w:val="00F31680"/>
    <w:rsid w:val="00F35606"/>
    <w:rsid w:val="00F40FA3"/>
    <w:rsid w:val="00F41E08"/>
    <w:rsid w:val="00F56F94"/>
    <w:rsid w:val="00F6055A"/>
    <w:rsid w:val="00F60826"/>
    <w:rsid w:val="00F658C7"/>
    <w:rsid w:val="00F67A0E"/>
    <w:rsid w:val="00F7241D"/>
    <w:rsid w:val="00F746CB"/>
    <w:rsid w:val="00F83159"/>
    <w:rsid w:val="00F84CD0"/>
    <w:rsid w:val="00F87004"/>
    <w:rsid w:val="00F90CED"/>
    <w:rsid w:val="00F91FA3"/>
    <w:rsid w:val="00F92416"/>
    <w:rsid w:val="00F925F5"/>
    <w:rsid w:val="00F9506E"/>
    <w:rsid w:val="00F95AFA"/>
    <w:rsid w:val="00F962C7"/>
    <w:rsid w:val="00F965A6"/>
    <w:rsid w:val="00FB419C"/>
    <w:rsid w:val="00FB538D"/>
    <w:rsid w:val="00FB77B4"/>
    <w:rsid w:val="00FC3C43"/>
    <w:rsid w:val="00FC3F49"/>
    <w:rsid w:val="00FC4E2C"/>
    <w:rsid w:val="00FC50EE"/>
    <w:rsid w:val="00FC5675"/>
    <w:rsid w:val="00FD1148"/>
    <w:rsid w:val="00FD5B36"/>
    <w:rsid w:val="00FE0B14"/>
    <w:rsid w:val="00FE3781"/>
    <w:rsid w:val="00FE4A0A"/>
    <w:rsid w:val="00FE4B3F"/>
    <w:rsid w:val="00FE5128"/>
    <w:rsid w:val="00FE5CF6"/>
    <w:rsid w:val="00FF0613"/>
    <w:rsid w:val="00FF0FE8"/>
    <w:rsid w:val="00FF3EDE"/>
    <w:rsid w:val="00FF556F"/>
    <w:rsid w:val="00FF6643"/>
    <w:rsid w:val="00FF6AB9"/>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6519235"/>
  <w15:docId w15:val="{8DFA8532-C4B5-47A1-9B2C-E6204EB7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7C4C"/>
    <w:pPr>
      <w:spacing w:before="120" w:line="312" w:lineRule="auto"/>
      <w:ind w:firstLine="567"/>
      <w:jc w:val="both"/>
    </w:pPr>
    <w:rPr>
      <w:sz w:val="24"/>
      <w:szCs w:val="24"/>
    </w:rPr>
  </w:style>
  <w:style w:type="paragraph" w:styleId="Heading1">
    <w:name w:val="heading 1"/>
    <w:basedOn w:val="Normal"/>
    <w:next w:val="Normal"/>
    <w:link w:val="Heading1Char"/>
    <w:autoRedefine/>
    <w:uiPriority w:val="9"/>
    <w:qFormat/>
    <w:rsid w:val="00D27C4C"/>
    <w:pPr>
      <w:keepNext/>
      <w:numPr>
        <w:numId w:val="2"/>
      </w:numPr>
      <w:spacing w:before="60" w:after="480" w:line="288" w:lineRule="auto"/>
      <w:jc w:val="center"/>
      <w:outlineLvl w:val="0"/>
    </w:pPr>
    <w:rPr>
      <w:rFonts w:cs="Arial"/>
      <w:b/>
      <w:bCs/>
      <w:kern w:val="32"/>
      <w:sz w:val="30"/>
      <w:szCs w:val="32"/>
    </w:rPr>
  </w:style>
  <w:style w:type="paragraph" w:styleId="Heading2">
    <w:name w:val="heading 2"/>
    <w:basedOn w:val="Normal"/>
    <w:next w:val="Normal"/>
    <w:qFormat/>
    <w:rsid w:val="00916D44"/>
    <w:pPr>
      <w:keepNext/>
      <w:numPr>
        <w:ilvl w:val="1"/>
        <w:numId w:val="2"/>
      </w:numPr>
      <w:outlineLvl w:val="1"/>
    </w:pPr>
    <w:rPr>
      <w:rFonts w:cs="Arial"/>
      <w:b/>
      <w:bCs/>
      <w:iCs/>
      <w:szCs w:val="28"/>
    </w:rPr>
  </w:style>
  <w:style w:type="paragraph" w:styleId="Heading3">
    <w:name w:val="heading 3"/>
    <w:basedOn w:val="Normal"/>
    <w:next w:val="Normal"/>
    <w:qFormat/>
    <w:rsid w:val="00511C02"/>
    <w:pPr>
      <w:keepNext/>
      <w:numPr>
        <w:ilvl w:val="2"/>
        <w:numId w:val="2"/>
      </w:numPr>
      <w:jc w:val="left"/>
      <w:outlineLvl w:val="2"/>
    </w:pPr>
    <w:rPr>
      <w:rFonts w:cs="Arial"/>
      <w:b/>
      <w:bCs/>
      <w:i/>
      <w:szCs w:val="26"/>
    </w:rPr>
  </w:style>
  <w:style w:type="paragraph" w:styleId="Heading4">
    <w:name w:val="heading 4"/>
    <w:basedOn w:val="Normal"/>
    <w:next w:val="Normal"/>
    <w:autoRedefine/>
    <w:qFormat/>
    <w:rsid w:val="003F721F"/>
    <w:pPr>
      <w:keepNext/>
      <w:numPr>
        <w:numId w:val="5"/>
      </w:numPr>
      <w:outlineLvl w:val="3"/>
    </w:pPr>
    <w:rPr>
      <w:b/>
      <w:bCs/>
      <w:szCs w:val="28"/>
    </w:rPr>
  </w:style>
  <w:style w:type="paragraph" w:styleId="Heading5">
    <w:name w:val="heading 5"/>
    <w:basedOn w:val="Normal"/>
    <w:next w:val="Normal"/>
    <w:autoRedefine/>
    <w:qFormat/>
    <w:rsid w:val="007A1B0E"/>
    <w:pPr>
      <w:numPr>
        <w:numId w:val="6"/>
      </w:numPr>
      <w:spacing w:before="240" w:after="60"/>
      <w:outlineLvl w:val="4"/>
    </w:pPr>
    <w:rPr>
      <w:b/>
      <w:bCs/>
      <w:i/>
      <w:iCs/>
      <w:szCs w:val="26"/>
    </w:rPr>
  </w:style>
  <w:style w:type="paragraph" w:styleId="Heading6">
    <w:name w:val="heading 6"/>
    <w:basedOn w:val="Normal"/>
    <w:next w:val="Normal"/>
    <w:qFormat/>
    <w:rsid w:val="00597ACF"/>
    <w:pPr>
      <w:numPr>
        <w:ilvl w:val="5"/>
        <w:numId w:val="2"/>
      </w:numPr>
      <w:spacing w:before="240" w:after="60"/>
      <w:outlineLvl w:val="5"/>
    </w:pPr>
    <w:rPr>
      <w:b/>
      <w:bCs/>
      <w:sz w:val="22"/>
      <w:szCs w:val="22"/>
    </w:rPr>
  </w:style>
  <w:style w:type="paragraph" w:styleId="Heading7">
    <w:name w:val="heading 7"/>
    <w:basedOn w:val="Normal"/>
    <w:next w:val="Normal"/>
    <w:qFormat/>
    <w:rsid w:val="00597ACF"/>
    <w:pPr>
      <w:numPr>
        <w:ilvl w:val="6"/>
        <w:numId w:val="2"/>
      </w:numPr>
      <w:spacing w:before="240" w:after="60"/>
      <w:outlineLvl w:val="6"/>
    </w:pPr>
  </w:style>
  <w:style w:type="paragraph" w:styleId="Heading8">
    <w:name w:val="heading 8"/>
    <w:basedOn w:val="Normal"/>
    <w:next w:val="Normal"/>
    <w:qFormat/>
    <w:rsid w:val="00597ACF"/>
    <w:pPr>
      <w:numPr>
        <w:ilvl w:val="7"/>
        <w:numId w:val="2"/>
      </w:numPr>
      <w:spacing w:before="240" w:after="60"/>
      <w:outlineLvl w:val="7"/>
    </w:pPr>
    <w:rPr>
      <w:i/>
      <w:iCs/>
    </w:rPr>
  </w:style>
  <w:style w:type="paragraph" w:styleId="Heading9">
    <w:name w:val="heading 9"/>
    <w:basedOn w:val="Normal"/>
    <w:next w:val="Normal"/>
    <w:qFormat/>
    <w:rsid w:val="00597AC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5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autoRedefine/>
    <w:qFormat/>
    <w:rsid w:val="00B366F8"/>
    <w:pPr>
      <w:jc w:val="center"/>
    </w:pPr>
    <w:rPr>
      <w:bCs/>
      <w:noProof/>
      <w:sz w:val="24"/>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4"/>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D27C4C"/>
    <w:rPr>
      <w:rFonts w:cs="Arial"/>
      <w:b/>
      <w:bC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ListBullet">
    <w:name w:val="List Bullet"/>
    <w:basedOn w:val="Normal"/>
    <w:rsid w:val="006C7708"/>
    <w:pPr>
      <w:numPr>
        <w:numId w:val="1"/>
      </w:numPr>
      <w:contextualSpacing/>
    </w:pPr>
  </w:style>
  <w:style w:type="character" w:styleId="UnresolvedMention">
    <w:name w:val="Unresolved Mention"/>
    <w:basedOn w:val="DefaultParagraphFont"/>
    <w:uiPriority w:val="99"/>
    <w:semiHidden/>
    <w:unhideWhenUsed/>
    <w:rsid w:val="00E75C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5126">
      <w:bodyDiv w:val="1"/>
      <w:marLeft w:val="0"/>
      <w:marRight w:val="0"/>
      <w:marTop w:val="0"/>
      <w:marBottom w:val="0"/>
      <w:divBdr>
        <w:top w:val="none" w:sz="0" w:space="0" w:color="auto"/>
        <w:left w:val="none" w:sz="0" w:space="0" w:color="auto"/>
        <w:bottom w:val="none" w:sz="0" w:space="0" w:color="auto"/>
        <w:right w:val="none" w:sz="0" w:space="0" w:color="auto"/>
      </w:divBdr>
    </w:div>
    <w:div w:id="126164804">
      <w:bodyDiv w:val="1"/>
      <w:marLeft w:val="0"/>
      <w:marRight w:val="0"/>
      <w:marTop w:val="0"/>
      <w:marBottom w:val="0"/>
      <w:divBdr>
        <w:top w:val="none" w:sz="0" w:space="0" w:color="auto"/>
        <w:left w:val="none" w:sz="0" w:space="0" w:color="auto"/>
        <w:bottom w:val="none" w:sz="0" w:space="0" w:color="auto"/>
        <w:right w:val="none" w:sz="0" w:space="0" w:color="auto"/>
      </w:divBdr>
    </w:div>
    <w:div w:id="132406507">
      <w:bodyDiv w:val="1"/>
      <w:marLeft w:val="0"/>
      <w:marRight w:val="0"/>
      <w:marTop w:val="0"/>
      <w:marBottom w:val="0"/>
      <w:divBdr>
        <w:top w:val="none" w:sz="0" w:space="0" w:color="auto"/>
        <w:left w:val="none" w:sz="0" w:space="0" w:color="auto"/>
        <w:bottom w:val="none" w:sz="0" w:space="0" w:color="auto"/>
        <w:right w:val="none" w:sz="0" w:space="0" w:color="auto"/>
      </w:divBdr>
    </w:div>
    <w:div w:id="162208823">
      <w:bodyDiv w:val="1"/>
      <w:marLeft w:val="0"/>
      <w:marRight w:val="0"/>
      <w:marTop w:val="0"/>
      <w:marBottom w:val="0"/>
      <w:divBdr>
        <w:top w:val="none" w:sz="0" w:space="0" w:color="auto"/>
        <w:left w:val="none" w:sz="0" w:space="0" w:color="auto"/>
        <w:bottom w:val="none" w:sz="0" w:space="0" w:color="auto"/>
        <w:right w:val="none" w:sz="0" w:space="0" w:color="auto"/>
      </w:divBdr>
    </w:div>
    <w:div w:id="199324489">
      <w:bodyDiv w:val="1"/>
      <w:marLeft w:val="0"/>
      <w:marRight w:val="0"/>
      <w:marTop w:val="0"/>
      <w:marBottom w:val="0"/>
      <w:divBdr>
        <w:top w:val="none" w:sz="0" w:space="0" w:color="auto"/>
        <w:left w:val="none" w:sz="0" w:space="0" w:color="auto"/>
        <w:bottom w:val="none" w:sz="0" w:space="0" w:color="auto"/>
        <w:right w:val="none" w:sz="0" w:space="0" w:color="auto"/>
      </w:divBdr>
    </w:div>
    <w:div w:id="213548382">
      <w:bodyDiv w:val="1"/>
      <w:marLeft w:val="0"/>
      <w:marRight w:val="0"/>
      <w:marTop w:val="0"/>
      <w:marBottom w:val="0"/>
      <w:divBdr>
        <w:top w:val="none" w:sz="0" w:space="0" w:color="auto"/>
        <w:left w:val="none" w:sz="0" w:space="0" w:color="auto"/>
        <w:bottom w:val="none" w:sz="0" w:space="0" w:color="auto"/>
        <w:right w:val="none" w:sz="0" w:space="0" w:color="auto"/>
      </w:divBdr>
    </w:div>
    <w:div w:id="331489190">
      <w:bodyDiv w:val="1"/>
      <w:marLeft w:val="0"/>
      <w:marRight w:val="0"/>
      <w:marTop w:val="0"/>
      <w:marBottom w:val="0"/>
      <w:divBdr>
        <w:top w:val="none" w:sz="0" w:space="0" w:color="auto"/>
        <w:left w:val="none" w:sz="0" w:space="0" w:color="auto"/>
        <w:bottom w:val="none" w:sz="0" w:space="0" w:color="auto"/>
        <w:right w:val="none" w:sz="0" w:space="0" w:color="auto"/>
      </w:divBdr>
    </w:div>
    <w:div w:id="358051074">
      <w:bodyDiv w:val="1"/>
      <w:marLeft w:val="0"/>
      <w:marRight w:val="0"/>
      <w:marTop w:val="0"/>
      <w:marBottom w:val="0"/>
      <w:divBdr>
        <w:top w:val="none" w:sz="0" w:space="0" w:color="auto"/>
        <w:left w:val="none" w:sz="0" w:space="0" w:color="auto"/>
        <w:bottom w:val="none" w:sz="0" w:space="0" w:color="auto"/>
        <w:right w:val="none" w:sz="0" w:space="0" w:color="auto"/>
      </w:divBdr>
    </w:div>
    <w:div w:id="366563849">
      <w:bodyDiv w:val="1"/>
      <w:marLeft w:val="0"/>
      <w:marRight w:val="0"/>
      <w:marTop w:val="0"/>
      <w:marBottom w:val="0"/>
      <w:divBdr>
        <w:top w:val="none" w:sz="0" w:space="0" w:color="auto"/>
        <w:left w:val="none" w:sz="0" w:space="0" w:color="auto"/>
        <w:bottom w:val="none" w:sz="0" w:space="0" w:color="auto"/>
        <w:right w:val="none" w:sz="0" w:space="0" w:color="auto"/>
      </w:divBdr>
    </w:div>
    <w:div w:id="391269999">
      <w:bodyDiv w:val="1"/>
      <w:marLeft w:val="0"/>
      <w:marRight w:val="0"/>
      <w:marTop w:val="0"/>
      <w:marBottom w:val="0"/>
      <w:divBdr>
        <w:top w:val="none" w:sz="0" w:space="0" w:color="auto"/>
        <w:left w:val="none" w:sz="0" w:space="0" w:color="auto"/>
        <w:bottom w:val="none" w:sz="0" w:space="0" w:color="auto"/>
        <w:right w:val="none" w:sz="0" w:space="0" w:color="auto"/>
      </w:divBdr>
    </w:div>
    <w:div w:id="401831830">
      <w:bodyDiv w:val="1"/>
      <w:marLeft w:val="0"/>
      <w:marRight w:val="0"/>
      <w:marTop w:val="0"/>
      <w:marBottom w:val="0"/>
      <w:divBdr>
        <w:top w:val="none" w:sz="0" w:space="0" w:color="auto"/>
        <w:left w:val="none" w:sz="0" w:space="0" w:color="auto"/>
        <w:bottom w:val="none" w:sz="0" w:space="0" w:color="auto"/>
        <w:right w:val="none" w:sz="0" w:space="0" w:color="auto"/>
      </w:divBdr>
    </w:div>
    <w:div w:id="412749395">
      <w:bodyDiv w:val="1"/>
      <w:marLeft w:val="0"/>
      <w:marRight w:val="0"/>
      <w:marTop w:val="0"/>
      <w:marBottom w:val="0"/>
      <w:divBdr>
        <w:top w:val="none" w:sz="0" w:space="0" w:color="auto"/>
        <w:left w:val="none" w:sz="0" w:space="0" w:color="auto"/>
        <w:bottom w:val="none" w:sz="0" w:space="0" w:color="auto"/>
        <w:right w:val="none" w:sz="0" w:space="0" w:color="auto"/>
      </w:divBdr>
    </w:div>
    <w:div w:id="412818441">
      <w:bodyDiv w:val="1"/>
      <w:marLeft w:val="0"/>
      <w:marRight w:val="0"/>
      <w:marTop w:val="0"/>
      <w:marBottom w:val="0"/>
      <w:divBdr>
        <w:top w:val="none" w:sz="0" w:space="0" w:color="auto"/>
        <w:left w:val="none" w:sz="0" w:space="0" w:color="auto"/>
        <w:bottom w:val="none" w:sz="0" w:space="0" w:color="auto"/>
        <w:right w:val="none" w:sz="0" w:space="0" w:color="auto"/>
      </w:divBdr>
    </w:div>
    <w:div w:id="502430097">
      <w:bodyDiv w:val="1"/>
      <w:marLeft w:val="0"/>
      <w:marRight w:val="0"/>
      <w:marTop w:val="0"/>
      <w:marBottom w:val="0"/>
      <w:divBdr>
        <w:top w:val="none" w:sz="0" w:space="0" w:color="auto"/>
        <w:left w:val="none" w:sz="0" w:space="0" w:color="auto"/>
        <w:bottom w:val="none" w:sz="0" w:space="0" w:color="auto"/>
        <w:right w:val="none" w:sz="0" w:space="0" w:color="auto"/>
      </w:divBdr>
    </w:div>
    <w:div w:id="535898022">
      <w:bodyDiv w:val="1"/>
      <w:marLeft w:val="0"/>
      <w:marRight w:val="0"/>
      <w:marTop w:val="0"/>
      <w:marBottom w:val="0"/>
      <w:divBdr>
        <w:top w:val="none" w:sz="0" w:space="0" w:color="auto"/>
        <w:left w:val="none" w:sz="0" w:space="0" w:color="auto"/>
        <w:bottom w:val="none" w:sz="0" w:space="0" w:color="auto"/>
        <w:right w:val="none" w:sz="0" w:space="0" w:color="auto"/>
      </w:divBdr>
    </w:div>
    <w:div w:id="541137138">
      <w:bodyDiv w:val="1"/>
      <w:marLeft w:val="0"/>
      <w:marRight w:val="0"/>
      <w:marTop w:val="0"/>
      <w:marBottom w:val="0"/>
      <w:divBdr>
        <w:top w:val="none" w:sz="0" w:space="0" w:color="auto"/>
        <w:left w:val="none" w:sz="0" w:space="0" w:color="auto"/>
        <w:bottom w:val="none" w:sz="0" w:space="0" w:color="auto"/>
        <w:right w:val="none" w:sz="0" w:space="0" w:color="auto"/>
      </w:divBdr>
    </w:div>
    <w:div w:id="550725007">
      <w:bodyDiv w:val="1"/>
      <w:marLeft w:val="0"/>
      <w:marRight w:val="0"/>
      <w:marTop w:val="0"/>
      <w:marBottom w:val="0"/>
      <w:divBdr>
        <w:top w:val="none" w:sz="0" w:space="0" w:color="auto"/>
        <w:left w:val="none" w:sz="0" w:space="0" w:color="auto"/>
        <w:bottom w:val="none" w:sz="0" w:space="0" w:color="auto"/>
        <w:right w:val="none" w:sz="0" w:space="0" w:color="auto"/>
      </w:divBdr>
    </w:div>
    <w:div w:id="564296355">
      <w:bodyDiv w:val="1"/>
      <w:marLeft w:val="0"/>
      <w:marRight w:val="0"/>
      <w:marTop w:val="0"/>
      <w:marBottom w:val="0"/>
      <w:divBdr>
        <w:top w:val="none" w:sz="0" w:space="0" w:color="auto"/>
        <w:left w:val="none" w:sz="0" w:space="0" w:color="auto"/>
        <w:bottom w:val="none" w:sz="0" w:space="0" w:color="auto"/>
        <w:right w:val="none" w:sz="0" w:space="0" w:color="auto"/>
      </w:divBdr>
    </w:div>
    <w:div w:id="593248608">
      <w:bodyDiv w:val="1"/>
      <w:marLeft w:val="0"/>
      <w:marRight w:val="0"/>
      <w:marTop w:val="0"/>
      <w:marBottom w:val="0"/>
      <w:divBdr>
        <w:top w:val="none" w:sz="0" w:space="0" w:color="auto"/>
        <w:left w:val="none" w:sz="0" w:space="0" w:color="auto"/>
        <w:bottom w:val="none" w:sz="0" w:space="0" w:color="auto"/>
        <w:right w:val="none" w:sz="0" w:space="0" w:color="auto"/>
      </w:divBdr>
    </w:div>
    <w:div w:id="624429635">
      <w:bodyDiv w:val="1"/>
      <w:marLeft w:val="0"/>
      <w:marRight w:val="0"/>
      <w:marTop w:val="0"/>
      <w:marBottom w:val="0"/>
      <w:divBdr>
        <w:top w:val="none" w:sz="0" w:space="0" w:color="auto"/>
        <w:left w:val="none" w:sz="0" w:space="0" w:color="auto"/>
        <w:bottom w:val="none" w:sz="0" w:space="0" w:color="auto"/>
        <w:right w:val="none" w:sz="0" w:space="0" w:color="auto"/>
      </w:divBdr>
    </w:div>
    <w:div w:id="634867595">
      <w:bodyDiv w:val="1"/>
      <w:marLeft w:val="0"/>
      <w:marRight w:val="0"/>
      <w:marTop w:val="0"/>
      <w:marBottom w:val="0"/>
      <w:divBdr>
        <w:top w:val="none" w:sz="0" w:space="0" w:color="auto"/>
        <w:left w:val="none" w:sz="0" w:space="0" w:color="auto"/>
        <w:bottom w:val="none" w:sz="0" w:space="0" w:color="auto"/>
        <w:right w:val="none" w:sz="0" w:space="0" w:color="auto"/>
      </w:divBdr>
    </w:div>
    <w:div w:id="648510692">
      <w:bodyDiv w:val="1"/>
      <w:marLeft w:val="0"/>
      <w:marRight w:val="0"/>
      <w:marTop w:val="0"/>
      <w:marBottom w:val="0"/>
      <w:divBdr>
        <w:top w:val="none" w:sz="0" w:space="0" w:color="auto"/>
        <w:left w:val="none" w:sz="0" w:space="0" w:color="auto"/>
        <w:bottom w:val="none" w:sz="0" w:space="0" w:color="auto"/>
        <w:right w:val="none" w:sz="0" w:space="0" w:color="auto"/>
      </w:divBdr>
    </w:div>
    <w:div w:id="681473021">
      <w:bodyDiv w:val="1"/>
      <w:marLeft w:val="0"/>
      <w:marRight w:val="0"/>
      <w:marTop w:val="0"/>
      <w:marBottom w:val="0"/>
      <w:divBdr>
        <w:top w:val="none" w:sz="0" w:space="0" w:color="auto"/>
        <w:left w:val="none" w:sz="0" w:space="0" w:color="auto"/>
        <w:bottom w:val="none" w:sz="0" w:space="0" w:color="auto"/>
        <w:right w:val="none" w:sz="0" w:space="0" w:color="auto"/>
      </w:divBdr>
    </w:div>
    <w:div w:id="686562576">
      <w:bodyDiv w:val="1"/>
      <w:marLeft w:val="0"/>
      <w:marRight w:val="0"/>
      <w:marTop w:val="0"/>
      <w:marBottom w:val="0"/>
      <w:divBdr>
        <w:top w:val="none" w:sz="0" w:space="0" w:color="auto"/>
        <w:left w:val="none" w:sz="0" w:space="0" w:color="auto"/>
        <w:bottom w:val="none" w:sz="0" w:space="0" w:color="auto"/>
        <w:right w:val="none" w:sz="0" w:space="0" w:color="auto"/>
      </w:divBdr>
    </w:div>
    <w:div w:id="734817521">
      <w:bodyDiv w:val="1"/>
      <w:marLeft w:val="0"/>
      <w:marRight w:val="0"/>
      <w:marTop w:val="0"/>
      <w:marBottom w:val="0"/>
      <w:divBdr>
        <w:top w:val="none" w:sz="0" w:space="0" w:color="auto"/>
        <w:left w:val="none" w:sz="0" w:space="0" w:color="auto"/>
        <w:bottom w:val="none" w:sz="0" w:space="0" w:color="auto"/>
        <w:right w:val="none" w:sz="0" w:space="0" w:color="auto"/>
      </w:divBdr>
    </w:div>
    <w:div w:id="787235924">
      <w:bodyDiv w:val="1"/>
      <w:marLeft w:val="0"/>
      <w:marRight w:val="0"/>
      <w:marTop w:val="0"/>
      <w:marBottom w:val="0"/>
      <w:divBdr>
        <w:top w:val="none" w:sz="0" w:space="0" w:color="auto"/>
        <w:left w:val="none" w:sz="0" w:space="0" w:color="auto"/>
        <w:bottom w:val="none" w:sz="0" w:space="0" w:color="auto"/>
        <w:right w:val="none" w:sz="0" w:space="0" w:color="auto"/>
      </w:divBdr>
    </w:div>
    <w:div w:id="790199481">
      <w:bodyDiv w:val="1"/>
      <w:marLeft w:val="0"/>
      <w:marRight w:val="0"/>
      <w:marTop w:val="0"/>
      <w:marBottom w:val="0"/>
      <w:divBdr>
        <w:top w:val="none" w:sz="0" w:space="0" w:color="auto"/>
        <w:left w:val="none" w:sz="0" w:space="0" w:color="auto"/>
        <w:bottom w:val="none" w:sz="0" w:space="0" w:color="auto"/>
        <w:right w:val="none" w:sz="0" w:space="0" w:color="auto"/>
      </w:divBdr>
    </w:div>
    <w:div w:id="796416393">
      <w:bodyDiv w:val="1"/>
      <w:marLeft w:val="0"/>
      <w:marRight w:val="0"/>
      <w:marTop w:val="0"/>
      <w:marBottom w:val="0"/>
      <w:divBdr>
        <w:top w:val="none" w:sz="0" w:space="0" w:color="auto"/>
        <w:left w:val="none" w:sz="0" w:space="0" w:color="auto"/>
        <w:bottom w:val="none" w:sz="0" w:space="0" w:color="auto"/>
        <w:right w:val="none" w:sz="0" w:space="0" w:color="auto"/>
      </w:divBdr>
    </w:div>
    <w:div w:id="796533469">
      <w:bodyDiv w:val="1"/>
      <w:marLeft w:val="0"/>
      <w:marRight w:val="0"/>
      <w:marTop w:val="0"/>
      <w:marBottom w:val="0"/>
      <w:divBdr>
        <w:top w:val="none" w:sz="0" w:space="0" w:color="auto"/>
        <w:left w:val="none" w:sz="0" w:space="0" w:color="auto"/>
        <w:bottom w:val="none" w:sz="0" w:space="0" w:color="auto"/>
        <w:right w:val="none" w:sz="0" w:space="0" w:color="auto"/>
      </w:divBdr>
    </w:div>
    <w:div w:id="796608465">
      <w:bodyDiv w:val="1"/>
      <w:marLeft w:val="0"/>
      <w:marRight w:val="0"/>
      <w:marTop w:val="0"/>
      <w:marBottom w:val="0"/>
      <w:divBdr>
        <w:top w:val="none" w:sz="0" w:space="0" w:color="auto"/>
        <w:left w:val="none" w:sz="0" w:space="0" w:color="auto"/>
        <w:bottom w:val="none" w:sz="0" w:space="0" w:color="auto"/>
        <w:right w:val="none" w:sz="0" w:space="0" w:color="auto"/>
      </w:divBdr>
    </w:div>
    <w:div w:id="803810597">
      <w:bodyDiv w:val="1"/>
      <w:marLeft w:val="0"/>
      <w:marRight w:val="0"/>
      <w:marTop w:val="0"/>
      <w:marBottom w:val="0"/>
      <w:divBdr>
        <w:top w:val="none" w:sz="0" w:space="0" w:color="auto"/>
        <w:left w:val="none" w:sz="0" w:space="0" w:color="auto"/>
        <w:bottom w:val="none" w:sz="0" w:space="0" w:color="auto"/>
        <w:right w:val="none" w:sz="0" w:space="0" w:color="auto"/>
      </w:divBdr>
    </w:div>
    <w:div w:id="806583629">
      <w:bodyDiv w:val="1"/>
      <w:marLeft w:val="0"/>
      <w:marRight w:val="0"/>
      <w:marTop w:val="0"/>
      <w:marBottom w:val="0"/>
      <w:divBdr>
        <w:top w:val="none" w:sz="0" w:space="0" w:color="auto"/>
        <w:left w:val="none" w:sz="0" w:space="0" w:color="auto"/>
        <w:bottom w:val="none" w:sz="0" w:space="0" w:color="auto"/>
        <w:right w:val="none" w:sz="0" w:space="0" w:color="auto"/>
      </w:divBdr>
    </w:div>
    <w:div w:id="812525388">
      <w:bodyDiv w:val="1"/>
      <w:marLeft w:val="0"/>
      <w:marRight w:val="0"/>
      <w:marTop w:val="0"/>
      <w:marBottom w:val="0"/>
      <w:divBdr>
        <w:top w:val="none" w:sz="0" w:space="0" w:color="auto"/>
        <w:left w:val="none" w:sz="0" w:space="0" w:color="auto"/>
        <w:bottom w:val="none" w:sz="0" w:space="0" w:color="auto"/>
        <w:right w:val="none" w:sz="0" w:space="0" w:color="auto"/>
      </w:divBdr>
    </w:div>
    <w:div w:id="844437038">
      <w:bodyDiv w:val="1"/>
      <w:marLeft w:val="0"/>
      <w:marRight w:val="0"/>
      <w:marTop w:val="0"/>
      <w:marBottom w:val="0"/>
      <w:divBdr>
        <w:top w:val="none" w:sz="0" w:space="0" w:color="auto"/>
        <w:left w:val="none" w:sz="0" w:space="0" w:color="auto"/>
        <w:bottom w:val="none" w:sz="0" w:space="0" w:color="auto"/>
        <w:right w:val="none" w:sz="0" w:space="0" w:color="auto"/>
      </w:divBdr>
    </w:div>
    <w:div w:id="850294056">
      <w:bodyDiv w:val="1"/>
      <w:marLeft w:val="0"/>
      <w:marRight w:val="0"/>
      <w:marTop w:val="0"/>
      <w:marBottom w:val="0"/>
      <w:divBdr>
        <w:top w:val="none" w:sz="0" w:space="0" w:color="auto"/>
        <w:left w:val="none" w:sz="0" w:space="0" w:color="auto"/>
        <w:bottom w:val="none" w:sz="0" w:space="0" w:color="auto"/>
        <w:right w:val="none" w:sz="0" w:space="0" w:color="auto"/>
      </w:divBdr>
    </w:div>
    <w:div w:id="905606279">
      <w:bodyDiv w:val="1"/>
      <w:marLeft w:val="0"/>
      <w:marRight w:val="0"/>
      <w:marTop w:val="0"/>
      <w:marBottom w:val="0"/>
      <w:divBdr>
        <w:top w:val="none" w:sz="0" w:space="0" w:color="auto"/>
        <w:left w:val="none" w:sz="0" w:space="0" w:color="auto"/>
        <w:bottom w:val="none" w:sz="0" w:space="0" w:color="auto"/>
        <w:right w:val="none" w:sz="0" w:space="0" w:color="auto"/>
      </w:divBdr>
    </w:div>
    <w:div w:id="914780122">
      <w:bodyDiv w:val="1"/>
      <w:marLeft w:val="0"/>
      <w:marRight w:val="0"/>
      <w:marTop w:val="0"/>
      <w:marBottom w:val="0"/>
      <w:divBdr>
        <w:top w:val="none" w:sz="0" w:space="0" w:color="auto"/>
        <w:left w:val="none" w:sz="0" w:space="0" w:color="auto"/>
        <w:bottom w:val="none" w:sz="0" w:space="0" w:color="auto"/>
        <w:right w:val="none" w:sz="0" w:space="0" w:color="auto"/>
      </w:divBdr>
    </w:div>
    <w:div w:id="915897459">
      <w:bodyDiv w:val="1"/>
      <w:marLeft w:val="0"/>
      <w:marRight w:val="0"/>
      <w:marTop w:val="0"/>
      <w:marBottom w:val="0"/>
      <w:divBdr>
        <w:top w:val="none" w:sz="0" w:space="0" w:color="auto"/>
        <w:left w:val="none" w:sz="0" w:space="0" w:color="auto"/>
        <w:bottom w:val="none" w:sz="0" w:space="0" w:color="auto"/>
        <w:right w:val="none" w:sz="0" w:space="0" w:color="auto"/>
      </w:divBdr>
    </w:div>
    <w:div w:id="920219311">
      <w:bodyDiv w:val="1"/>
      <w:marLeft w:val="0"/>
      <w:marRight w:val="0"/>
      <w:marTop w:val="0"/>
      <w:marBottom w:val="0"/>
      <w:divBdr>
        <w:top w:val="none" w:sz="0" w:space="0" w:color="auto"/>
        <w:left w:val="none" w:sz="0" w:space="0" w:color="auto"/>
        <w:bottom w:val="none" w:sz="0" w:space="0" w:color="auto"/>
        <w:right w:val="none" w:sz="0" w:space="0" w:color="auto"/>
      </w:divBdr>
    </w:div>
    <w:div w:id="935750079">
      <w:bodyDiv w:val="1"/>
      <w:marLeft w:val="0"/>
      <w:marRight w:val="0"/>
      <w:marTop w:val="0"/>
      <w:marBottom w:val="0"/>
      <w:divBdr>
        <w:top w:val="none" w:sz="0" w:space="0" w:color="auto"/>
        <w:left w:val="none" w:sz="0" w:space="0" w:color="auto"/>
        <w:bottom w:val="none" w:sz="0" w:space="0" w:color="auto"/>
        <w:right w:val="none" w:sz="0" w:space="0" w:color="auto"/>
      </w:divBdr>
    </w:div>
    <w:div w:id="939797533">
      <w:bodyDiv w:val="1"/>
      <w:marLeft w:val="0"/>
      <w:marRight w:val="0"/>
      <w:marTop w:val="0"/>
      <w:marBottom w:val="0"/>
      <w:divBdr>
        <w:top w:val="none" w:sz="0" w:space="0" w:color="auto"/>
        <w:left w:val="none" w:sz="0" w:space="0" w:color="auto"/>
        <w:bottom w:val="none" w:sz="0" w:space="0" w:color="auto"/>
        <w:right w:val="none" w:sz="0" w:space="0" w:color="auto"/>
      </w:divBdr>
    </w:div>
    <w:div w:id="967124236">
      <w:bodyDiv w:val="1"/>
      <w:marLeft w:val="0"/>
      <w:marRight w:val="0"/>
      <w:marTop w:val="0"/>
      <w:marBottom w:val="0"/>
      <w:divBdr>
        <w:top w:val="none" w:sz="0" w:space="0" w:color="auto"/>
        <w:left w:val="none" w:sz="0" w:space="0" w:color="auto"/>
        <w:bottom w:val="none" w:sz="0" w:space="0" w:color="auto"/>
        <w:right w:val="none" w:sz="0" w:space="0" w:color="auto"/>
      </w:divBdr>
    </w:div>
    <w:div w:id="997534204">
      <w:bodyDiv w:val="1"/>
      <w:marLeft w:val="0"/>
      <w:marRight w:val="0"/>
      <w:marTop w:val="0"/>
      <w:marBottom w:val="0"/>
      <w:divBdr>
        <w:top w:val="none" w:sz="0" w:space="0" w:color="auto"/>
        <w:left w:val="none" w:sz="0" w:space="0" w:color="auto"/>
        <w:bottom w:val="none" w:sz="0" w:space="0" w:color="auto"/>
        <w:right w:val="none" w:sz="0" w:space="0" w:color="auto"/>
      </w:divBdr>
    </w:div>
    <w:div w:id="1015158036">
      <w:bodyDiv w:val="1"/>
      <w:marLeft w:val="0"/>
      <w:marRight w:val="0"/>
      <w:marTop w:val="0"/>
      <w:marBottom w:val="0"/>
      <w:divBdr>
        <w:top w:val="none" w:sz="0" w:space="0" w:color="auto"/>
        <w:left w:val="none" w:sz="0" w:space="0" w:color="auto"/>
        <w:bottom w:val="none" w:sz="0" w:space="0" w:color="auto"/>
        <w:right w:val="none" w:sz="0" w:space="0" w:color="auto"/>
      </w:divBdr>
    </w:div>
    <w:div w:id="1087580746">
      <w:bodyDiv w:val="1"/>
      <w:marLeft w:val="0"/>
      <w:marRight w:val="0"/>
      <w:marTop w:val="0"/>
      <w:marBottom w:val="0"/>
      <w:divBdr>
        <w:top w:val="none" w:sz="0" w:space="0" w:color="auto"/>
        <w:left w:val="none" w:sz="0" w:space="0" w:color="auto"/>
        <w:bottom w:val="none" w:sz="0" w:space="0" w:color="auto"/>
        <w:right w:val="none" w:sz="0" w:space="0" w:color="auto"/>
      </w:divBdr>
    </w:div>
    <w:div w:id="1167670112">
      <w:bodyDiv w:val="1"/>
      <w:marLeft w:val="0"/>
      <w:marRight w:val="0"/>
      <w:marTop w:val="0"/>
      <w:marBottom w:val="0"/>
      <w:divBdr>
        <w:top w:val="none" w:sz="0" w:space="0" w:color="auto"/>
        <w:left w:val="none" w:sz="0" w:space="0" w:color="auto"/>
        <w:bottom w:val="none" w:sz="0" w:space="0" w:color="auto"/>
        <w:right w:val="none" w:sz="0" w:space="0" w:color="auto"/>
      </w:divBdr>
    </w:div>
    <w:div w:id="1182431918">
      <w:bodyDiv w:val="1"/>
      <w:marLeft w:val="0"/>
      <w:marRight w:val="0"/>
      <w:marTop w:val="0"/>
      <w:marBottom w:val="0"/>
      <w:divBdr>
        <w:top w:val="none" w:sz="0" w:space="0" w:color="auto"/>
        <w:left w:val="none" w:sz="0" w:space="0" w:color="auto"/>
        <w:bottom w:val="none" w:sz="0" w:space="0" w:color="auto"/>
        <w:right w:val="none" w:sz="0" w:space="0" w:color="auto"/>
      </w:divBdr>
    </w:div>
    <w:div w:id="1200820976">
      <w:bodyDiv w:val="1"/>
      <w:marLeft w:val="0"/>
      <w:marRight w:val="0"/>
      <w:marTop w:val="0"/>
      <w:marBottom w:val="0"/>
      <w:divBdr>
        <w:top w:val="none" w:sz="0" w:space="0" w:color="auto"/>
        <w:left w:val="none" w:sz="0" w:space="0" w:color="auto"/>
        <w:bottom w:val="none" w:sz="0" w:space="0" w:color="auto"/>
        <w:right w:val="none" w:sz="0" w:space="0" w:color="auto"/>
      </w:divBdr>
    </w:div>
    <w:div w:id="1239024682">
      <w:bodyDiv w:val="1"/>
      <w:marLeft w:val="0"/>
      <w:marRight w:val="0"/>
      <w:marTop w:val="0"/>
      <w:marBottom w:val="0"/>
      <w:divBdr>
        <w:top w:val="none" w:sz="0" w:space="0" w:color="auto"/>
        <w:left w:val="none" w:sz="0" w:space="0" w:color="auto"/>
        <w:bottom w:val="none" w:sz="0" w:space="0" w:color="auto"/>
        <w:right w:val="none" w:sz="0" w:space="0" w:color="auto"/>
      </w:divBdr>
    </w:div>
    <w:div w:id="1251742358">
      <w:bodyDiv w:val="1"/>
      <w:marLeft w:val="0"/>
      <w:marRight w:val="0"/>
      <w:marTop w:val="0"/>
      <w:marBottom w:val="0"/>
      <w:divBdr>
        <w:top w:val="none" w:sz="0" w:space="0" w:color="auto"/>
        <w:left w:val="none" w:sz="0" w:space="0" w:color="auto"/>
        <w:bottom w:val="none" w:sz="0" w:space="0" w:color="auto"/>
        <w:right w:val="none" w:sz="0" w:space="0" w:color="auto"/>
      </w:divBdr>
    </w:div>
    <w:div w:id="1255898725">
      <w:bodyDiv w:val="1"/>
      <w:marLeft w:val="0"/>
      <w:marRight w:val="0"/>
      <w:marTop w:val="0"/>
      <w:marBottom w:val="0"/>
      <w:divBdr>
        <w:top w:val="none" w:sz="0" w:space="0" w:color="auto"/>
        <w:left w:val="none" w:sz="0" w:space="0" w:color="auto"/>
        <w:bottom w:val="none" w:sz="0" w:space="0" w:color="auto"/>
        <w:right w:val="none" w:sz="0" w:space="0" w:color="auto"/>
      </w:divBdr>
    </w:div>
    <w:div w:id="1309431280">
      <w:bodyDiv w:val="1"/>
      <w:marLeft w:val="0"/>
      <w:marRight w:val="0"/>
      <w:marTop w:val="0"/>
      <w:marBottom w:val="0"/>
      <w:divBdr>
        <w:top w:val="none" w:sz="0" w:space="0" w:color="auto"/>
        <w:left w:val="none" w:sz="0" w:space="0" w:color="auto"/>
        <w:bottom w:val="none" w:sz="0" w:space="0" w:color="auto"/>
        <w:right w:val="none" w:sz="0" w:space="0" w:color="auto"/>
      </w:divBdr>
    </w:div>
    <w:div w:id="1363239971">
      <w:bodyDiv w:val="1"/>
      <w:marLeft w:val="0"/>
      <w:marRight w:val="0"/>
      <w:marTop w:val="0"/>
      <w:marBottom w:val="0"/>
      <w:divBdr>
        <w:top w:val="none" w:sz="0" w:space="0" w:color="auto"/>
        <w:left w:val="none" w:sz="0" w:space="0" w:color="auto"/>
        <w:bottom w:val="none" w:sz="0" w:space="0" w:color="auto"/>
        <w:right w:val="none" w:sz="0" w:space="0" w:color="auto"/>
      </w:divBdr>
    </w:div>
    <w:div w:id="1377849226">
      <w:bodyDiv w:val="1"/>
      <w:marLeft w:val="0"/>
      <w:marRight w:val="0"/>
      <w:marTop w:val="0"/>
      <w:marBottom w:val="0"/>
      <w:divBdr>
        <w:top w:val="none" w:sz="0" w:space="0" w:color="auto"/>
        <w:left w:val="none" w:sz="0" w:space="0" w:color="auto"/>
        <w:bottom w:val="none" w:sz="0" w:space="0" w:color="auto"/>
        <w:right w:val="none" w:sz="0" w:space="0" w:color="auto"/>
      </w:divBdr>
    </w:div>
    <w:div w:id="1385912177">
      <w:bodyDiv w:val="1"/>
      <w:marLeft w:val="0"/>
      <w:marRight w:val="0"/>
      <w:marTop w:val="0"/>
      <w:marBottom w:val="0"/>
      <w:divBdr>
        <w:top w:val="none" w:sz="0" w:space="0" w:color="auto"/>
        <w:left w:val="none" w:sz="0" w:space="0" w:color="auto"/>
        <w:bottom w:val="none" w:sz="0" w:space="0" w:color="auto"/>
        <w:right w:val="none" w:sz="0" w:space="0" w:color="auto"/>
      </w:divBdr>
    </w:div>
    <w:div w:id="1405376184">
      <w:bodyDiv w:val="1"/>
      <w:marLeft w:val="0"/>
      <w:marRight w:val="0"/>
      <w:marTop w:val="0"/>
      <w:marBottom w:val="0"/>
      <w:divBdr>
        <w:top w:val="none" w:sz="0" w:space="0" w:color="auto"/>
        <w:left w:val="none" w:sz="0" w:space="0" w:color="auto"/>
        <w:bottom w:val="none" w:sz="0" w:space="0" w:color="auto"/>
        <w:right w:val="none" w:sz="0" w:space="0" w:color="auto"/>
      </w:divBdr>
    </w:div>
    <w:div w:id="1461000347">
      <w:bodyDiv w:val="1"/>
      <w:marLeft w:val="0"/>
      <w:marRight w:val="0"/>
      <w:marTop w:val="0"/>
      <w:marBottom w:val="0"/>
      <w:divBdr>
        <w:top w:val="none" w:sz="0" w:space="0" w:color="auto"/>
        <w:left w:val="none" w:sz="0" w:space="0" w:color="auto"/>
        <w:bottom w:val="none" w:sz="0" w:space="0" w:color="auto"/>
        <w:right w:val="none" w:sz="0" w:space="0" w:color="auto"/>
      </w:divBdr>
    </w:div>
    <w:div w:id="1461998876">
      <w:bodyDiv w:val="1"/>
      <w:marLeft w:val="0"/>
      <w:marRight w:val="0"/>
      <w:marTop w:val="0"/>
      <w:marBottom w:val="0"/>
      <w:divBdr>
        <w:top w:val="none" w:sz="0" w:space="0" w:color="auto"/>
        <w:left w:val="none" w:sz="0" w:space="0" w:color="auto"/>
        <w:bottom w:val="none" w:sz="0" w:space="0" w:color="auto"/>
        <w:right w:val="none" w:sz="0" w:space="0" w:color="auto"/>
      </w:divBdr>
    </w:div>
    <w:div w:id="1463884660">
      <w:bodyDiv w:val="1"/>
      <w:marLeft w:val="0"/>
      <w:marRight w:val="0"/>
      <w:marTop w:val="0"/>
      <w:marBottom w:val="0"/>
      <w:divBdr>
        <w:top w:val="none" w:sz="0" w:space="0" w:color="auto"/>
        <w:left w:val="none" w:sz="0" w:space="0" w:color="auto"/>
        <w:bottom w:val="none" w:sz="0" w:space="0" w:color="auto"/>
        <w:right w:val="none" w:sz="0" w:space="0" w:color="auto"/>
      </w:divBdr>
    </w:div>
    <w:div w:id="1464497809">
      <w:bodyDiv w:val="1"/>
      <w:marLeft w:val="0"/>
      <w:marRight w:val="0"/>
      <w:marTop w:val="0"/>
      <w:marBottom w:val="0"/>
      <w:divBdr>
        <w:top w:val="none" w:sz="0" w:space="0" w:color="auto"/>
        <w:left w:val="none" w:sz="0" w:space="0" w:color="auto"/>
        <w:bottom w:val="none" w:sz="0" w:space="0" w:color="auto"/>
        <w:right w:val="none" w:sz="0" w:space="0" w:color="auto"/>
      </w:divBdr>
    </w:div>
    <w:div w:id="1517307126">
      <w:bodyDiv w:val="1"/>
      <w:marLeft w:val="0"/>
      <w:marRight w:val="0"/>
      <w:marTop w:val="0"/>
      <w:marBottom w:val="0"/>
      <w:divBdr>
        <w:top w:val="none" w:sz="0" w:space="0" w:color="auto"/>
        <w:left w:val="none" w:sz="0" w:space="0" w:color="auto"/>
        <w:bottom w:val="none" w:sz="0" w:space="0" w:color="auto"/>
        <w:right w:val="none" w:sz="0" w:space="0" w:color="auto"/>
      </w:divBdr>
    </w:div>
    <w:div w:id="1575773168">
      <w:bodyDiv w:val="1"/>
      <w:marLeft w:val="0"/>
      <w:marRight w:val="0"/>
      <w:marTop w:val="0"/>
      <w:marBottom w:val="0"/>
      <w:divBdr>
        <w:top w:val="none" w:sz="0" w:space="0" w:color="auto"/>
        <w:left w:val="none" w:sz="0" w:space="0" w:color="auto"/>
        <w:bottom w:val="none" w:sz="0" w:space="0" w:color="auto"/>
        <w:right w:val="none" w:sz="0" w:space="0" w:color="auto"/>
      </w:divBdr>
    </w:div>
    <w:div w:id="1582256963">
      <w:bodyDiv w:val="1"/>
      <w:marLeft w:val="0"/>
      <w:marRight w:val="0"/>
      <w:marTop w:val="0"/>
      <w:marBottom w:val="0"/>
      <w:divBdr>
        <w:top w:val="none" w:sz="0" w:space="0" w:color="auto"/>
        <w:left w:val="none" w:sz="0" w:space="0" w:color="auto"/>
        <w:bottom w:val="none" w:sz="0" w:space="0" w:color="auto"/>
        <w:right w:val="none" w:sz="0" w:space="0" w:color="auto"/>
      </w:divBdr>
    </w:div>
    <w:div w:id="1592742488">
      <w:bodyDiv w:val="1"/>
      <w:marLeft w:val="0"/>
      <w:marRight w:val="0"/>
      <w:marTop w:val="0"/>
      <w:marBottom w:val="0"/>
      <w:divBdr>
        <w:top w:val="none" w:sz="0" w:space="0" w:color="auto"/>
        <w:left w:val="none" w:sz="0" w:space="0" w:color="auto"/>
        <w:bottom w:val="none" w:sz="0" w:space="0" w:color="auto"/>
        <w:right w:val="none" w:sz="0" w:space="0" w:color="auto"/>
      </w:divBdr>
    </w:div>
    <w:div w:id="1611934126">
      <w:bodyDiv w:val="1"/>
      <w:marLeft w:val="0"/>
      <w:marRight w:val="0"/>
      <w:marTop w:val="0"/>
      <w:marBottom w:val="0"/>
      <w:divBdr>
        <w:top w:val="none" w:sz="0" w:space="0" w:color="auto"/>
        <w:left w:val="none" w:sz="0" w:space="0" w:color="auto"/>
        <w:bottom w:val="none" w:sz="0" w:space="0" w:color="auto"/>
        <w:right w:val="none" w:sz="0" w:space="0" w:color="auto"/>
      </w:divBdr>
    </w:div>
    <w:div w:id="1630626146">
      <w:bodyDiv w:val="1"/>
      <w:marLeft w:val="0"/>
      <w:marRight w:val="0"/>
      <w:marTop w:val="0"/>
      <w:marBottom w:val="0"/>
      <w:divBdr>
        <w:top w:val="none" w:sz="0" w:space="0" w:color="auto"/>
        <w:left w:val="none" w:sz="0" w:space="0" w:color="auto"/>
        <w:bottom w:val="none" w:sz="0" w:space="0" w:color="auto"/>
        <w:right w:val="none" w:sz="0" w:space="0" w:color="auto"/>
      </w:divBdr>
    </w:div>
    <w:div w:id="1653631231">
      <w:bodyDiv w:val="1"/>
      <w:marLeft w:val="0"/>
      <w:marRight w:val="0"/>
      <w:marTop w:val="0"/>
      <w:marBottom w:val="0"/>
      <w:divBdr>
        <w:top w:val="none" w:sz="0" w:space="0" w:color="auto"/>
        <w:left w:val="none" w:sz="0" w:space="0" w:color="auto"/>
        <w:bottom w:val="none" w:sz="0" w:space="0" w:color="auto"/>
        <w:right w:val="none" w:sz="0" w:space="0" w:color="auto"/>
      </w:divBdr>
    </w:div>
    <w:div w:id="1683046843">
      <w:bodyDiv w:val="1"/>
      <w:marLeft w:val="0"/>
      <w:marRight w:val="0"/>
      <w:marTop w:val="0"/>
      <w:marBottom w:val="0"/>
      <w:divBdr>
        <w:top w:val="none" w:sz="0" w:space="0" w:color="auto"/>
        <w:left w:val="none" w:sz="0" w:space="0" w:color="auto"/>
        <w:bottom w:val="none" w:sz="0" w:space="0" w:color="auto"/>
        <w:right w:val="none" w:sz="0" w:space="0" w:color="auto"/>
      </w:divBdr>
    </w:div>
    <w:div w:id="1726832908">
      <w:bodyDiv w:val="1"/>
      <w:marLeft w:val="0"/>
      <w:marRight w:val="0"/>
      <w:marTop w:val="0"/>
      <w:marBottom w:val="0"/>
      <w:divBdr>
        <w:top w:val="none" w:sz="0" w:space="0" w:color="auto"/>
        <w:left w:val="none" w:sz="0" w:space="0" w:color="auto"/>
        <w:bottom w:val="none" w:sz="0" w:space="0" w:color="auto"/>
        <w:right w:val="none" w:sz="0" w:space="0" w:color="auto"/>
      </w:divBdr>
    </w:div>
    <w:div w:id="1757166529">
      <w:bodyDiv w:val="1"/>
      <w:marLeft w:val="0"/>
      <w:marRight w:val="0"/>
      <w:marTop w:val="0"/>
      <w:marBottom w:val="0"/>
      <w:divBdr>
        <w:top w:val="none" w:sz="0" w:space="0" w:color="auto"/>
        <w:left w:val="none" w:sz="0" w:space="0" w:color="auto"/>
        <w:bottom w:val="none" w:sz="0" w:space="0" w:color="auto"/>
        <w:right w:val="none" w:sz="0" w:space="0" w:color="auto"/>
      </w:divBdr>
    </w:div>
    <w:div w:id="1797024583">
      <w:bodyDiv w:val="1"/>
      <w:marLeft w:val="0"/>
      <w:marRight w:val="0"/>
      <w:marTop w:val="0"/>
      <w:marBottom w:val="0"/>
      <w:divBdr>
        <w:top w:val="none" w:sz="0" w:space="0" w:color="auto"/>
        <w:left w:val="none" w:sz="0" w:space="0" w:color="auto"/>
        <w:bottom w:val="none" w:sz="0" w:space="0" w:color="auto"/>
        <w:right w:val="none" w:sz="0" w:space="0" w:color="auto"/>
      </w:divBdr>
    </w:div>
    <w:div w:id="1806435108">
      <w:bodyDiv w:val="1"/>
      <w:marLeft w:val="0"/>
      <w:marRight w:val="0"/>
      <w:marTop w:val="0"/>
      <w:marBottom w:val="0"/>
      <w:divBdr>
        <w:top w:val="none" w:sz="0" w:space="0" w:color="auto"/>
        <w:left w:val="none" w:sz="0" w:space="0" w:color="auto"/>
        <w:bottom w:val="none" w:sz="0" w:space="0" w:color="auto"/>
        <w:right w:val="none" w:sz="0" w:space="0" w:color="auto"/>
      </w:divBdr>
    </w:div>
    <w:div w:id="1862546417">
      <w:bodyDiv w:val="1"/>
      <w:marLeft w:val="0"/>
      <w:marRight w:val="0"/>
      <w:marTop w:val="0"/>
      <w:marBottom w:val="0"/>
      <w:divBdr>
        <w:top w:val="none" w:sz="0" w:space="0" w:color="auto"/>
        <w:left w:val="none" w:sz="0" w:space="0" w:color="auto"/>
        <w:bottom w:val="none" w:sz="0" w:space="0" w:color="auto"/>
        <w:right w:val="none" w:sz="0" w:space="0" w:color="auto"/>
      </w:divBdr>
    </w:div>
    <w:div w:id="1891919745">
      <w:bodyDiv w:val="1"/>
      <w:marLeft w:val="0"/>
      <w:marRight w:val="0"/>
      <w:marTop w:val="0"/>
      <w:marBottom w:val="0"/>
      <w:divBdr>
        <w:top w:val="none" w:sz="0" w:space="0" w:color="auto"/>
        <w:left w:val="none" w:sz="0" w:space="0" w:color="auto"/>
        <w:bottom w:val="none" w:sz="0" w:space="0" w:color="auto"/>
        <w:right w:val="none" w:sz="0" w:space="0" w:color="auto"/>
      </w:divBdr>
    </w:div>
    <w:div w:id="1913466958">
      <w:bodyDiv w:val="1"/>
      <w:marLeft w:val="0"/>
      <w:marRight w:val="0"/>
      <w:marTop w:val="0"/>
      <w:marBottom w:val="0"/>
      <w:divBdr>
        <w:top w:val="none" w:sz="0" w:space="0" w:color="auto"/>
        <w:left w:val="none" w:sz="0" w:space="0" w:color="auto"/>
        <w:bottom w:val="none" w:sz="0" w:space="0" w:color="auto"/>
        <w:right w:val="none" w:sz="0" w:space="0" w:color="auto"/>
      </w:divBdr>
    </w:div>
    <w:div w:id="1940016514">
      <w:bodyDiv w:val="1"/>
      <w:marLeft w:val="0"/>
      <w:marRight w:val="0"/>
      <w:marTop w:val="0"/>
      <w:marBottom w:val="0"/>
      <w:divBdr>
        <w:top w:val="none" w:sz="0" w:space="0" w:color="auto"/>
        <w:left w:val="none" w:sz="0" w:space="0" w:color="auto"/>
        <w:bottom w:val="none" w:sz="0" w:space="0" w:color="auto"/>
        <w:right w:val="none" w:sz="0" w:space="0" w:color="auto"/>
      </w:divBdr>
    </w:div>
    <w:div w:id="1940484366">
      <w:bodyDiv w:val="1"/>
      <w:marLeft w:val="0"/>
      <w:marRight w:val="0"/>
      <w:marTop w:val="0"/>
      <w:marBottom w:val="0"/>
      <w:divBdr>
        <w:top w:val="none" w:sz="0" w:space="0" w:color="auto"/>
        <w:left w:val="none" w:sz="0" w:space="0" w:color="auto"/>
        <w:bottom w:val="none" w:sz="0" w:space="0" w:color="auto"/>
        <w:right w:val="none" w:sz="0" w:space="0" w:color="auto"/>
      </w:divBdr>
    </w:div>
    <w:div w:id="1956524221">
      <w:bodyDiv w:val="1"/>
      <w:marLeft w:val="0"/>
      <w:marRight w:val="0"/>
      <w:marTop w:val="0"/>
      <w:marBottom w:val="0"/>
      <w:divBdr>
        <w:top w:val="none" w:sz="0" w:space="0" w:color="auto"/>
        <w:left w:val="none" w:sz="0" w:space="0" w:color="auto"/>
        <w:bottom w:val="none" w:sz="0" w:space="0" w:color="auto"/>
        <w:right w:val="none" w:sz="0" w:space="0" w:color="auto"/>
      </w:divBdr>
    </w:div>
    <w:div w:id="1971200932">
      <w:bodyDiv w:val="1"/>
      <w:marLeft w:val="0"/>
      <w:marRight w:val="0"/>
      <w:marTop w:val="0"/>
      <w:marBottom w:val="0"/>
      <w:divBdr>
        <w:top w:val="none" w:sz="0" w:space="0" w:color="auto"/>
        <w:left w:val="none" w:sz="0" w:space="0" w:color="auto"/>
        <w:bottom w:val="none" w:sz="0" w:space="0" w:color="auto"/>
        <w:right w:val="none" w:sz="0" w:space="0" w:color="auto"/>
      </w:divBdr>
    </w:div>
    <w:div w:id="1972201802">
      <w:bodyDiv w:val="1"/>
      <w:marLeft w:val="0"/>
      <w:marRight w:val="0"/>
      <w:marTop w:val="0"/>
      <w:marBottom w:val="0"/>
      <w:divBdr>
        <w:top w:val="none" w:sz="0" w:space="0" w:color="auto"/>
        <w:left w:val="none" w:sz="0" w:space="0" w:color="auto"/>
        <w:bottom w:val="none" w:sz="0" w:space="0" w:color="auto"/>
        <w:right w:val="none" w:sz="0" w:space="0" w:color="auto"/>
      </w:divBdr>
    </w:div>
    <w:div w:id="1974864971">
      <w:bodyDiv w:val="1"/>
      <w:marLeft w:val="0"/>
      <w:marRight w:val="0"/>
      <w:marTop w:val="0"/>
      <w:marBottom w:val="0"/>
      <w:divBdr>
        <w:top w:val="none" w:sz="0" w:space="0" w:color="auto"/>
        <w:left w:val="none" w:sz="0" w:space="0" w:color="auto"/>
        <w:bottom w:val="none" w:sz="0" w:space="0" w:color="auto"/>
        <w:right w:val="none" w:sz="0" w:space="0" w:color="auto"/>
      </w:divBdr>
    </w:div>
    <w:div w:id="2104644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eader" Target="header2.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InternetSite</b:SourceType>
    <b:Guid>{691B57AC-7EBF-4358-B9BB-BAFDD13D59D8}</b:Guid>
    <b:Author>
      <b:Author>
        <b:NameList>
          <b:Person>
            <b:Last>Freetust.net</b:Last>
          </b:Person>
        </b:NameList>
      </b:Author>
    </b:Author>
    <b:Title>Lập trình hướng đối tượng là gì?</b:Title>
    <b:Year>2014</b:Year>
    <b:City>Sebastopol, CA USA</b:City>
    <b:Publisher>O'Reilly Media</b:Publisher>
    <b:URL>https://freetuts.net/lap-trinh-huong-doi-tuong-la-gi-27.html</b:URL>
    <b:RefOrder>1</b:RefOrder>
  </b:Source>
  <b:Source>
    <b:Tag>Hoà15</b:Tag>
    <b:SourceType>DocumentFromInternetSite</b:SourceType>
    <b:Guid>{85D6F262-BFFA-4EAA-8F51-A3C234B30867}</b:Guid>
    <b:Author>
      <b:Author>
        <b:NameList>
          <b:Person>
            <b:Last>voer.edu.vn</b:Last>
          </b:Person>
        </b:NameList>
      </b:Author>
    </b:Author>
    <b:Title>Phân tích thiết kế hướng đối tượng</b:Title>
    <b:City>Hanoi</b:City>
    <b:Publisher>Tự biên tập</b:Publisher>
    <b:URL>http://voer.edu.vn/c/phan-tich-thiet-ke-huong-doi-tuong/4654167d</b:URL>
    <b:RefOrder>2</b:RefOrder>
  </b:Source>
  <b:Source>
    <b:Tag>oop</b:Tag>
    <b:SourceType>DocumentFromInternetSite</b:SourceType>
    <b:Guid>{C2EEAF89-DFF7-4639-94BF-C786F5C80260}</b:Guid>
    <b:Author>
      <b:Author>
        <b:NameList>
          <b:Person>
            <b:Last>Khoa CNTT ĐH SPKT Hưng Yên</b:Last>
          </b:Person>
        </b:NameList>
      </b:Author>
    </b:Author>
    <b:Title>Phân tích thiết kế hướng đối tượng</b:Title>
    <b:URL>http://voer.edu.vn/pdf/4654167d/1</b:URL>
    <b:RefOrder>8</b:RefOrder>
  </b:Source>
  <b:Source>
    <b:Tag>Fre15</b:Tag>
    <b:SourceType>InternetSite</b:SourceType>
    <b:Guid>{79B9EF96-D909-4B57-976B-2DF586C190EA}</b:Guid>
    <b:Title>MVC PHP - Mô hình MVC là gì?</b:Title>
    <b:Year>2015</b:Year>
    <b:URL>https://freetuts.net/mvc-php-mo-hinh-mvc-la-gi-354.html</b:URL>
    <b:Author>
      <b:Author>
        <b:NameList>
          <b:Person>
            <b:Last>Freetust.net</b:Last>
          </b:Person>
        </b:NameList>
      </b:Author>
    </b:Author>
    <b:RefOrder>3</b:RefOrder>
  </b:Source>
  <b:Source>
    <b:Tag>Dev</b:Tag>
    <b:SourceType>InternetSite</b:SourceType>
    <b:Guid>{6C7574FF-BAB1-40FD-8818-2DDB59DF11EB}</b:Guid>
    <b:Author>
      <b:Author>
        <b:NameList>
          <b:Person>
            <b:Last>Pro</b:Last>
            <b:First>Dev</b:First>
          </b:Person>
        </b:NameList>
      </b:Author>
    </b:Author>
    <b:Title>Framework là gì? - Laravel là gì?</b:Title>
    <b:URL>http://laptrinhphp.vn/framework-laravel/</b:URL>
    <b:RefOrder>4</b:RefOrder>
  </b:Source>
  <b:Source>
    <b:Tag>fre15</b:Tag>
    <b:SourceType>InternetSite</b:SourceType>
    <b:Guid>{9AEB2B91-EA54-45A1-98CD-004F1A3C5DB4}</b:Guid>
    <b:Author>
      <b:Author>
        <b:NameList>
          <b:Person>
            <b:Last>freetust.net</b:Last>
          </b:Person>
        </b:NameList>
      </b:Author>
    </b:Author>
    <b:Title>Laravel là gì? hướng dẫn cài đặt laravel lên windows</b:Title>
    <b:Year>2015</b:Year>
    <b:URL>https://freetuts.net/laravel-la-gi-huong-dan-cai-dat-laravel-tren-windows-275.html</b:URL>
    <b:RefOrder>5</b:RefOrder>
  </b:Source>
  <b:Source>
    <b:Tag>Tha</b:Tag>
    <b:SourceType>InternetSite</b:SourceType>
    <b:Guid>{4C56DF17-4B9D-4C42-8225-E43B1CBD35AE}</b:Guid>
    <b:Author>
      <b:Author>
        <b:NameList>
          <b:Person>
            <b:Last>Thachpham.com</b:Last>
          </b:Person>
        </b:NameList>
      </b:Author>
    </b:Author>
    <b:Title>Git và github là gì? tại sao nên dùng?</b:Title>
    <b:URL>https://thachpham.com/tools/git-git-va-github-la-gi-tai-sao-nen-dung.html</b:URL>
    <b:RefOrder>6</b:RefOrder>
  </b:Source>
  <b:Source>
    <b:Tag>Côn</b:Tag>
    <b:SourceType>InternetSite</b:SourceType>
    <b:Guid>{D33DEBB6-A463-4EED-8332-54E20A7B342F}</b:Guid>
    <b:URL>http://cpit.com.vn/Article.aspx?ArticleID=230</b:URL>
    <b:Author>
      <b:Author>
        <b:NameList>
          <b:Person>
            <b:Last>CPIT</b:Last>
            <b:First>Công</b:First>
            <b:Middle>ty cổ phần</b:Middle>
          </b:Person>
        </b:NameList>
      </b:Author>
    </b:Author>
    <b:RefOrder>7</b:RefOrder>
  </b:Source>
</b:Sources>
</file>

<file path=customXml/itemProps1.xml><?xml version="1.0" encoding="utf-8"?>
<ds:datastoreItem xmlns:ds="http://schemas.openxmlformats.org/officeDocument/2006/customXml" ds:itemID="{7CC4A42A-B858-43E7-A00C-16393F523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1229</TotalTime>
  <Pages>59</Pages>
  <Words>7953</Words>
  <Characters>45337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53184</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Lê Xuân Trường</cp:lastModifiedBy>
  <cp:revision>453</cp:revision>
  <dcterms:created xsi:type="dcterms:W3CDTF">2018-04-17T09:10:00Z</dcterms:created>
  <dcterms:modified xsi:type="dcterms:W3CDTF">2018-06-20T02:20:00Z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